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F63D22" w:rsidR="00F42A99" w:rsidP="1B4E7FA8" w:rsidRDefault="00F42A99" w14:paraId="672A6659" wp14:textId="77777777">
      <w:bookmarkStart w:name="_Toc157487448" w:id="0"/>
      <w:bookmarkStart w:name="_Toc167013477" w:id="1"/>
    </w:p>
    <w:p xmlns:wp14="http://schemas.microsoft.com/office/word/2010/wordml" w:rsidRPr="000325D2" w:rsidR="00F42A99" w:rsidP="001061FB" w:rsidRDefault="00F42A99" w14:paraId="0A37501D" wp14:textId="77777777">
      <w:pPr>
        <w:rPr>
          <w:lang w:val="es-ES_tradnl"/>
        </w:rPr>
      </w:pPr>
    </w:p>
    <w:p xmlns:wp14="http://schemas.microsoft.com/office/word/2010/wordml" w:rsidRPr="000325D2" w:rsidR="00F42A99" w:rsidP="001061FB" w:rsidRDefault="00F42A99" w14:paraId="5DAB6C7B" wp14:textId="77777777">
      <w:pPr>
        <w:rPr>
          <w:lang w:val="es-ES_tradnl"/>
        </w:rPr>
      </w:pPr>
    </w:p>
    <w:p xmlns:wp14="http://schemas.microsoft.com/office/word/2010/wordml" w:rsidRPr="000325D2" w:rsidR="00F42A99" w:rsidP="001061FB" w:rsidRDefault="00F42A99" w14:paraId="02EB378F" wp14:textId="77777777">
      <w:pPr>
        <w:rPr>
          <w:sz w:val="52"/>
          <w:szCs w:val="52"/>
          <w:lang w:val="es-ES_tradnl"/>
        </w:rPr>
      </w:pPr>
    </w:p>
    <w:p xmlns:wp14="http://schemas.microsoft.com/office/word/2010/wordml" w:rsidRPr="000325D2" w:rsidR="00F42A99" w:rsidP="001061FB" w:rsidRDefault="00F42A99" w14:paraId="6A05A809" wp14:textId="77777777">
      <w:pPr>
        <w:rPr>
          <w:sz w:val="52"/>
          <w:szCs w:val="52"/>
          <w:lang w:val="es-ES_tradnl"/>
        </w:rPr>
      </w:pPr>
    </w:p>
    <w:p xmlns:wp14="http://schemas.microsoft.com/office/word/2010/wordml" w:rsidRPr="000325D2" w:rsidR="00F42A99" w:rsidP="001061FB" w:rsidRDefault="00F42A99" w14:paraId="5A39BBE3" wp14:textId="77777777">
      <w:pPr>
        <w:rPr>
          <w:sz w:val="52"/>
          <w:szCs w:val="52"/>
          <w:lang w:val="es-ES_tradnl"/>
        </w:rPr>
      </w:pPr>
    </w:p>
    <w:p xmlns:wp14="http://schemas.microsoft.com/office/word/2010/wordml" w:rsidRPr="000325D2" w:rsidR="00F42A99" w:rsidP="55F1C7F0" w:rsidRDefault="368EA14B" w14:paraId="3BD3AE95" wp14:textId="7C32EE5B">
      <w:pPr>
        <w:jc w:val="center"/>
        <w:rPr>
          <w:sz w:val="72"/>
          <w:szCs w:val="72"/>
          <w:lang w:val="es-ES"/>
        </w:rPr>
      </w:pPr>
      <w:r w:rsidRPr="55F1C7F0" w:rsidR="368EA14B">
        <w:rPr>
          <w:sz w:val="72"/>
          <w:szCs w:val="72"/>
        </w:rPr>
        <w:t>Ingeniería</w:t>
      </w:r>
      <w:r w:rsidRPr="55F1C7F0" w:rsidR="368EA14B">
        <w:rPr>
          <w:sz w:val="72"/>
          <w:szCs w:val="72"/>
        </w:rPr>
        <w:t xml:space="preserve"> de Software</w:t>
      </w:r>
    </w:p>
    <w:p xmlns:wp14="http://schemas.microsoft.com/office/word/2010/wordml" w:rsidRPr="00F512EB" w:rsidR="00F42A99" w:rsidP="00F42A99" w:rsidRDefault="00F42A99" w14:paraId="41C8F396" wp14:textId="77777777">
      <w:pPr>
        <w:jc w:val="center"/>
        <w:rPr>
          <w:sz w:val="52"/>
          <w:szCs w:val="52"/>
          <w:lang w:val="es-ES_tradnl"/>
        </w:rPr>
      </w:pPr>
    </w:p>
    <w:p xmlns:wp14="http://schemas.microsoft.com/office/word/2010/wordml" w:rsidRPr="00F512EB" w:rsidR="0049326E" w:rsidP="00F42A99" w:rsidRDefault="0049326E" w14:paraId="72A3D3EC" wp14:textId="77777777">
      <w:pPr>
        <w:jc w:val="center"/>
        <w:rPr>
          <w:sz w:val="52"/>
          <w:szCs w:val="52"/>
          <w:lang w:val="es-ES_tradnl"/>
        </w:rPr>
      </w:pPr>
    </w:p>
    <w:p xmlns:wp14="http://schemas.microsoft.com/office/word/2010/wordml" w:rsidRPr="00F512EB" w:rsidR="00F42A99" w:rsidP="3728B6D2" w:rsidRDefault="368EA14B" w14:paraId="6FE51C30" wp14:textId="77777777">
      <w:pPr>
        <w:jc w:val="center"/>
        <w:rPr>
          <w:b/>
          <w:bCs/>
          <w:sz w:val="56"/>
          <w:szCs w:val="56"/>
          <w:lang w:val="es-ES_tradnl"/>
        </w:rPr>
      </w:pPr>
      <w:r w:rsidRPr="3728B6D2">
        <w:rPr>
          <w:b/>
          <w:bCs/>
          <w:sz w:val="56"/>
          <w:szCs w:val="56"/>
        </w:rPr>
        <w:t>Gestión de la Configuración (CM)</w:t>
      </w:r>
    </w:p>
    <w:p xmlns:wp14="http://schemas.microsoft.com/office/word/2010/wordml" w:rsidRPr="000325D2" w:rsidR="00F42A99" w:rsidP="3728B6D2" w:rsidRDefault="368EA14B" w14:paraId="3943C1B5" wp14:textId="77777777">
      <w:pPr>
        <w:jc w:val="center"/>
        <w:rPr>
          <w:b/>
          <w:bCs/>
          <w:i/>
          <w:iCs/>
          <w:sz w:val="40"/>
          <w:szCs w:val="40"/>
          <w:lang w:val="es-ES_tradnl"/>
        </w:rPr>
      </w:pPr>
      <w:r w:rsidRPr="3728B6D2">
        <w:rPr>
          <w:b/>
          <w:bCs/>
          <w:i/>
          <w:iCs/>
          <w:sz w:val="40"/>
          <w:szCs w:val="40"/>
        </w:rPr>
        <w:t>Definición de un Proceso de Control del Cambio</w:t>
      </w:r>
    </w:p>
    <w:p xmlns:wp14="http://schemas.microsoft.com/office/word/2010/wordml" w:rsidRPr="000325D2" w:rsidR="00F42A99" w:rsidP="00F512EB" w:rsidRDefault="00F512EB" w14:paraId="0D0B940D" wp14:textId="77777777">
      <w:pPr>
        <w:tabs>
          <w:tab w:val="left" w:pos="4815"/>
        </w:tabs>
        <w:rPr>
          <w:sz w:val="52"/>
          <w:szCs w:val="52"/>
          <w:lang w:val="es-ES_tradnl"/>
        </w:rPr>
      </w:pPr>
      <w:r w:rsidRPr="000325D2">
        <w:rPr>
          <w:sz w:val="52"/>
          <w:szCs w:val="52"/>
          <w:lang w:val="es-ES_tradnl"/>
        </w:rPr>
        <w:tab/>
      </w:r>
    </w:p>
    <w:p xmlns:wp14="http://schemas.microsoft.com/office/word/2010/wordml" w:rsidRPr="000325D2" w:rsidR="0049326E" w:rsidP="00F42A99" w:rsidRDefault="0049326E" w14:paraId="0E27B00A" wp14:textId="77777777">
      <w:pPr>
        <w:rPr>
          <w:sz w:val="32"/>
          <w:szCs w:val="32"/>
          <w:lang w:val="es-ES_tradnl"/>
        </w:rPr>
      </w:pPr>
    </w:p>
    <w:p xmlns:wp14="http://schemas.microsoft.com/office/word/2010/wordml" w:rsidRPr="000325D2" w:rsidR="0049326E" w:rsidP="00F42A99" w:rsidRDefault="0049326E" w14:paraId="60061E4C" wp14:textId="77777777">
      <w:pPr>
        <w:rPr>
          <w:sz w:val="32"/>
          <w:szCs w:val="32"/>
          <w:lang w:val="es-ES_tradnl"/>
        </w:rPr>
      </w:pPr>
    </w:p>
    <w:p xmlns:wp14="http://schemas.microsoft.com/office/word/2010/wordml" w:rsidRPr="000325D2" w:rsidR="0049326E" w:rsidP="00F42A99" w:rsidRDefault="0049326E" w14:paraId="44EAFD9C" wp14:textId="77777777">
      <w:pPr>
        <w:rPr>
          <w:sz w:val="32"/>
          <w:szCs w:val="32"/>
          <w:lang w:val="es-ES_tradnl"/>
        </w:rPr>
      </w:pPr>
    </w:p>
    <w:p xmlns:wp14="http://schemas.microsoft.com/office/word/2010/wordml" w:rsidRPr="000325D2" w:rsidR="0049326E" w:rsidP="00F42A99" w:rsidRDefault="0049326E" w14:paraId="4B94D5A5" wp14:textId="77777777">
      <w:pPr>
        <w:rPr>
          <w:sz w:val="32"/>
          <w:szCs w:val="32"/>
          <w:lang w:val="es-ES_tradnl"/>
        </w:rPr>
      </w:pPr>
    </w:p>
    <w:p xmlns:wp14="http://schemas.microsoft.com/office/word/2010/wordml" w:rsidRPr="000325D2" w:rsidR="0049326E" w:rsidP="00F42A99" w:rsidRDefault="0049326E" w14:paraId="3DEEC669" wp14:textId="77777777">
      <w:pPr>
        <w:rPr>
          <w:sz w:val="32"/>
          <w:szCs w:val="32"/>
          <w:lang w:val="es-ES_tradnl"/>
        </w:rPr>
      </w:pPr>
    </w:p>
    <w:p xmlns:wp14="http://schemas.microsoft.com/office/word/2010/wordml" w:rsidRPr="000325D2" w:rsidR="0049326E" w:rsidP="00F42A99" w:rsidRDefault="0049326E" w14:paraId="3656B9AB" wp14:textId="77777777">
      <w:pPr>
        <w:rPr>
          <w:sz w:val="32"/>
          <w:szCs w:val="32"/>
          <w:lang w:val="es-ES_tradnl"/>
        </w:rPr>
      </w:pPr>
    </w:p>
    <w:p xmlns:wp14="http://schemas.microsoft.com/office/word/2010/wordml" w:rsidRPr="000325D2" w:rsidR="0049326E" w:rsidP="00F42A99" w:rsidRDefault="0049326E" w14:paraId="45FB0818" wp14:textId="77777777">
      <w:pPr>
        <w:rPr>
          <w:sz w:val="32"/>
          <w:szCs w:val="32"/>
          <w:lang w:val="es-ES_tradnl"/>
        </w:rPr>
      </w:pPr>
    </w:p>
    <w:p xmlns:wp14="http://schemas.microsoft.com/office/word/2010/wordml" w:rsidRPr="000325D2" w:rsidR="00F42A99" w:rsidP="49A2F2D9" w:rsidRDefault="03C184B3" w14:paraId="38D3AB9D" wp14:textId="77777777">
      <w:pPr>
        <w:rPr>
          <w:sz w:val="32"/>
          <w:szCs w:val="32"/>
        </w:rPr>
      </w:pPr>
      <w:r w:rsidRPr="3728B6D2">
        <w:rPr>
          <w:sz w:val="32"/>
          <w:szCs w:val="32"/>
        </w:rPr>
        <w:t>MIEMBROS DEL GRUPO</w:t>
      </w:r>
      <w:r w:rsidRPr="3728B6D2" w:rsidR="6CE6D260">
        <w:rPr>
          <w:sz w:val="32"/>
          <w:szCs w:val="32"/>
        </w:rPr>
        <w:t xml:space="preserve"> </w:t>
      </w:r>
      <w:r w:rsidRPr="3728B6D2" w:rsidR="34E3A041">
        <w:rPr>
          <w:sz w:val="32"/>
          <w:szCs w:val="32"/>
        </w:rPr>
        <w:t>0</w:t>
      </w:r>
      <w:r w:rsidRPr="3728B6D2" w:rsidR="6CE6D260">
        <w:rPr>
          <w:sz w:val="32"/>
          <w:szCs w:val="32"/>
        </w:rPr>
        <w:t>3</w:t>
      </w:r>
      <w:r w:rsidRPr="3728B6D2" w:rsidR="16104C51">
        <w:rPr>
          <w:sz w:val="32"/>
          <w:szCs w:val="32"/>
        </w:rPr>
        <w:t>:</w:t>
      </w:r>
    </w:p>
    <w:p xmlns:wp14="http://schemas.microsoft.com/office/word/2010/wordml" w:rsidRPr="000325D2" w:rsidR="00F70832" w:rsidP="49A2F2D9" w:rsidRDefault="37E56C8C" w14:paraId="6576699D" wp14:textId="77777777">
      <w:pPr>
        <w:pStyle w:val="Prrafodelista"/>
        <w:numPr>
          <w:ilvl w:val="0"/>
          <w:numId w:val="10"/>
        </w:numPr>
      </w:pPr>
      <w:r w:rsidRPr="3728B6D2">
        <w:rPr>
          <w:sz w:val="32"/>
          <w:szCs w:val="32"/>
        </w:rPr>
        <w:t>Pablo Liste Cancela</w:t>
      </w:r>
    </w:p>
    <w:p xmlns:wp14="http://schemas.microsoft.com/office/word/2010/wordml" w:rsidRPr="000325D2" w:rsidR="00F70832" w:rsidP="49A2F2D9" w:rsidRDefault="37E56C8C" w14:paraId="72F9DF94" wp14:textId="77777777">
      <w:pPr>
        <w:pStyle w:val="Prrafodelista"/>
        <w:numPr>
          <w:ilvl w:val="0"/>
          <w:numId w:val="10"/>
        </w:numPr>
      </w:pPr>
      <w:r w:rsidRPr="3728B6D2">
        <w:rPr>
          <w:sz w:val="32"/>
          <w:szCs w:val="32"/>
        </w:rPr>
        <w:t>Jorge Lojo Abal</w:t>
      </w:r>
    </w:p>
    <w:p xmlns:wp14="http://schemas.microsoft.com/office/word/2010/wordml" w:rsidRPr="001D3C3C" w:rsidR="00F70832" w:rsidP="49A2F2D9" w:rsidRDefault="37E56C8C" w14:paraId="56B50B0B" wp14:textId="77777777">
      <w:pPr>
        <w:pStyle w:val="Prrafodelista"/>
        <w:numPr>
          <w:ilvl w:val="0"/>
          <w:numId w:val="10"/>
        </w:numPr>
      </w:pPr>
      <w:r w:rsidRPr="3728B6D2">
        <w:rPr>
          <w:sz w:val="32"/>
          <w:szCs w:val="32"/>
        </w:rPr>
        <w:t>Jose Pazos Perez</w:t>
      </w:r>
    </w:p>
    <w:p xmlns:wp14="http://schemas.microsoft.com/office/word/2010/wordml" w:rsidRPr="000325D2" w:rsidR="001D3C3C" w:rsidP="49A2F2D9" w:rsidRDefault="624898F9" w14:paraId="59E40C66" wp14:textId="77777777">
      <w:pPr>
        <w:pStyle w:val="Prrafodelista"/>
        <w:numPr>
          <w:ilvl w:val="0"/>
          <w:numId w:val="10"/>
        </w:numPr>
      </w:pPr>
      <w:r w:rsidRPr="3728B6D2">
        <w:rPr>
          <w:sz w:val="32"/>
          <w:szCs w:val="32"/>
        </w:rPr>
        <w:t>Adrián Correa Miguel</w:t>
      </w:r>
    </w:p>
    <w:p xmlns:wp14="http://schemas.microsoft.com/office/word/2010/wordml" w:rsidRPr="000325D2" w:rsidR="00F70832" w:rsidP="49A2F2D9" w:rsidRDefault="03C184B3" w14:paraId="38851042" wp14:textId="512E2DB6">
      <w:pPr>
        <w:rPr>
          <w:sz w:val="32"/>
          <w:szCs w:val="32"/>
        </w:rPr>
      </w:pPr>
      <w:r w:rsidRPr="64F591D9" w:rsidR="03C184B3">
        <w:rPr>
          <w:sz w:val="32"/>
          <w:szCs w:val="32"/>
        </w:rPr>
        <w:t>FECHA DE ENTREGA:</w:t>
      </w:r>
      <w:r w:rsidRPr="64F591D9" w:rsidR="368EA14B">
        <w:rPr>
          <w:sz w:val="32"/>
          <w:szCs w:val="32"/>
        </w:rPr>
        <w:t xml:space="preserve"> </w:t>
      </w:r>
      <w:r w:rsidRPr="64F591D9" w:rsidR="5EBC9B80">
        <w:rPr>
          <w:sz w:val="32"/>
          <w:szCs w:val="32"/>
        </w:rPr>
        <w:t>2</w:t>
      </w:r>
      <w:r w:rsidRPr="64F591D9" w:rsidR="3720905C">
        <w:rPr>
          <w:sz w:val="32"/>
          <w:szCs w:val="32"/>
        </w:rPr>
        <w:t>9</w:t>
      </w:r>
      <w:r w:rsidRPr="64F591D9" w:rsidR="368EA14B">
        <w:rPr>
          <w:sz w:val="32"/>
          <w:szCs w:val="32"/>
        </w:rPr>
        <w:t>/</w:t>
      </w:r>
      <w:r w:rsidRPr="64F591D9" w:rsidR="14A26F30">
        <w:rPr>
          <w:sz w:val="32"/>
          <w:szCs w:val="32"/>
        </w:rPr>
        <w:t>0</w:t>
      </w:r>
      <w:r w:rsidRPr="64F591D9" w:rsidR="368EA14B">
        <w:rPr>
          <w:sz w:val="32"/>
          <w:szCs w:val="32"/>
        </w:rPr>
        <w:t>2/</w:t>
      </w:r>
      <w:r w:rsidRPr="64F591D9" w:rsidR="5D98CACE">
        <w:rPr>
          <w:sz w:val="32"/>
          <w:szCs w:val="32"/>
        </w:rPr>
        <w:t>2024</w:t>
      </w:r>
    </w:p>
    <w:p xmlns:wp14="http://schemas.microsoft.com/office/word/2010/wordml" w:rsidRPr="00F63D22" w:rsidR="003036AA" w:rsidP="003036AA" w:rsidRDefault="16104C51" w14:paraId="29D6B04F" wp14:textId="77777777">
      <w:pPr>
        <w:pStyle w:val="TtulodeDocumento"/>
        <w:rPr>
          <w:lang w:val="es-ES_tradnl"/>
        </w:rPr>
      </w:pPr>
      <w:r>
        <w:t xml:space="preserve"> </w:t>
      </w:r>
      <w:r w:rsidR="003036AA">
        <w:br w:type="page"/>
      </w:r>
      <w:bookmarkEnd w:id="0"/>
      <w:bookmarkEnd w:id="1"/>
    </w:p>
    <w:p xmlns:wp14="http://schemas.microsoft.com/office/word/2010/wordml" w:rsidRPr="00F63D22" w:rsidR="003036AA" w:rsidP="003036AA" w:rsidRDefault="003036AA" w14:paraId="049F31CB" wp14:textId="77777777">
      <w:pPr>
        <w:rPr>
          <w:lang w:val="es-ES_tradnl"/>
        </w:rPr>
      </w:pPr>
    </w:p>
    <w:p xmlns:wp14="http://schemas.microsoft.com/office/word/2010/wordml" w:rsidRPr="00F63D22" w:rsidR="003036AA" w:rsidP="003036AA" w:rsidRDefault="003036AA" w14:paraId="53128261" wp14:textId="77777777">
      <w:pPr>
        <w:rPr>
          <w:lang w:val="es-ES_tradnl"/>
        </w:rPr>
      </w:pPr>
    </w:p>
    <w:p xmlns:wp14="http://schemas.microsoft.com/office/word/2010/wordml" w:rsidRPr="00F63D22" w:rsidR="003036AA" w:rsidP="003036AA" w:rsidRDefault="003036AA" w14:paraId="62486C05" wp14:textId="77777777">
      <w:pPr>
        <w:rPr>
          <w:lang w:val="es-ES_tradnl"/>
        </w:rPr>
      </w:pPr>
    </w:p>
    <w:p xmlns:wp14="http://schemas.microsoft.com/office/word/2010/wordml" w:rsidRPr="00F63D22" w:rsidR="003036AA" w:rsidP="003036AA" w:rsidRDefault="003036AA" w14:paraId="4101652C" wp14:textId="77777777">
      <w:pPr>
        <w:rPr>
          <w:lang w:val="es-ES_tradnl"/>
        </w:rPr>
      </w:pPr>
    </w:p>
    <w:p xmlns:wp14="http://schemas.microsoft.com/office/word/2010/wordml" w:rsidRPr="00F63D22" w:rsidR="003036AA" w:rsidP="003036AA" w:rsidRDefault="003036AA" w14:paraId="4B99056E" wp14:textId="77777777">
      <w:pPr>
        <w:rPr>
          <w:lang w:val="es-ES_tradnl"/>
        </w:rPr>
      </w:pPr>
    </w:p>
    <w:tbl>
      <w:tblPr>
        <w:tblW w:w="84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66"/>
        <w:gridCol w:w="1266"/>
        <w:gridCol w:w="5962"/>
      </w:tblGrid>
      <w:tr xmlns:wp14="http://schemas.microsoft.com/office/word/2010/wordml" w:rsidRPr="00F63D22" w:rsidR="003036AA" w:rsidTr="3728B6D2" w14:paraId="55B0A165" wp14:textId="77777777">
        <w:trPr>
          <w:jc w:val="center"/>
        </w:trPr>
        <w:tc>
          <w:tcPr>
            <w:tcW w:w="8494" w:type="dxa"/>
            <w:gridSpan w:val="3"/>
            <w:tcBorders>
              <w:bottom w:val="single" w:color="auto" w:sz="4" w:space="0"/>
            </w:tcBorders>
            <w:shd w:val="clear" w:color="auto" w:fill="999999"/>
          </w:tcPr>
          <w:p w:rsidRPr="00F63D22" w:rsidR="003036AA" w:rsidP="3728B6D2" w:rsidRDefault="16104C51" w14:paraId="53BE5B93" wp14:textId="77777777">
            <w:pPr>
              <w:jc w:val="center"/>
              <w:rPr>
                <w:b/>
                <w:bCs/>
                <w:sz w:val="20"/>
                <w:szCs w:val="20"/>
                <w:lang w:val="es-ES_tradnl"/>
              </w:rPr>
            </w:pPr>
            <w:r w:rsidRPr="3728B6D2">
              <w:rPr>
                <w:b/>
                <w:bCs/>
                <w:sz w:val="20"/>
                <w:szCs w:val="20"/>
              </w:rPr>
              <w:t>CONTROL DE VERSIONES</w:t>
            </w:r>
          </w:p>
        </w:tc>
      </w:tr>
      <w:tr xmlns:wp14="http://schemas.microsoft.com/office/word/2010/wordml" w:rsidRPr="00F63D22" w:rsidR="003036AA" w:rsidTr="3728B6D2" w14:paraId="5DC86822" wp14:textId="77777777">
        <w:trPr>
          <w:jc w:val="center"/>
        </w:trPr>
        <w:tc>
          <w:tcPr>
            <w:tcW w:w="1266" w:type="dxa"/>
            <w:shd w:val="clear" w:color="auto" w:fill="C0C0C0"/>
          </w:tcPr>
          <w:p w:rsidRPr="00F63D22" w:rsidR="003036AA" w:rsidP="3728B6D2" w:rsidRDefault="34F78AB4" w14:paraId="4A3D906F" wp14:textId="77777777">
            <w:pPr>
              <w:rPr>
                <w:b/>
                <w:bCs/>
                <w:sz w:val="20"/>
                <w:szCs w:val="20"/>
                <w:lang w:val="es-ES_tradnl"/>
              </w:rPr>
            </w:pPr>
            <w:r w:rsidRPr="3728B6D2">
              <w:rPr>
                <w:b/>
                <w:bCs/>
                <w:sz w:val="20"/>
                <w:szCs w:val="20"/>
              </w:rPr>
              <w:t>VERSION</w:t>
            </w:r>
          </w:p>
        </w:tc>
        <w:tc>
          <w:tcPr>
            <w:tcW w:w="1266" w:type="dxa"/>
            <w:shd w:val="clear" w:color="auto" w:fill="C0C0C0"/>
          </w:tcPr>
          <w:p w:rsidRPr="00F63D22" w:rsidR="003036AA" w:rsidP="3728B6D2" w:rsidRDefault="16104C51" w14:paraId="31CCF302" wp14:textId="77777777">
            <w:pPr>
              <w:rPr>
                <w:b/>
                <w:bCs/>
                <w:sz w:val="20"/>
                <w:szCs w:val="20"/>
                <w:lang w:val="es-ES_tradnl"/>
              </w:rPr>
            </w:pPr>
            <w:r w:rsidRPr="3728B6D2">
              <w:rPr>
                <w:b/>
                <w:bCs/>
                <w:sz w:val="20"/>
                <w:szCs w:val="20"/>
              </w:rPr>
              <w:t>FECHA</w:t>
            </w:r>
          </w:p>
        </w:tc>
        <w:tc>
          <w:tcPr>
            <w:tcW w:w="5962" w:type="dxa"/>
            <w:shd w:val="clear" w:color="auto" w:fill="C0C0C0"/>
          </w:tcPr>
          <w:p w:rsidRPr="00F63D22" w:rsidR="003036AA" w:rsidP="3728B6D2" w:rsidRDefault="16104C51" w14:paraId="12243081" wp14:textId="77777777">
            <w:pPr>
              <w:rPr>
                <w:b/>
                <w:bCs/>
                <w:sz w:val="20"/>
                <w:szCs w:val="20"/>
                <w:lang w:val="es-ES_tradnl"/>
              </w:rPr>
            </w:pPr>
            <w:r w:rsidRPr="3728B6D2">
              <w:rPr>
                <w:b/>
                <w:bCs/>
                <w:sz w:val="20"/>
                <w:szCs w:val="20"/>
              </w:rPr>
              <w:t>DESCRIPCIÓN DEL CAMBIO</w:t>
            </w:r>
          </w:p>
        </w:tc>
      </w:tr>
      <w:tr xmlns:wp14="http://schemas.microsoft.com/office/word/2010/wordml" w:rsidRPr="00F63D22" w:rsidR="003036AA" w:rsidTr="3728B6D2" w14:paraId="0D81F2FC" wp14:textId="77777777">
        <w:trPr>
          <w:trHeight w:val="465"/>
          <w:jc w:val="center"/>
        </w:trPr>
        <w:tc>
          <w:tcPr>
            <w:tcW w:w="1266" w:type="dxa"/>
            <w:vAlign w:val="center"/>
          </w:tcPr>
          <w:p w:rsidRPr="00F63D22" w:rsidR="003036AA" w:rsidP="49A2F2D9" w:rsidRDefault="5B0922DA" w14:paraId="6F54A5A7" wp14:textId="77777777">
            <w:pPr>
              <w:jc w:val="center"/>
              <w:rPr>
                <w:sz w:val="20"/>
                <w:szCs w:val="20"/>
              </w:rPr>
            </w:pPr>
            <w:r w:rsidRPr="3728B6D2">
              <w:rPr>
                <w:sz w:val="20"/>
                <w:szCs w:val="20"/>
              </w:rPr>
              <w:t>0.1</w:t>
            </w:r>
          </w:p>
        </w:tc>
        <w:tc>
          <w:tcPr>
            <w:tcW w:w="1266" w:type="dxa"/>
            <w:vAlign w:val="center"/>
          </w:tcPr>
          <w:p w:rsidRPr="00F63D22" w:rsidR="003036AA" w:rsidP="49A2F2D9" w:rsidRDefault="5B0922DA" w14:paraId="3B8326E4" wp14:textId="77777777">
            <w:pPr>
              <w:jc w:val="center"/>
              <w:rPr>
                <w:sz w:val="20"/>
                <w:szCs w:val="20"/>
              </w:rPr>
            </w:pPr>
            <w:r w:rsidRPr="3728B6D2">
              <w:rPr>
                <w:sz w:val="20"/>
                <w:szCs w:val="20"/>
              </w:rPr>
              <w:t>02/02/202</w:t>
            </w:r>
            <w:r w:rsidRPr="3728B6D2" w:rsidR="13381F5B">
              <w:rPr>
                <w:sz w:val="20"/>
                <w:szCs w:val="20"/>
              </w:rPr>
              <w:t>4</w:t>
            </w:r>
          </w:p>
        </w:tc>
        <w:tc>
          <w:tcPr>
            <w:tcW w:w="5962" w:type="dxa"/>
            <w:vAlign w:val="center"/>
          </w:tcPr>
          <w:p w:rsidRPr="00F63D22" w:rsidR="003036AA" w:rsidP="49A2F2D9" w:rsidRDefault="13381F5B" w14:paraId="573F1714" wp14:textId="77777777">
            <w:pPr>
              <w:rPr>
                <w:sz w:val="20"/>
                <w:szCs w:val="20"/>
              </w:rPr>
            </w:pPr>
            <w:r w:rsidRPr="3728B6D2">
              <w:rPr>
                <w:sz w:val="20"/>
                <w:szCs w:val="20"/>
              </w:rPr>
              <w:t>Creación del proyecto</w:t>
            </w:r>
          </w:p>
        </w:tc>
      </w:tr>
      <w:tr xmlns:wp14="http://schemas.microsoft.com/office/word/2010/wordml" w:rsidRPr="00F63D22" w:rsidR="003036AA" w:rsidTr="3728B6D2" w14:paraId="551635C5" wp14:textId="77777777">
        <w:trPr>
          <w:trHeight w:val="465"/>
          <w:jc w:val="center"/>
        </w:trPr>
        <w:tc>
          <w:tcPr>
            <w:tcW w:w="1266" w:type="dxa"/>
            <w:vAlign w:val="center"/>
          </w:tcPr>
          <w:p w:rsidRPr="00F63D22" w:rsidR="003036AA" w:rsidP="00C517EA" w:rsidRDefault="601E320C" w14:paraId="494AC823" wp14:textId="77777777">
            <w:pPr>
              <w:jc w:val="center"/>
              <w:rPr>
                <w:sz w:val="20"/>
                <w:szCs w:val="20"/>
                <w:lang w:val="es-ES_tradnl"/>
              </w:rPr>
            </w:pPr>
            <w:r w:rsidRPr="3728B6D2">
              <w:rPr>
                <w:sz w:val="20"/>
                <w:szCs w:val="20"/>
              </w:rPr>
              <w:t>0.2</w:t>
            </w:r>
          </w:p>
        </w:tc>
        <w:tc>
          <w:tcPr>
            <w:tcW w:w="1266" w:type="dxa"/>
            <w:vAlign w:val="center"/>
          </w:tcPr>
          <w:p w:rsidRPr="00F63D22" w:rsidR="003036AA" w:rsidP="00C517EA" w:rsidRDefault="16C95C56" w14:paraId="4964D178" wp14:textId="77777777">
            <w:pPr>
              <w:jc w:val="center"/>
              <w:rPr>
                <w:sz w:val="20"/>
                <w:szCs w:val="20"/>
                <w:lang w:val="es-ES_tradnl"/>
              </w:rPr>
            </w:pPr>
            <w:r w:rsidRPr="3728B6D2">
              <w:rPr>
                <w:sz w:val="20"/>
                <w:szCs w:val="20"/>
              </w:rPr>
              <w:t>05/02/2024</w:t>
            </w:r>
          </w:p>
        </w:tc>
        <w:tc>
          <w:tcPr>
            <w:tcW w:w="5962" w:type="dxa"/>
            <w:vAlign w:val="center"/>
          </w:tcPr>
          <w:p w:rsidRPr="00F63D22" w:rsidR="003036AA" w:rsidP="00C517EA" w:rsidRDefault="16C95C56" w14:paraId="28CBEFDA" wp14:textId="77777777">
            <w:pPr>
              <w:rPr>
                <w:sz w:val="20"/>
                <w:szCs w:val="20"/>
                <w:lang w:val="es-ES_tradnl"/>
              </w:rPr>
            </w:pPr>
            <w:r w:rsidRPr="3728B6D2">
              <w:rPr>
                <w:sz w:val="20"/>
                <w:szCs w:val="20"/>
              </w:rPr>
              <w:t>Revisión de la práctica, primera aproximación y repartición del trabajo</w:t>
            </w:r>
          </w:p>
        </w:tc>
      </w:tr>
      <w:tr xmlns:wp14="http://schemas.microsoft.com/office/word/2010/wordml" w:rsidRPr="00F63D22" w:rsidR="003036AA" w:rsidTr="3728B6D2" w14:paraId="7EE6ACFF" wp14:textId="77777777">
        <w:trPr>
          <w:trHeight w:val="465"/>
          <w:jc w:val="center"/>
        </w:trPr>
        <w:tc>
          <w:tcPr>
            <w:tcW w:w="1266" w:type="dxa"/>
            <w:vAlign w:val="center"/>
          </w:tcPr>
          <w:p w:rsidRPr="00F63D22" w:rsidR="003036AA" w:rsidP="00C517EA" w:rsidRDefault="16C95C56" w14:paraId="2C272389" wp14:textId="77777777">
            <w:pPr>
              <w:jc w:val="center"/>
              <w:rPr>
                <w:sz w:val="20"/>
                <w:szCs w:val="20"/>
                <w:lang w:val="es-ES_tradnl"/>
              </w:rPr>
            </w:pPr>
            <w:r w:rsidRPr="3728B6D2">
              <w:rPr>
                <w:sz w:val="20"/>
                <w:szCs w:val="20"/>
              </w:rPr>
              <w:t>0.3</w:t>
            </w:r>
          </w:p>
        </w:tc>
        <w:tc>
          <w:tcPr>
            <w:tcW w:w="1266" w:type="dxa"/>
            <w:vAlign w:val="center"/>
          </w:tcPr>
          <w:p w:rsidRPr="00F63D22" w:rsidR="003036AA" w:rsidP="00C517EA" w:rsidRDefault="16C95C56" w14:paraId="302C59DA" wp14:textId="77777777">
            <w:pPr>
              <w:jc w:val="center"/>
              <w:rPr>
                <w:sz w:val="20"/>
                <w:szCs w:val="20"/>
                <w:lang w:val="es-ES_tradnl"/>
              </w:rPr>
            </w:pPr>
            <w:r w:rsidRPr="3728B6D2">
              <w:rPr>
                <w:sz w:val="20"/>
                <w:szCs w:val="20"/>
              </w:rPr>
              <w:t>06/02/2024</w:t>
            </w:r>
          </w:p>
        </w:tc>
        <w:tc>
          <w:tcPr>
            <w:tcW w:w="5962" w:type="dxa"/>
            <w:vAlign w:val="center"/>
          </w:tcPr>
          <w:p w:rsidRPr="00F63D22" w:rsidR="003036AA" w:rsidP="00C517EA" w:rsidRDefault="16C95C56" w14:paraId="23249419" wp14:textId="77777777">
            <w:pPr>
              <w:rPr>
                <w:sz w:val="20"/>
                <w:szCs w:val="20"/>
                <w:lang w:val="es-ES_tradnl"/>
              </w:rPr>
            </w:pPr>
            <w:r w:rsidRPr="3728B6D2">
              <w:rPr>
                <w:sz w:val="20"/>
                <w:szCs w:val="20"/>
              </w:rPr>
              <w:t>Análisis del trabajo realizado y proposición de cambios</w:t>
            </w:r>
          </w:p>
        </w:tc>
      </w:tr>
      <w:tr xmlns:wp14="http://schemas.microsoft.com/office/word/2010/wordml" w:rsidRPr="00F63D22" w:rsidR="003036AA" w:rsidTr="3728B6D2" w14:paraId="35203F0B" wp14:textId="77777777">
        <w:trPr>
          <w:trHeight w:val="465"/>
          <w:jc w:val="center"/>
        </w:trPr>
        <w:tc>
          <w:tcPr>
            <w:tcW w:w="1266" w:type="dxa"/>
            <w:vAlign w:val="center"/>
          </w:tcPr>
          <w:p w:rsidRPr="00F63D22" w:rsidR="003036AA" w:rsidP="00C517EA" w:rsidRDefault="16C95C56" w14:paraId="4B3AA50C" wp14:textId="77777777">
            <w:pPr>
              <w:jc w:val="center"/>
              <w:rPr>
                <w:sz w:val="20"/>
                <w:szCs w:val="20"/>
                <w:lang w:val="es-ES_tradnl"/>
              </w:rPr>
            </w:pPr>
            <w:r w:rsidRPr="3728B6D2">
              <w:rPr>
                <w:sz w:val="20"/>
                <w:szCs w:val="20"/>
              </w:rPr>
              <w:t>1.0</w:t>
            </w:r>
          </w:p>
        </w:tc>
        <w:tc>
          <w:tcPr>
            <w:tcW w:w="1266" w:type="dxa"/>
            <w:vAlign w:val="center"/>
          </w:tcPr>
          <w:p w:rsidRPr="00F63D22" w:rsidR="003036AA" w:rsidP="00C517EA" w:rsidRDefault="16C95C56" w14:paraId="6B73F9FD" wp14:textId="77777777">
            <w:pPr>
              <w:jc w:val="center"/>
              <w:rPr>
                <w:sz w:val="20"/>
                <w:szCs w:val="20"/>
                <w:lang w:val="es-ES_tradnl"/>
              </w:rPr>
            </w:pPr>
            <w:r w:rsidRPr="3728B6D2">
              <w:rPr>
                <w:sz w:val="20"/>
                <w:szCs w:val="20"/>
              </w:rPr>
              <w:t>07/02/2024</w:t>
            </w:r>
          </w:p>
        </w:tc>
        <w:tc>
          <w:tcPr>
            <w:tcW w:w="5962" w:type="dxa"/>
            <w:vAlign w:val="center"/>
          </w:tcPr>
          <w:p w:rsidRPr="00F63D22" w:rsidR="003036AA" w:rsidP="00C517EA" w:rsidRDefault="16C95C56" w14:paraId="5DA37B41" wp14:textId="77777777">
            <w:pPr>
              <w:rPr>
                <w:sz w:val="20"/>
                <w:szCs w:val="20"/>
                <w:lang w:val="es-ES_tradnl"/>
              </w:rPr>
            </w:pPr>
            <w:r w:rsidRPr="3728B6D2">
              <w:rPr>
                <w:sz w:val="20"/>
                <w:szCs w:val="20"/>
              </w:rPr>
              <w:t>Últimos cambios</w:t>
            </w:r>
          </w:p>
        </w:tc>
      </w:tr>
      <w:tr xmlns:wp14="http://schemas.microsoft.com/office/word/2010/wordml" w:rsidR="1B4E7FA8" w:rsidTr="3728B6D2" w14:paraId="01518BA6" wp14:textId="77777777">
        <w:trPr>
          <w:trHeight w:val="465"/>
          <w:jc w:val="center"/>
        </w:trPr>
        <w:tc>
          <w:tcPr>
            <w:tcW w:w="1266" w:type="dxa"/>
            <w:vAlign w:val="center"/>
          </w:tcPr>
          <w:p w:rsidR="5F43D18B" w:rsidP="1B4E7FA8" w:rsidRDefault="578E1A36" w14:paraId="699E2A8F" wp14:textId="77777777">
            <w:pPr>
              <w:jc w:val="center"/>
              <w:rPr>
                <w:sz w:val="20"/>
                <w:szCs w:val="20"/>
              </w:rPr>
            </w:pPr>
            <w:r w:rsidRPr="3728B6D2">
              <w:rPr>
                <w:sz w:val="20"/>
                <w:szCs w:val="20"/>
              </w:rPr>
              <w:t>2.0</w:t>
            </w:r>
          </w:p>
        </w:tc>
        <w:tc>
          <w:tcPr>
            <w:tcW w:w="1266" w:type="dxa"/>
            <w:vAlign w:val="center"/>
          </w:tcPr>
          <w:p w:rsidR="5F43D18B" w:rsidP="1B4E7FA8" w:rsidRDefault="578E1A36" w14:paraId="24B9A5ED" wp14:textId="77777777">
            <w:pPr>
              <w:jc w:val="center"/>
              <w:rPr>
                <w:sz w:val="20"/>
                <w:szCs w:val="20"/>
              </w:rPr>
            </w:pPr>
            <w:r w:rsidRPr="3728B6D2">
              <w:rPr>
                <w:sz w:val="20"/>
                <w:szCs w:val="20"/>
              </w:rPr>
              <w:t>1</w:t>
            </w:r>
            <w:r w:rsidRPr="3728B6D2" w:rsidR="77F7B413">
              <w:rPr>
                <w:sz w:val="20"/>
                <w:szCs w:val="20"/>
              </w:rPr>
              <w:t>6</w:t>
            </w:r>
            <w:r w:rsidRPr="3728B6D2">
              <w:rPr>
                <w:sz w:val="20"/>
                <w:szCs w:val="20"/>
              </w:rPr>
              <w:t>/02/2024</w:t>
            </w:r>
          </w:p>
        </w:tc>
        <w:tc>
          <w:tcPr>
            <w:tcW w:w="5962" w:type="dxa"/>
            <w:vAlign w:val="center"/>
          </w:tcPr>
          <w:p w:rsidR="5F43D18B" w:rsidP="1B4E7FA8" w:rsidRDefault="4A0F40A7" w14:paraId="48E89759" wp14:textId="77777777">
            <w:pPr>
              <w:rPr>
                <w:sz w:val="20"/>
                <w:szCs w:val="20"/>
              </w:rPr>
            </w:pPr>
            <w:r w:rsidRPr="3728B6D2">
              <w:rPr>
                <w:sz w:val="20"/>
                <w:szCs w:val="20"/>
              </w:rPr>
              <w:t>Revisión</w:t>
            </w:r>
            <w:r w:rsidRPr="3728B6D2" w:rsidR="3E32E009">
              <w:rPr>
                <w:sz w:val="20"/>
                <w:szCs w:val="20"/>
              </w:rPr>
              <w:t xml:space="preserve"> y a</w:t>
            </w:r>
            <w:r w:rsidRPr="3728B6D2" w:rsidR="578E1A36">
              <w:rPr>
                <w:sz w:val="20"/>
                <w:szCs w:val="20"/>
              </w:rPr>
              <w:t>plicación</w:t>
            </w:r>
            <w:r w:rsidRPr="3728B6D2" w:rsidR="4B0FEA2F">
              <w:rPr>
                <w:sz w:val="20"/>
                <w:szCs w:val="20"/>
              </w:rPr>
              <w:t xml:space="preserve"> y </w:t>
            </w:r>
            <w:r w:rsidRPr="3728B6D2" w:rsidR="578E1A36">
              <w:rPr>
                <w:sz w:val="20"/>
                <w:szCs w:val="20"/>
              </w:rPr>
              <w:t xml:space="preserve">de los cambios </w:t>
            </w:r>
            <w:r w:rsidRPr="3728B6D2" w:rsidR="45F9E2D6">
              <w:rPr>
                <w:sz w:val="20"/>
                <w:szCs w:val="20"/>
              </w:rPr>
              <w:t>propuestos,</w:t>
            </w:r>
            <w:r w:rsidRPr="3728B6D2" w:rsidR="0E21383F">
              <w:rPr>
                <w:sz w:val="20"/>
                <w:szCs w:val="20"/>
              </w:rPr>
              <w:t xml:space="preserve"> </w:t>
            </w:r>
            <w:r w:rsidRPr="3728B6D2" w:rsidR="58A648D8">
              <w:rPr>
                <w:sz w:val="20"/>
                <w:szCs w:val="20"/>
              </w:rPr>
              <w:t>así</w:t>
            </w:r>
            <w:r w:rsidRPr="3728B6D2" w:rsidR="0E21383F">
              <w:rPr>
                <w:sz w:val="20"/>
                <w:szCs w:val="20"/>
              </w:rPr>
              <w:t xml:space="preserve"> como Revisión de los cambios y modelos</w:t>
            </w:r>
          </w:p>
        </w:tc>
      </w:tr>
      <w:tr xmlns:wp14="http://schemas.microsoft.com/office/word/2010/wordml" w:rsidR="00334CF5" w:rsidTr="3728B6D2" w14:paraId="15E44EB6" wp14:textId="77777777">
        <w:trPr>
          <w:trHeight w:val="465"/>
          <w:jc w:val="center"/>
        </w:trPr>
        <w:tc>
          <w:tcPr>
            <w:tcW w:w="1266" w:type="dxa"/>
            <w:vAlign w:val="center"/>
          </w:tcPr>
          <w:p w:rsidRPr="3728B6D2" w:rsidR="00334CF5" w:rsidP="1B4E7FA8" w:rsidRDefault="00BF0E64" w14:paraId="286B0249" wp14:textId="77777777">
            <w:pPr>
              <w:jc w:val="center"/>
              <w:rPr>
                <w:sz w:val="20"/>
                <w:szCs w:val="20"/>
              </w:rPr>
            </w:pPr>
            <w:r>
              <w:rPr>
                <w:sz w:val="20"/>
                <w:szCs w:val="20"/>
              </w:rPr>
              <w:t>3.0</w:t>
            </w:r>
          </w:p>
        </w:tc>
        <w:tc>
          <w:tcPr>
            <w:tcW w:w="1266" w:type="dxa"/>
            <w:vAlign w:val="center"/>
          </w:tcPr>
          <w:p w:rsidRPr="3728B6D2" w:rsidR="00334CF5" w:rsidP="1B4E7FA8" w:rsidRDefault="00334CF5" w14:paraId="2E698B1E" wp14:textId="77777777">
            <w:pPr>
              <w:jc w:val="center"/>
              <w:rPr>
                <w:sz w:val="20"/>
                <w:szCs w:val="20"/>
              </w:rPr>
            </w:pPr>
            <w:r>
              <w:rPr>
                <w:sz w:val="20"/>
                <w:szCs w:val="20"/>
              </w:rPr>
              <w:t>23/02/2024</w:t>
            </w:r>
          </w:p>
        </w:tc>
        <w:tc>
          <w:tcPr>
            <w:tcW w:w="5962" w:type="dxa"/>
            <w:vAlign w:val="center"/>
          </w:tcPr>
          <w:p w:rsidRPr="3728B6D2" w:rsidR="00334CF5" w:rsidP="1B4E7FA8" w:rsidRDefault="00334CF5" w14:paraId="1B7A0016" wp14:textId="77777777">
            <w:pPr>
              <w:rPr>
                <w:sz w:val="20"/>
                <w:szCs w:val="20"/>
              </w:rPr>
            </w:pPr>
            <w:r>
              <w:rPr>
                <w:sz w:val="20"/>
                <w:szCs w:val="20"/>
              </w:rPr>
              <w:t>Clase de presentación</w:t>
            </w:r>
          </w:p>
        </w:tc>
      </w:tr>
      <w:tr xmlns:wp14="http://schemas.microsoft.com/office/word/2010/wordml" w:rsidR="00BF0E64" w:rsidTr="3728B6D2" w14:paraId="1F6795A2" wp14:textId="77777777">
        <w:trPr>
          <w:trHeight w:val="465"/>
          <w:jc w:val="center"/>
        </w:trPr>
        <w:tc>
          <w:tcPr>
            <w:tcW w:w="1266" w:type="dxa"/>
            <w:vAlign w:val="center"/>
          </w:tcPr>
          <w:p w:rsidR="00BF0E64" w:rsidP="1B4E7FA8" w:rsidRDefault="00BF0E64" w14:paraId="2F7BA2E8" wp14:textId="77777777">
            <w:pPr>
              <w:jc w:val="center"/>
              <w:rPr>
                <w:sz w:val="20"/>
                <w:szCs w:val="20"/>
              </w:rPr>
            </w:pPr>
            <w:r>
              <w:rPr>
                <w:sz w:val="20"/>
                <w:szCs w:val="20"/>
              </w:rPr>
              <w:t>3.1</w:t>
            </w:r>
          </w:p>
        </w:tc>
        <w:tc>
          <w:tcPr>
            <w:tcW w:w="1266" w:type="dxa"/>
            <w:vAlign w:val="center"/>
          </w:tcPr>
          <w:p w:rsidR="00BF0E64" w:rsidP="1B4E7FA8" w:rsidRDefault="00BF0E64" w14:paraId="763FB10D" wp14:textId="77777777">
            <w:pPr>
              <w:jc w:val="center"/>
              <w:rPr>
                <w:sz w:val="20"/>
                <w:szCs w:val="20"/>
              </w:rPr>
            </w:pPr>
            <w:r>
              <w:rPr>
                <w:sz w:val="20"/>
                <w:szCs w:val="20"/>
              </w:rPr>
              <w:t>26/02/2024</w:t>
            </w:r>
          </w:p>
        </w:tc>
        <w:tc>
          <w:tcPr>
            <w:tcW w:w="5962" w:type="dxa"/>
            <w:vAlign w:val="center"/>
          </w:tcPr>
          <w:p w:rsidR="00BF0E64" w:rsidP="1B4E7FA8" w:rsidRDefault="00BF0E64" w14:paraId="24CD9CE2" wp14:textId="77777777">
            <w:pPr>
              <w:rPr>
                <w:sz w:val="20"/>
                <w:szCs w:val="20"/>
              </w:rPr>
            </w:pPr>
            <w:r>
              <w:rPr>
                <w:sz w:val="20"/>
                <w:szCs w:val="20"/>
              </w:rPr>
              <w:t>Introducción de Póker Scrum y cambios de plantillas</w:t>
            </w:r>
          </w:p>
        </w:tc>
      </w:tr>
      <w:tr xmlns:wp14="http://schemas.microsoft.com/office/word/2010/wordml" w:rsidR="00BF0E64" w:rsidTr="3728B6D2" w14:paraId="421835B6" wp14:textId="77777777">
        <w:trPr>
          <w:trHeight w:val="465"/>
          <w:jc w:val="center"/>
        </w:trPr>
        <w:tc>
          <w:tcPr>
            <w:tcW w:w="1266" w:type="dxa"/>
            <w:vAlign w:val="center"/>
          </w:tcPr>
          <w:p w:rsidR="00BF0E64" w:rsidP="1B4E7FA8" w:rsidRDefault="00BF0E64" w14:paraId="3D77ADB0" wp14:textId="77777777">
            <w:pPr>
              <w:jc w:val="center"/>
              <w:rPr>
                <w:sz w:val="20"/>
                <w:szCs w:val="20"/>
              </w:rPr>
            </w:pPr>
            <w:r>
              <w:rPr>
                <w:sz w:val="20"/>
                <w:szCs w:val="20"/>
              </w:rPr>
              <w:t>3.2</w:t>
            </w:r>
          </w:p>
        </w:tc>
        <w:tc>
          <w:tcPr>
            <w:tcW w:w="1266" w:type="dxa"/>
            <w:vAlign w:val="center"/>
          </w:tcPr>
          <w:p w:rsidR="00BF0E64" w:rsidP="1B4E7FA8" w:rsidRDefault="00BF0E64" w14:paraId="6FDB0965" wp14:textId="77777777">
            <w:pPr>
              <w:jc w:val="center"/>
              <w:rPr>
                <w:sz w:val="20"/>
                <w:szCs w:val="20"/>
              </w:rPr>
            </w:pPr>
            <w:r>
              <w:rPr>
                <w:sz w:val="20"/>
                <w:szCs w:val="20"/>
              </w:rPr>
              <w:t>27/02/2024</w:t>
            </w:r>
          </w:p>
        </w:tc>
        <w:tc>
          <w:tcPr>
            <w:tcW w:w="5962" w:type="dxa"/>
            <w:vAlign w:val="center"/>
          </w:tcPr>
          <w:p w:rsidR="00BF0E64" w:rsidP="1B4E7FA8" w:rsidRDefault="00BF0E64" w14:paraId="5107842C" wp14:textId="77777777">
            <w:pPr>
              <w:rPr>
                <w:sz w:val="20"/>
                <w:szCs w:val="20"/>
              </w:rPr>
            </w:pPr>
            <w:r>
              <w:rPr>
                <w:sz w:val="20"/>
                <w:szCs w:val="20"/>
              </w:rPr>
              <w:t>Uso de git y revisión</w:t>
            </w:r>
          </w:p>
        </w:tc>
      </w:tr>
    </w:tbl>
    <w:p xmlns:wp14="http://schemas.microsoft.com/office/word/2010/wordml" w:rsidR="3728B6D2" w:rsidRDefault="3728B6D2" w14:paraId="1299C43A" wp14:textId="77777777"/>
    <w:p xmlns:wp14="http://schemas.microsoft.com/office/word/2010/wordml" w:rsidR="14970E84" w:rsidRDefault="14970E84" w14:paraId="4DDBEF00" wp14:textId="77777777"/>
    <w:p xmlns:wp14="http://schemas.microsoft.com/office/word/2010/wordml" w:rsidR="14970E84" w:rsidRDefault="14970E84" w14:paraId="3461D779" wp14:textId="77777777"/>
    <w:p xmlns:wp14="http://schemas.microsoft.com/office/word/2010/wordml" w:rsidR="002E2E8A" w:rsidP="49A2F2D9" w:rsidRDefault="002E2E8A" w14:paraId="3CF2D8B6" wp14:textId="77777777"/>
    <w:p xmlns:wp14="http://schemas.microsoft.com/office/word/2010/wordml" w:rsidRPr="00F63D22" w:rsidR="002E2E8A" w:rsidP="6819992A" w:rsidRDefault="002E2E8A" w14:paraId="0FB78278" wp14:textId="77777777">
      <w:pPr>
        <w:sectPr w:rsidRPr="00F63D22" w:rsidR="002E2E8A" w:rsidSect="00703841">
          <w:headerReference w:type="even" r:id="rId8"/>
          <w:headerReference w:type="default" r:id="rId9"/>
          <w:footerReference w:type="even" r:id="rId10"/>
          <w:footerReference w:type="default" r:id="rId11"/>
          <w:headerReference w:type="first" r:id="rId12"/>
          <w:footerReference w:type="first" r:id="rId13"/>
          <w:pgSz w:w="11906" w:h="16838" w:orient="portrait"/>
          <w:pgMar w:top="1270" w:right="1701" w:bottom="1417" w:left="1701" w:header="708" w:footer="708" w:gutter="0"/>
          <w:pgNumType w:start="0"/>
          <w:cols w:space="708"/>
          <w:titlePg/>
          <w:docGrid w:linePitch="360"/>
        </w:sectPr>
      </w:pPr>
    </w:p>
    <w:p xmlns:wp14="http://schemas.microsoft.com/office/word/2010/wordml" w:rsidR="6819992A" w:rsidP="6819992A" w:rsidRDefault="6819992A" w14:paraId="1FC39945" wp14:textId="77777777">
      <w:pPr>
        <w:pStyle w:val="TDC1"/>
      </w:pPr>
    </w:p>
    <w:p xmlns:wp14="http://schemas.microsoft.com/office/word/2010/wordml" w:rsidRPr="00B33BCC" w:rsidR="00BF0E64" w:rsidP="0EBA2AD1" w:rsidRDefault="6819992A" w14:paraId="29E73F2D" wp14:textId="6D5C284B">
      <w:pPr>
        <w:pStyle w:val="TDC1"/>
        <w:tabs>
          <w:tab w:val="left" w:leader="none" w:pos="480"/>
          <w:tab w:val="right" w:leader="dot" w:pos="8490"/>
        </w:tabs>
        <w:rPr>
          <w:rFonts w:ascii="Calibri" w:hAnsi="Calibri" w:eastAsia="Yu Mincho" w:cs="Arial"/>
          <w:b w:val="0"/>
          <w:bCs w:val="0"/>
          <w:caps w:val="0"/>
          <w:smallCaps w:val="0"/>
          <w:noProof/>
          <w:kern w:val="2"/>
          <w:lang w:eastAsia="es-ES" w:bidi="ar-SA"/>
        </w:rPr>
      </w:pPr>
      <w:r>
        <w:fldChar w:fldCharType="begin"/>
      </w:r>
      <w:r>
        <w:instrText xml:space="preserve">TOC \o \z \u \h</w:instrText>
      </w:r>
      <w:r>
        <w:fldChar w:fldCharType="separate"/>
      </w:r>
      <w:hyperlink w:anchor="_Toc1314938299">
        <w:r w:rsidRPr="0EBA2AD1" w:rsidR="0EBA2AD1">
          <w:rPr>
            <w:rStyle w:val="Hipervnculo"/>
          </w:rPr>
          <w:t>1</w:t>
        </w:r>
        <w:r>
          <w:tab/>
        </w:r>
        <w:r w:rsidRPr="0EBA2AD1" w:rsidR="0EBA2AD1">
          <w:rPr>
            <w:rStyle w:val="Hipervnculo"/>
          </w:rPr>
          <w:t>Información sobre la práctica a realizar</w:t>
        </w:r>
        <w:r>
          <w:tab/>
        </w:r>
        <w:r>
          <w:fldChar w:fldCharType="begin"/>
        </w:r>
        <w:r>
          <w:instrText xml:space="preserve">PAGEREF _Toc1314938299 \h</w:instrText>
        </w:r>
        <w:r>
          <w:fldChar w:fldCharType="separate"/>
        </w:r>
        <w:r w:rsidRPr="0EBA2AD1" w:rsidR="0EBA2AD1">
          <w:rPr>
            <w:rStyle w:val="Hipervnculo"/>
          </w:rPr>
          <w:t>4</w:t>
        </w:r>
        <w:r>
          <w:fldChar w:fldCharType="end"/>
        </w:r>
      </w:hyperlink>
    </w:p>
    <w:p xmlns:wp14="http://schemas.microsoft.com/office/word/2010/wordml" w:rsidRPr="00B33BCC" w:rsidR="00BF0E64" w:rsidP="0EBA2AD1" w:rsidRDefault="00703841" w14:paraId="616A753C" wp14:textId="7DD9D7C1">
      <w:pPr>
        <w:pStyle w:val="TDC2"/>
        <w:tabs>
          <w:tab w:val="left" w:leader="none" w:pos="720"/>
          <w:tab w:val="right" w:leader="dot" w:pos="8490"/>
        </w:tabs>
        <w:rPr>
          <w:rFonts w:ascii="Calibri" w:hAnsi="Calibri" w:eastAsia="Yu Mincho" w:cs="Arial"/>
          <w:b w:val="0"/>
          <w:bCs w:val="0"/>
          <w:caps w:val="0"/>
          <w:smallCaps w:val="0"/>
          <w:noProof/>
          <w:kern w:val="2"/>
          <w:lang w:eastAsia="es-ES" w:bidi="ar-SA"/>
        </w:rPr>
      </w:pPr>
      <w:hyperlink w:anchor="_Toc395694924">
        <w:r w:rsidRPr="0EBA2AD1" w:rsidR="0EBA2AD1">
          <w:rPr>
            <w:rStyle w:val="Hipervnculo"/>
          </w:rPr>
          <w:t>1.1</w:t>
        </w:r>
        <w:r>
          <w:tab/>
        </w:r>
        <w:r w:rsidRPr="0EBA2AD1" w:rsidR="0EBA2AD1">
          <w:rPr>
            <w:rStyle w:val="Hipervnculo"/>
          </w:rPr>
          <w:t>Descripción de la práctica</w:t>
        </w:r>
        <w:r>
          <w:tab/>
        </w:r>
        <w:r>
          <w:fldChar w:fldCharType="begin"/>
        </w:r>
        <w:r>
          <w:instrText xml:space="preserve">PAGEREF _Toc395694924 \h</w:instrText>
        </w:r>
        <w:r>
          <w:fldChar w:fldCharType="separate"/>
        </w:r>
        <w:r w:rsidRPr="0EBA2AD1" w:rsidR="0EBA2AD1">
          <w:rPr>
            <w:rStyle w:val="Hipervnculo"/>
          </w:rPr>
          <w:t>4</w:t>
        </w:r>
        <w:r>
          <w:fldChar w:fldCharType="end"/>
        </w:r>
      </w:hyperlink>
    </w:p>
    <w:p xmlns:wp14="http://schemas.microsoft.com/office/word/2010/wordml" w:rsidRPr="00B33BCC" w:rsidR="00BF0E64" w:rsidP="0EBA2AD1" w:rsidRDefault="00703841" w14:paraId="572B7B82" wp14:textId="73BD79EF">
      <w:pPr>
        <w:pStyle w:val="TDC2"/>
        <w:tabs>
          <w:tab w:val="left" w:leader="none" w:pos="720"/>
          <w:tab w:val="right" w:leader="dot" w:pos="8490"/>
        </w:tabs>
        <w:rPr>
          <w:rFonts w:ascii="Calibri" w:hAnsi="Calibri" w:eastAsia="Yu Mincho" w:cs="Arial"/>
          <w:b w:val="0"/>
          <w:bCs w:val="0"/>
          <w:caps w:val="0"/>
          <w:smallCaps w:val="0"/>
          <w:noProof/>
          <w:kern w:val="2"/>
          <w:lang w:eastAsia="es-ES" w:bidi="ar-SA"/>
        </w:rPr>
      </w:pPr>
      <w:hyperlink w:anchor="_Toc187745100">
        <w:r w:rsidRPr="0EBA2AD1" w:rsidR="0EBA2AD1">
          <w:rPr>
            <w:rStyle w:val="Hipervnculo"/>
          </w:rPr>
          <w:t>1.2</w:t>
        </w:r>
        <w:r>
          <w:tab/>
        </w:r>
        <w:r w:rsidRPr="0EBA2AD1" w:rsidR="0EBA2AD1">
          <w:rPr>
            <w:rStyle w:val="Hipervnculo"/>
          </w:rPr>
          <w:t>Descripción del grupo de trabajo</w:t>
        </w:r>
        <w:r>
          <w:tab/>
        </w:r>
        <w:r>
          <w:fldChar w:fldCharType="begin"/>
        </w:r>
        <w:r>
          <w:instrText xml:space="preserve">PAGEREF _Toc187745100 \h</w:instrText>
        </w:r>
        <w:r>
          <w:fldChar w:fldCharType="separate"/>
        </w:r>
        <w:r w:rsidRPr="0EBA2AD1" w:rsidR="0EBA2AD1">
          <w:rPr>
            <w:rStyle w:val="Hipervnculo"/>
          </w:rPr>
          <w:t>4</w:t>
        </w:r>
        <w:r>
          <w:fldChar w:fldCharType="end"/>
        </w:r>
      </w:hyperlink>
    </w:p>
    <w:p xmlns:wp14="http://schemas.microsoft.com/office/word/2010/wordml" w:rsidRPr="00B33BCC" w:rsidR="00BF0E64" w:rsidP="0EBA2AD1" w:rsidRDefault="00703841" w14:paraId="1B9243AA" wp14:textId="244DE0DC">
      <w:pPr>
        <w:pStyle w:val="TDC2"/>
        <w:tabs>
          <w:tab w:val="left" w:leader="none" w:pos="720"/>
          <w:tab w:val="right" w:leader="dot" w:pos="8490"/>
        </w:tabs>
        <w:rPr>
          <w:rFonts w:ascii="Calibri" w:hAnsi="Calibri" w:eastAsia="Yu Mincho" w:cs="Arial"/>
          <w:b w:val="0"/>
          <w:bCs w:val="0"/>
          <w:caps w:val="0"/>
          <w:smallCaps w:val="0"/>
          <w:noProof/>
          <w:kern w:val="2"/>
          <w:lang w:eastAsia="es-ES" w:bidi="ar-SA"/>
        </w:rPr>
      </w:pPr>
      <w:hyperlink w:anchor="_Toc173811741">
        <w:r w:rsidRPr="0EBA2AD1" w:rsidR="0EBA2AD1">
          <w:rPr>
            <w:rStyle w:val="Hipervnculo"/>
          </w:rPr>
          <w:t>1.3</w:t>
        </w:r>
        <w:r>
          <w:tab/>
        </w:r>
        <w:r w:rsidRPr="0EBA2AD1" w:rsidR="0EBA2AD1">
          <w:rPr>
            <w:rStyle w:val="Hipervnculo"/>
          </w:rPr>
          <w:t>Seguimiento de la práctica</w:t>
        </w:r>
        <w:r>
          <w:tab/>
        </w:r>
        <w:r>
          <w:fldChar w:fldCharType="begin"/>
        </w:r>
        <w:r>
          <w:instrText xml:space="preserve">PAGEREF _Toc173811741 \h</w:instrText>
        </w:r>
        <w:r>
          <w:fldChar w:fldCharType="separate"/>
        </w:r>
        <w:r w:rsidRPr="0EBA2AD1" w:rsidR="0EBA2AD1">
          <w:rPr>
            <w:rStyle w:val="Hipervnculo"/>
          </w:rPr>
          <w:t>4</w:t>
        </w:r>
        <w:r>
          <w:fldChar w:fldCharType="end"/>
        </w:r>
      </w:hyperlink>
    </w:p>
    <w:p xmlns:wp14="http://schemas.microsoft.com/office/word/2010/wordml" w:rsidRPr="00B33BCC" w:rsidR="00BF0E64" w:rsidP="0EBA2AD1" w:rsidRDefault="00703841" w14:paraId="3516B089" wp14:textId="68044995">
      <w:pPr>
        <w:pStyle w:val="TDC1"/>
        <w:tabs>
          <w:tab w:val="left" w:leader="none" w:pos="480"/>
          <w:tab w:val="right" w:leader="dot" w:pos="8490"/>
        </w:tabs>
        <w:rPr>
          <w:rFonts w:ascii="Calibri" w:hAnsi="Calibri" w:eastAsia="Yu Mincho" w:cs="Arial"/>
          <w:b w:val="0"/>
          <w:bCs w:val="0"/>
          <w:caps w:val="0"/>
          <w:smallCaps w:val="0"/>
          <w:noProof/>
          <w:kern w:val="2"/>
          <w:lang w:eastAsia="es-ES" w:bidi="ar-SA"/>
        </w:rPr>
      </w:pPr>
      <w:hyperlink w:anchor="_Toc1506363010">
        <w:r w:rsidRPr="0EBA2AD1" w:rsidR="0EBA2AD1">
          <w:rPr>
            <w:rStyle w:val="Hipervnculo"/>
          </w:rPr>
          <w:t>2</w:t>
        </w:r>
        <w:r>
          <w:tab/>
        </w:r>
        <w:r w:rsidRPr="0EBA2AD1" w:rsidR="0EBA2AD1">
          <w:rPr>
            <w:rStyle w:val="Hipervnculo"/>
          </w:rPr>
          <w:t>DOCUMENTACIÓN DE LA PRÁCTICA</w:t>
        </w:r>
        <w:r>
          <w:tab/>
        </w:r>
        <w:r>
          <w:fldChar w:fldCharType="begin"/>
        </w:r>
        <w:r>
          <w:instrText xml:space="preserve">PAGEREF _Toc1506363010 \h</w:instrText>
        </w:r>
        <w:r>
          <w:fldChar w:fldCharType="separate"/>
        </w:r>
        <w:r w:rsidRPr="0EBA2AD1" w:rsidR="0EBA2AD1">
          <w:rPr>
            <w:rStyle w:val="Hipervnculo"/>
          </w:rPr>
          <w:t>5</w:t>
        </w:r>
        <w:r>
          <w:fldChar w:fldCharType="end"/>
        </w:r>
      </w:hyperlink>
    </w:p>
    <w:p xmlns:wp14="http://schemas.microsoft.com/office/word/2010/wordml" w:rsidRPr="00B33BCC" w:rsidR="00BF0E64" w:rsidP="0EBA2AD1" w:rsidRDefault="00703841" w14:paraId="5DD6396E" wp14:textId="244CED59">
      <w:pPr>
        <w:pStyle w:val="TDC2"/>
        <w:tabs>
          <w:tab w:val="left" w:leader="none" w:pos="720"/>
          <w:tab w:val="right" w:leader="dot" w:pos="8490"/>
        </w:tabs>
        <w:rPr>
          <w:rFonts w:ascii="Calibri" w:hAnsi="Calibri" w:eastAsia="Yu Mincho" w:cs="Arial"/>
          <w:b w:val="0"/>
          <w:bCs w:val="0"/>
          <w:caps w:val="0"/>
          <w:smallCaps w:val="0"/>
          <w:noProof/>
          <w:kern w:val="2"/>
          <w:lang w:eastAsia="es-ES" w:bidi="ar-SA"/>
        </w:rPr>
      </w:pPr>
      <w:hyperlink w:anchor="_Toc2123419617">
        <w:r w:rsidRPr="0EBA2AD1" w:rsidR="0EBA2AD1">
          <w:rPr>
            <w:rStyle w:val="Hipervnculo"/>
          </w:rPr>
          <w:t>2.1</w:t>
        </w:r>
        <w:r>
          <w:tab/>
        </w:r>
        <w:r w:rsidRPr="0EBA2AD1" w:rsidR="0EBA2AD1">
          <w:rPr>
            <w:rStyle w:val="Hipervnculo"/>
          </w:rPr>
          <w:t>Descripción del proceso de control de cambios</w:t>
        </w:r>
        <w:r>
          <w:tab/>
        </w:r>
        <w:r>
          <w:fldChar w:fldCharType="begin"/>
        </w:r>
        <w:r>
          <w:instrText xml:space="preserve">PAGEREF _Toc2123419617 \h</w:instrText>
        </w:r>
        <w:r>
          <w:fldChar w:fldCharType="separate"/>
        </w:r>
        <w:r w:rsidRPr="0EBA2AD1" w:rsidR="0EBA2AD1">
          <w:rPr>
            <w:rStyle w:val="Hipervnculo"/>
          </w:rPr>
          <w:t>6</w:t>
        </w:r>
        <w:r>
          <w:fldChar w:fldCharType="end"/>
        </w:r>
      </w:hyperlink>
    </w:p>
    <w:p xmlns:wp14="http://schemas.microsoft.com/office/word/2010/wordml" w:rsidRPr="00B33BCC" w:rsidR="00BF0E64" w:rsidP="0EBA2AD1" w:rsidRDefault="00703841" w14:paraId="115883AB" wp14:textId="735030F2">
      <w:pPr>
        <w:pStyle w:val="TDC2"/>
        <w:tabs>
          <w:tab w:val="left" w:leader="none" w:pos="720"/>
          <w:tab w:val="right" w:leader="dot" w:pos="8490"/>
        </w:tabs>
        <w:rPr>
          <w:rFonts w:ascii="Calibri" w:hAnsi="Calibri" w:eastAsia="Yu Mincho" w:cs="Arial"/>
          <w:b w:val="0"/>
          <w:bCs w:val="0"/>
          <w:caps w:val="0"/>
          <w:smallCaps w:val="0"/>
          <w:noProof/>
          <w:kern w:val="2"/>
          <w:lang w:eastAsia="es-ES" w:bidi="ar-SA"/>
        </w:rPr>
      </w:pPr>
      <w:hyperlink w:anchor="_Toc413611285">
        <w:r w:rsidRPr="0EBA2AD1" w:rsidR="0EBA2AD1">
          <w:rPr>
            <w:rStyle w:val="Hipervnculo"/>
          </w:rPr>
          <w:t>2.2</w:t>
        </w:r>
        <w:r>
          <w:tab/>
        </w:r>
        <w:r w:rsidRPr="0EBA2AD1" w:rsidR="0EBA2AD1">
          <w:rPr>
            <w:rStyle w:val="Hipervnculo"/>
          </w:rPr>
          <w:t>Diagrama de actividades</w:t>
        </w:r>
        <w:r>
          <w:tab/>
        </w:r>
        <w:r>
          <w:fldChar w:fldCharType="begin"/>
        </w:r>
        <w:r>
          <w:instrText xml:space="preserve">PAGEREF _Toc413611285 \h</w:instrText>
        </w:r>
        <w:r>
          <w:fldChar w:fldCharType="separate"/>
        </w:r>
        <w:r w:rsidRPr="0EBA2AD1" w:rsidR="0EBA2AD1">
          <w:rPr>
            <w:rStyle w:val="Hipervnculo"/>
          </w:rPr>
          <w:t>7</w:t>
        </w:r>
        <w:r>
          <w:fldChar w:fldCharType="end"/>
        </w:r>
      </w:hyperlink>
    </w:p>
    <w:p xmlns:wp14="http://schemas.microsoft.com/office/word/2010/wordml" w:rsidRPr="00B33BCC" w:rsidR="00BF0E64" w:rsidP="0EBA2AD1" w:rsidRDefault="00703841" w14:paraId="2469E88E" wp14:textId="4D391949">
      <w:pPr>
        <w:pStyle w:val="TDC2"/>
        <w:tabs>
          <w:tab w:val="left" w:leader="none" w:pos="720"/>
          <w:tab w:val="right" w:leader="dot" w:pos="8490"/>
        </w:tabs>
        <w:rPr>
          <w:rFonts w:ascii="Calibri" w:hAnsi="Calibri" w:eastAsia="Yu Mincho" w:cs="Arial"/>
          <w:b w:val="0"/>
          <w:bCs w:val="0"/>
          <w:caps w:val="0"/>
          <w:smallCaps w:val="0"/>
          <w:noProof/>
          <w:kern w:val="2"/>
          <w:lang w:eastAsia="es-ES" w:bidi="ar-SA"/>
        </w:rPr>
      </w:pPr>
      <w:hyperlink w:anchor="_Toc111842337">
        <w:r w:rsidRPr="0EBA2AD1" w:rsidR="0EBA2AD1">
          <w:rPr>
            <w:rStyle w:val="Hipervnculo"/>
          </w:rPr>
          <w:t>2.3</w:t>
        </w:r>
        <w:r>
          <w:tab/>
        </w:r>
        <w:r w:rsidRPr="0EBA2AD1" w:rsidR="0EBA2AD1">
          <w:rPr>
            <w:rStyle w:val="Hipervnculo"/>
          </w:rPr>
          <w:t>Definición de Actividades</w:t>
        </w:r>
        <w:r>
          <w:tab/>
        </w:r>
        <w:r>
          <w:fldChar w:fldCharType="begin"/>
        </w:r>
        <w:r>
          <w:instrText xml:space="preserve">PAGEREF _Toc111842337 \h</w:instrText>
        </w:r>
        <w:r>
          <w:fldChar w:fldCharType="separate"/>
        </w:r>
        <w:r w:rsidRPr="0EBA2AD1" w:rsidR="0EBA2AD1">
          <w:rPr>
            <w:rStyle w:val="Hipervnculo"/>
          </w:rPr>
          <w:t>8</w:t>
        </w:r>
        <w:r>
          <w:fldChar w:fldCharType="end"/>
        </w:r>
      </w:hyperlink>
    </w:p>
    <w:p xmlns:wp14="http://schemas.microsoft.com/office/word/2010/wordml" w:rsidRPr="00B33BCC" w:rsidR="00BF0E64" w:rsidP="0EBA2AD1" w:rsidRDefault="00703841" w14:paraId="3D353659" wp14:textId="7EAE9218">
      <w:pPr>
        <w:pStyle w:val="TDC3"/>
        <w:tabs>
          <w:tab w:val="left" w:leader="none" w:pos="1200"/>
          <w:tab w:val="right" w:leader="dot" w:pos="8490"/>
        </w:tabs>
        <w:rPr>
          <w:rFonts w:ascii="Calibri" w:hAnsi="Calibri" w:eastAsia="Yu Mincho" w:cs="Arial"/>
          <w:b w:val="0"/>
          <w:bCs w:val="0"/>
          <w:caps w:val="0"/>
          <w:smallCaps w:val="0"/>
          <w:noProof/>
          <w:kern w:val="2"/>
          <w:lang w:eastAsia="es-ES" w:bidi="ar-SA"/>
        </w:rPr>
      </w:pPr>
      <w:hyperlink w:anchor="_Toc1544406262">
        <w:r w:rsidRPr="0EBA2AD1" w:rsidR="0EBA2AD1">
          <w:rPr>
            <w:rStyle w:val="Hipervnculo"/>
          </w:rPr>
          <w:t>2.3.1</w:t>
        </w:r>
        <w:r>
          <w:tab/>
        </w:r>
        <w:r w:rsidRPr="0EBA2AD1" w:rsidR="0EBA2AD1">
          <w:rPr>
            <w:rStyle w:val="Hipervnculo"/>
          </w:rPr>
          <w:t>Actividad 1 - Registro del cambio</w:t>
        </w:r>
        <w:r>
          <w:tab/>
        </w:r>
        <w:r>
          <w:fldChar w:fldCharType="begin"/>
        </w:r>
        <w:r>
          <w:instrText xml:space="preserve">PAGEREF _Toc1544406262 \h</w:instrText>
        </w:r>
        <w:r>
          <w:fldChar w:fldCharType="separate"/>
        </w:r>
        <w:r w:rsidRPr="0EBA2AD1" w:rsidR="0EBA2AD1">
          <w:rPr>
            <w:rStyle w:val="Hipervnculo"/>
          </w:rPr>
          <w:t>9</w:t>
        </w:r>
        <w:r>
          <w:fldChar w:fldCharType="end"/>
        </w:r>
      </w:hyperlink>
    </w:p>
    <w:p xmlns:wp14="http://schemas.microsoft.com/office/word/2010/wordml" w:rsidRPr="00B33BCC" w:rsidR="00BF0E64" w:rsidP="0EBA2AD1" w:rsidRDefault="00703841" w14:paraId="2817E8CA" wp14:textId="65884A84">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1191550073">
        <w:r w:rsidRPr="0EBA2AD1" w:rsidR="0EBA2AD1">
          <w:rPr>
            <w:rStyle w:val="Hipervnculo"/>
          </w:rPr>
          <w:t>2.3.1.1</w:t>
        </w:r>
        <w:r>
          <w:tab/>
        </w:r>
        <w:r w:rsidRPr="0EBA2AD1" w:rsidR="0EBA2AD1">
          <w:rPr>
            <w:rStyle w:val="Hipervnculo"/>
          </w:rPr>
          <w:t>Descripción</w:t>
        </w:r>
        <w:r>
          <w:tab/>
        </w:r>
        <w:r>
          <w:fldChar w:fldCharType="begin"/>
        </w:r>
        <w:r>
          <w:instrText xml:space="preserve">PAGEREF _Toc1191550073 \h</w:instrText>
        </w:r>
        <w:r>
          <w:fldChar w:fldCharType="separate"/>
        </w:r>
        <w:r w:rsidRPr="0EBA2AD1" w:rsidR="0EBA2AD1">
          <w:rPr>
            <w:rStyle w:val="Hipervnculo"/>
          </w:rPr>
          <w:t>9</w:t>
        </w:r>
        <w:r>
          <w:fldChar w:fldCharType="end"/>
        </w:r>
      </w:hyperlink>
    </w:p>
    <w:p xmlns:wp14="http://schemas.microsoft.com/office/word/2010/wordml" w:rsidRPr="00B33BCC" w:rsidR="00BF0E64" w:rsidP="0EBA2AD1" w:rsidRDefault="00703841" w14:paraId="262A18D5" wp14:textId="08235462">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706973341">
        <w:r w:rsidRPr="0EBA2AD1" w:rsidR="0EBA2AD1">
          <w:rPr>
            <w:rStyle w:val="Hipervnculo"/>
          </w:rPr>
          <w:t>2.3.1.2</w:t>
        </w:r>
        <w:r>
          <w:tab/>
        </w:r>
        <w:r w:rsidRPr="0EBA2AD1" w:rsidR="0EBA2AD1">
          <w:rPr>
            <w:rStyle w:val="Hipervnculo"/>
          </w:rPr>
          <w:t>Involucrados</w:t>
        </w:r>
        <w:r>
          <w:tab/>
        </w:r>
        <w:r>
          <w:fldChar w:fldCharType="begin"/>
        </w:r>
        <w:r>
          <w:instrText xml:space="preserve">PAGEREF _Toc706973341 \h</w:instrText>
        </w:r>
        <w:r>
          <w:fldChar w:fldCharType="separate"/>
        </w:r>
        <w:r w:rsidRPr="0EBA2AD1" w:rsidR="0EBA2AD1">
          <w:rPr>
            <w:rStyle w:val="Hipervnculo"/>
          </w:rPr>
          <w:t>9</w:t>
        </w:r>
        <w:r>
          <w:fldChar w:fldCharType="end"/>
        </w:r>
      </w:hyperlink>
    </w:p>
    <w:p xmlns:wp14="http://schemas.microsoft.com/office/word/2010/wordml" w:rsidRPr="00B33BCC" w:rsidR="00BF0E64" w:rsidP="0EBA2AD1" w:rsidRDefault="00703841" w14:paraId="0E60A999" wp14:textId="351D814A">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1148329177">
        <w:r w:rsidRPr="0EBA2AD1" w:rsidR="0EBA2AD1">
          <w:rPr>
            <w:rStyle w:val="Hipervnculo"/>
          </w:rPr>
          <w:t>2.3.1.3</w:t>
        </w:r>
        <w:r>
          <w:tab/>
        </w:r>
        <w:r w:rsidRPr="0EBA2AD1" w:rsidR="0EBA2AD1">
          <w:rPr>
            <w:rStyle w:val="Hipervnculo"/>
          </w:rPr>
          <w:t>Entradas requeridas</w:t>
        </w:r>
        <w:r>
          <w:tab/>
        </w:r>
        <w:r>
          <w:fldChar w:fldCharType="begin"/>
        </w:r>
        <w:r>
          <w:instrText xml:space="preserve">PAGEREF _Toc1148329177 \h</w:instrText>
        </w:r>
        <w:r>
          <w:fldChar w:fldCharType="separate"/>
        </w:r>
        <w:r w:rsidRPr="0EBA2AD1" w:rsidR="0EBA2AD1">
          <w:rPr>
            <w:rStyle w:val="Hipervnculo"/>
          </w:rPr>
          <w:t>9</w:t>
        </w:r>
        <w:r>
          <w:fldChar w:fldCharType="end"/>
        </w:r>
      </w:hyperlink>
    </w:p>
    <w:p xmlns:wp14="http://schemas.microsoft.com/office/word/2010/wordml" w:rsidRPr="00B33BCC" w:rsidR="00BF0E64" w:rsidP="0EBA2AD1" w:rsidRDefault="00703841" w14:paraId="2B030A2D" wp14:textId="23D325E1">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1922379741">
        <w:r w:rsidRPr="0EBA2AD1" w:rsidR="0EBA2AD1">
          <w:rPr>
            <w:rStyle w:val="Hipervnculo"/>
          </w:rPr>
          <w:t>2.3.1.4</w:t>
        </w:r>
        <w:r>
          <w:tab/>
        </w:r>
        <w:r w:rsidRPr="0EBA2AD1" w:rsidR="0EBA2AD1">
          <w:rPr>
            <w:rStyle w:val="Hipervnculo"/>
          </w:rPr>
          <w:t>Productos de trabajo</w:t>
        </w:r>
        <w:r>
          <w:tab/>
        </w:r>
        <w:r>
          <w:fldChar w:fldCharType="begin"/>
        </w:r>
        <w:r>
          <w:instrText xml:space="preserve">PAGEREF _Toc1922379741 \h</w:instrText>
        </w:r>
        <w:r>
          <w:fldChar w:fldCharType="separate"/>
        </w:r>
        <w:r w:rsidRPr="0EBA2AD1" w:rsidR="0EBA2AD1">
          <w:rPr>
            <w:rStyle w:val="Hipervnculo"/>
          </w:rPr>
          <w:t>9</w:t>
        </w:r>
        <w:r>
          <w:fldChar w:fldCharType="end"/>
        </w:r>
      </w:hyperlink>
    </w:p>
    <w:p xmlns:wp14="http://schemas.microsoft.com/office/word/2010/wordml" w:rsidRPr="00B33BCC" w:rsidR="00BF0E64" w:rsidP="0EBA2AD1" w:rsidRDefault="00703841" w14:paraId="639E23FD" wp14:textId="79650A9A">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266431925">
        <w:r w:rsidRPr="0EBA2AD1" w:rsidR="0EBA2AD1">
          <w:rPr>
            <w:rStyle w:val="Hipervnculo"/>
          </w:rPr>
          <w:t>2.3.1.5</w:t>
        </w:r>
        <w:r>
          <w:tab/>
        </w:r>
        <w:r w:rsidRPr="0EBA2AD1" w:rsidR="0EBA2AD1">
          <w:rPr>
            <w:rStyle w:val="Hipervnculo"/>
          </w:rPr>
          <w:t>Criterios de entrada</w:t>
        </w:r>
        <w:r>
          <w:tab/>
        </w:r>
        <w:r>
          <w:fldChar w:fldCharType="begin"/>
        </w:r>
        <w:r>
          <w:instrText xml:space="preserve">PAGEREF _Toc266431925 \h</w:instrText>
        </w:r>
        <w:r>
          <w:fldChar w:fldCharType="separate"/>
        </w:r>
        <w:r w:rsidRPr="0EBA2AD1" w:rsidR="0EBA2AD1">
          <w:rPr>
            <w:rStyle w:val="Hipervnculo"/>
          </w:rPr>
          <w:t>9</w:t>
        </w:r>
        <w:r>
          <w:fldChar w:fldCharType="end"/>
        </w:r>
      </w:hyperlink>
    </w:p>
    <w:p xmlns:wp14="http://schemas.microsoft.com/office/word/2010/wordml" w:rsidRPr="00B33BCC" w:rsidR="00BF0E64" w:rsidP="0EBA2AD1" w:rsidRDefault="00703841" w14:paraId="50F4C9B3" wp14:textId="07CFB84D">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218568181">
        <w:r w:rsidRPr="0EBA2AD1" w:rsidR="0EBA2AD1">
          <w:rPr>
            <w:rStyle w:val="Hipervnculo"/>
          </w:rPr>
          <w:t>2.3.1.6</w:t>
        </w:r>
        <w:r>
          <w:tab/>
        </w:r>
        <w:r w:rsidRPr="0EBA2AD1" w:rsidR="0EBA2AD1">
          <w:rPr>
            <w:rStyle w:val="Hipervnculo"/>
          </w:rPr>
          <w:t>Criterios de salida</w:t>
        </w:r>
        <w:r>
          <w:tab/>
        </w:r>
        <w:r>
          <w:fldChar w:fldCharType="begin"/>
        </w:r>
        <w:r>
          <w:instrText xml:space="preserve">PAGEREF _Toc218568181 \h</w:instrText>
        </w:r>
        <w:r>
          <w:fldChar w:fldCharType="separate"/>
        </w:r>
        <w:r w:rsidRPr="0EBA2AD1" w:rsidR="0EBA2AD1">
          <w:rPr>
            <w:rStyle w:val="Hipervnculo"/>
          </w:rPr>
          <w:t>9</w:t>
        </w:r>
        <w:r>
          <w:fldChar w:fldCharType="end"/>
        </w:r>
      </w:hyperlink>
    </w:p>
    <w:p xmlns:wp14="http://schemas.microsoft.com/office/word/2010/wordml" w:rsidRPr="00B33BCC" w:rsidR="00BF0E64" w:rsidP="0EBA2AD1" w:rsidRDefault="00703841" w14:paraId="28451CF3" wp14:textId="0030CF21">
      <w:pPr>
        <w:pStyle w:val="TDC3"/>
        <w:tabs>
          <w:tab w:val="left" w:leader="none" w:pos="1200"/>
          <w:tab w:val="right" w:leader="dot" w:pos="8490"/>
        </w:tabs>
        <w:rPr>
          <w:rFonts w:ascii="Calibri" w:hAnsi="Calibri" w:eastAsia="Yu Mincho" w:cs="Arial"/>
          <w:b w:val="0"/>
          <w:bCs w:val="0"/>
          <w:caps w:val="0"/>
          <w:smallCaps w:val="0"/>
          <w:noProof/>
          <w:kern w:val="2"/>
          <w:lang w:eastAsia="es-ES" w:bidi="ar-SA"/>
        </w:rPr>
      </w:pPr>
      <w:hyperlink w:anchor="_Toc1901150005">
        <w:r w:rsidRPr="0EBA2AD1" w:rsidR="0EBA2AD1">
          <w:rPr>
            <w:rStyle w:val="Hipervnculo"/>
          </w:rPr>
          <w:t>2.3.2</w:t>
        </w:r>
        <w:r>
          <w:tab/>
        </w:r>
        <w:r w:rsidRPr="0EBA2AD1" w:rsidR="0EBA2AD1">
          <w:rPr>
            <w:rStyle w:val="Hipervnculo"/>
          </w:rPr>
          <w:t>Actividad 2 - Evaluación de la propuesta</w:t>
        </w:r>
        <w:r>
          <w:tab/>
        </w:r>
        <w:r>
          <w:fldChar w:fldCharType="begin"/>
        </w:r>
        <w:r>
          <w:instrText xml:space="preserve">PAGEREF _Toc1901150005 \h</w:instrText>
        </w:r>
        <w:r>
          <w:fldChar w:fldCharType="separate"/>
        </w:r>
        <w:r w:rsidRPr="0EBA2AD1" w:rsidR="0EBA2AD1">
          <w:rPr>
            <w:rStyle w:val="Hipervnculo"/>
          </w:rPr>
          <w:t>10</w:t>
        </w:r>
        <w:r>
          <w:fldChar w:fldCharType="end"/>
        </w:r>
      </w:hyperlink>
    </w:p>
    <w:p xmlns:wp14="http://schemas.microsoft.com/office/word/2010/wordml" w:rsidRPr="00B33BCC" w:rsidR="00BF0E64" w:rsidP="0EBA2AD1" w:rsidRDefault="00703841" w14:paraId="6D1F38BA" wp14:textId="11C6C38B">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775965781">
        <w:r w:rsidRPr="0EBA2AD1" w:rsidR="0EBA2AD1">
          <w:rPr>
            <w:rStyle w:val="Hipervnculo"/>
          </w:rPr>
          <w:t>2.3.2.1</w:t>
        </w:r>
        <w:r>
          <w:tab/>
        </w:r>
        <w:r w:rsidRPr="0EBA2AD1" w:rsidR="0EBA2AD1">
          <w:rPr>
            <w:rStyle w:val="Hipervnculo"/>
          </w:rPr>
          <w:t>Descripción</w:t>
        </w:r>
        <w:r>
          <w:tab/>
        </w:r>
        <w:r>
          <w:fldChar w:fldCharType="begin"/>
        </w:r>
        <w:r>
          <w:instrText xml:space="preserve">PAGEREF _Toc775965781 \h</w:instrText>
        </w:r>
        <w:r>
          <w:fldChar w:fldCharType="separate"/>
        </w:r>
        <w:r w:rsidRPr="0EBA2AD1" w:rsidR="0EBA2AD1">
          <w:rPr>
            <w:rStyle w:val="Hipervnculo"/>
          </w:rPr>
          <w:t>11</w:t>
        </w:r>
        <w:r>
          <w:fldChar w:fldCharType="end"/>
        </w:r>
      </w:hyperlink>
    </w:p>
    <w:p xmlns:wp14="http://schemas.microsoft.com/office/word/2010/wordml" w:rsidRPr="00B33BCC" w:rsidR="00BF0E64" w:rsidP="0EBA2AD1" w:rsidRDefault="00703841" w14:paraId="147397BC" wp14:textId="7002B565">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590896751">
        <w:r w:rsidRPr="0EBA2AD1" w:rsidR="0EBA2AD1">
          <w:rPr>
            <w:rStyle w:val="Hipervnculo"/>
          </w:rPr>
          <w:t>2.3.2.2</w:t>
        </w:r>
        <w:r>
          <w:tab/>
        </w:r>
        <w:r w:rsidRPr="0EBA2AD1" w:rsidR="0EBA2AD1">
          <w:rPr>
            <w:rStyle w:val="Hipervnculo"/>
          </w:rPr>
          <w:t>Involucrados</w:t>
        </w:r>
        <w:r>
          <w:tab/>
        </w:r>
        <w:r>
          <w:fldChar w:fldCharType="begin"/>
        </w:r>
        <w:r>
          <w:instrText xml:space="preserve">PAGEREF _Toc590896751 \h</w:instrText>
        </w:r>
        <w:r>
          <w:fldChar w:fldCharType="separate"/>
        </w:r>
        <w:r w:rsidRPr="0EBA2AD1" w:rsidR="0EBA2AD1">
          <w:rPr>
            <w:rStyle w:val="Hipervnculo"/>
          </w:rPr>
          <w:t>11</w:t>
        </w:r>
        <w:r>
          <w:fldChar w:fldCharType="end"/>
        </w:r>
      </w:hyperlink>
    </w:p>
    <w:p xmlns:wp14="http://schemas.microsoft.com/office/word/2010/wordml" w:rsidRPr="00B33BCC" w:rsidR="00BF0E64" w:rsidP="0EBA2AD1" w:rsidRDefault="00703841" w14:paraId="020544DD" wp14:textId="07105129">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1302330454">
        <w:r w:rsidRPr="0EBA2AD1" w:rsidR="0EBA2AD1">
          <w:rPr>
            <w:rStyle w:val="Hipervnculo"/>
          </w:rPr>
          <w:t>2.3.2.3</w:t>
        </w:r>
        <w:r>
          <w:tab/>
        </w:r>
        <w:r w:rsidRPr="0EBA2AD1" w:rsidR="0EBA2AD1">
          <w:rPr>
            <w:rStyle w:val="Hipervnculo"/>
          </w:rPr>
          <w:t>Entradas requeridas</w:t>
        </w:r>
        <w:r>
          <w:tab/>
        </w:r>
        <w:r>
          <w:fldChar w:fldCharType="begin"/>
        </w:r>
        <w:r>
          <w:instrText xml:space="preserve">PAGEREF _Toc1302330454 \h</w:instrText>
        </w:r>
        <w:r>
          <w:fldChar w:fldCharType="separate"/>
        </w:r>
        <w:r w:rsidRPr="0EBA2AD1" w:rsidR="0EBA2AD1">
          <w:rPr>
            <w:rStyle w:val="Hipervnculo"/>
          </w:rPr>
          <w:t>11</w:t>
        </w:r>
        <w:r>
          <w:fldChar w:fldCharType="end"/>
        </w:r>
      </w:hyperlink>
    </w:p>
    <w:p xmlns:wp14="http://schemas.microsoft.com/office/word/2010/wordml" w:rsidRPr="00B33BCC" w:rsidR="00BF0E64" w:rsidP="0EBA2AD1" w:rsidRDefault="00703841" w14:paraId="174A7EC4" wp14:textId="35FB69F5">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338409061">
        <w:r w:rsidRPr="0EBA2AD1" w:rsidR="0EBA2AD1">
          <w:rPr>
            <w:rStyle w:val="Hipervnculo"/>
          </w:rPr>
          <w:t>2.3.2.4</w:t>
        </w:r>
        <w:r>
          <w:tab/>
        </w:r>
        <w:r w:rsidRPr="0EBA2AD1" w:rsidR="0EBA2AD1">
          <w:rPr>
            <w:rStyle w:val="Hipervnculo"/>
          </w:rPr>
          <w:t>Productos de trabajo</w:t>
        </w:r>
        <w:r>
          <w:tab/>
        </w:r>
        <w:r>
          <w:fldChar w:fldCharType="begin"/>
        </w:r>
        <w:r>
          <w:instrText xml:space="preserve">PAGEREF _Toc338409061 \h</w:instrText>
        </w:r>
        <w:r>
          <w:fldChar w:fldCharType="separate"/>
        </w:r>
        <w:r w:rsidRPr="0EBA2AD1" w:rsidR="0EBA2AD1">
          <w:rPr>
            <w:rStyle w:val="Hipervnculo"/>
          </w:rPr>
          <w:t>11</w:t>
        </w:r>
        <w:r>
          <w:fldChar w:fldCharType="end"/>
        </w:r>
      </w:hyperlink>
    </w:p>
    <w:p xmlns:wp14="http://schemas.microsoft.com/office/word/2010/wordml" w:rsidRPr="00B33BCC" w:rsidR="00BF0E64" w:rsidP="0EBA2AD1" w:rsidRDefault="00703841" w14:paraId="1289135A" wp14:textId="3F1F80C1">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2038755992">
        <w:r w:rsidRPr="0EBA2AD1" w:rsidR="0EBA2AD1">
          <w:rPr>
            <w:rStyle w:val="Hipervnculo"/>
          </w:rPr>
          <w:t>2.3.2.5</w:t>
        </w:r>
        <w:r>
          <w:tab/>
        </w:r>
        <w:r w:rsidRPr="0EBA2AD1" w:rsidR="0EBA2AD1">
          <w:rPr>
            <w:rStyle w:val="Hipervnculo"/>
          </w:rPr>
          <w:t>Criterios de entrada</w:t>
        </w:r>
        <w:r>
          <w:tab/>
        </w:r>
        <w:r>
          <w:fldChar w:fldCharType="begin"/>
        </w:r>
        <w:r>
          <w:instrText xml:space="preserve">PAGEREF _Toc2038755992 \h</w:instrText>
        </w:r>
        <w:r>
          <w:fldChar w:fldCharType="separate"/>
        </w:r>
        <w:r w:rsidRPr="0EBA2AD1" w:rsidR="0EBA2AD1">
          <w:rPr>
            <w:rStyle w:val="Hipervnculo"/>
          </w:rPr>
          <w:t>11</w:t>
        </w:r>
        <w:r>
          <w:fldChar w:fldCharType="end"/>
        </w:r>
      </w:hyperlink>
    </w:p>
    <w:p xmlns:wp14="http://schemas.microsoft.com/office/word/2010/wordml" w:rsidRPr="00B33BCC" w:rsidR="00BF0E64" w:rsidP="0EBA2AD1" w:rsidRDefault="00703841" w14:paraId="545230F4" wp14:textId="6726FEF8">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347252296">
        <w:r w:rsidRPr="0EBA2AD1" w:rsidR="0EBA2AD1">
          <w:rPr>
            <w:rStyle w:val="Hipervnculo"/>
          </w:rPr>
          <w:t>2.3.2.6</w:t>
        </w:r>
        <w:r>
          <w:tab/>
        </w:r>
        <w:r w:rsidRPr="0EBA2AD1" w:rsidR="0EBA2AD1">
          <w:rPr>
            <w:rStyle w:val="Hipervnculo"/>
          </w:rPr>
          <w:t>Criterios de salida</w:t>
        </w:r>
        <w:r>
          <w:tab/>
        </w:r>
        <w:r>
          <w:fldChar w:fldCharType="begin"/>
        </w:r>
        <w:r>
          <w:instrText xml:space="preserve">PAGEREF _Toc347252296 \h</w:instrText>
        </w:r>
        <w:r>
          <w:fldChar w:fldCharType="separate"/>
        </w:r>
        <w:r w:rsidRPr="0EBA2AD1" w:rsidR="0EBA2AD1">
          <w:rPr>
            <w:rStyle w:val="Hipervnculo"/>
          </w:rPr>
          <w:t>11</w:t>
        </w:r>
        <w:r>
          <w:fldChar w:fldCharType="end"/>
        </w:r>
      </w:hyperlink>
    </w:p>
    <w:p xmlns:wp14="http://schemas.microsoft.com/office/word/2010/wordml" w:rsidRPr="00B33BCC" w:rsidR="00BF0E64" w:rsidP="0EBA2AD1" w:rsidRDefault="00703841" w14:paraId="24FD2A05" wp14:textId="3FC87021">
      <w:pPr>
        <w:pStyle w:val="TDC3"/>
        <w:tabs>
          <w:tab w:val="left" w:leader="none" w:pos="1200"/>
          <w:tab w:val="right" w:leader="dot" w:pos="8490"/>
        </w:tabs>
        <w:rPr>
          <w:rFonts w:ascii="Calibri" w:hAnsi="Calibri" w:eastAsia="Yu Mincho" w:cs="Arial"/>
          <w:b w:val="0"/>
          <w:bCs w:val="0"/>
          <w:caps w:val="0"/>
          <w:smallCaps w:val="0"/>
          <w:noProof/>
          <w:kern w:val="2"/>
          <w:lang w:eastAsia="es-ES" w:bidi="ar-SA"/>
        </w:rPr>
      </w:pPr>
      <w:hyperlink w:anchor="_Toc1123218289">
        <w:r w:rsidRPr="0EBA2AD1" w:rsidR="0EBA2AD1">
          <w:rPr>
            <w:rStyle w:val="Hipervnculo"/>
          </w:rPr>
          <w:t>2.3.3</w:t>
        </w:r>
        <w:r>
          <w:tab/>
        </w:r>
        <w:r w:rsidRPr="0EBA2AD1" w:rsidR="0EBA2AD1">
          <w:rPr>
            <w:rStyle w:val="Hipervnculo"/>
          </w:rPr>
          <w:t>Actividad 3 - Análisis detallado</w:t>
        </w:r>
        <w:r>
          <w:tab/>
        </w:r>
        <w:r>
          <w:fldChar w:fldCharType="begin"/>
        </w:r>
        <w:r>
          <w:instrText xml:space="preserve">PAGEREF _Toc1123218289 \h</w:instrText>
        </w:r>
        <w:r>
          <w:fldChar w:fldCharType="separate"/>
        </w:r>
        <w:r w:rsidRPr="0EBA2AD1" w:rsidR="0EBA2AD1">
          <w:rPr>
            <w:rStyle w:val="Hipervnculo"/>
          </w:rPr>
          <w:t>12</w:t>
        </w:r>
        <w:r>
          <w:fldChar w:fldCharType="end"/>
        </w:r>
      </w:hyperlink>
    </w:p>
    <w:p xmlns:wp14="http://schemas.microsoft.com/office/word/2010/wordml" w:rsidRPr="00B33BCC" w:rsidR="00BF0E64" w:rsidP="0EBA2AD1" w:rsidRDefault="00703841" w14:paraId="7CD4F4F9" wp14:textId="04B11805">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1902809847">
        <w:r w:rsidRPr="0EBA2AD1" w:rsidR="0EBA2AD1">
          <w:rPr>
            <w:rStyle w:val="Hipervnculo"/>
          </w:rPr>
          <w:t>2.3.3.1</w:t>
        </w:r>
        <w:r>
          <w:tab/>
        </w:r>
        <w:r w:rsidRPr="0EBA2AD1" w:rsidR="0EBA2AD1">
          <w:rPr>
            <w:rStyle w:val="Hipervnculo"/>
          </w:rPr>
          <w:t>Descripción</w:t>
        </w:r>
        <w:r>
          <w:tab/>
        </w:r>
        <w:r>
          <w:fldChar w:fldCharType="begin"/>
        </w:r>
        <w:r>
          <w:instrText xml:space="preserve">PAGEREF _Toc1902809847 \h</w:instrText>
        </w:r>
        <w:r>
          <w:fldChar w:fldCharType="separate"/>
        </w:r>
        <w:r w:rsidRPr="0EBA2AD1" w:rsidR="0EBA2AD1">
          <w:rPr>
            <w:rStyle w:val="Hipervnculo"/>
          </w:rPr>
          <w:t>13</w:t>
        </w:r>
        <w:r>
          <w:fldChar w:fldCharType="end"/>
        </w:r>
      </w:hyperlink>
    </w:p>
    <w:p xmlns:wp14="http://schemas.microsoft.com/office/word/2010/wordml" w:rsidRPr="00B33BCC" w:rsidR="00BF0E64" w:rsidP="0EBA2AD1" w:rsidRDefault="00703841" w14:paraId="0E59C541" wp14:textId="7B409DFB">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688589180">
        <w:r w:rsidRPr="0EBA2AD1" w:rsidR="0EBA2AD1">
          <w:rPr>
            <w:rStyle w:val="Hipervnculo"/>
          </w:rPr>
          <w:t>2.3.3.2</w:t>
        </w:r>
        <w:r>
          <w:tab/>
        </w:r>
        <w:r w:rsidRPr="0EBA2AD1" w:rsidR="0EBA2AD1">
          <w:rPr>
            <w:rStyle w:val="Hipervnculo"/>
          </w:rPr>
          <w:t>Involucrados</w:t>
        </w:r>
        <w:r>
          <w:tab/>
        </w:r>
        <w:r>
          <w:fldChar w:fldCharType="begin"/>
        </w:r>
        <w:r>
          <w:instrText xml:space="preserve">PAGEREF _Toc688589180 \h</w:instrText>
        </w:r>
        <w:r>
          <w:fldChar w:fldCharType="separate"/>
        </w:r>
        <w:r w:rsidRPr="0EBA2AD1" w:rsidR="0EBA2AD1">
          <w:rPr>
            <w:rStyle w:val="Hipervnculo"/>
          </w:rPr>
          <w:t>13</w:t>
        </w:r>
        <w:r>
          <w:fldChar w:fldCharType="end"/>
        </w:r>
      </w:hyperlink>
    </w:p>
    <w:p xmlns:wp14="http://schemas.microsoft.com/office/word/2010/wordml" w:rsidRPr="00B33BCC" w:rsidR="00BF0E64" w:rsidP="0EBA2AD1" w:rsidRDefault="00703841" w14:paraId="53DC842B" wp14:textId="4A90D1AE">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960796456">
        <w:r w:rsidRPr="0EBA2AD1" w:rsidR="0EBA2AD1">
          <w:rPr>
            <w:rStyle w:val="Hipervnculo"/>
          </w:rPr>
          <w:t>2.3.3.3</w:t>
        </w:r>
        <w:r>
          <w:tab/>
        </w:r>
        <w:r w:rsidRPr="0EBA2AD1" w:rsidR="0EBA2AD1">
          <w:rPr>
            <w:rStyle w:val="Hipervnculo"/>
          </w:rPr>
          <w:t>Entradas requeridas</w:t>
        </w:r>
        <w:r>
          <w:tab/>
        </w:r>
        <w:r>
          <w:fldChar w:fldCharType="begin"/>
        </w:r>
        <w:r>
          <w:instrText xml:space="preserve">PAGEREF _Toc960796456 \h</w:instrText>
        </w:r>
        <w:r>
          <w:fldChar w:fldCharType="separate"/>
        </w:r>
        <w:r w:rsidRPr="0EBA2AD1" w:rsidR="0EBA2AD1">
          <w:rPr>
            <w:rStyle w:val="Hipervnculo"/>
          </w:rPr>
          <w:t>13</w:t>
        </w:r>
        <w:r>
          <w:fldChar w:fldCharType="end"/>
        </w:r>
      </w:hyperlink>
    </w:p>
    <w:p xmlns:wp14="http://schemas.microsoft.com/office/word/2010/wordml" w:rsidRPr="00B33BCC" w:rsidR="00BF0E64" w:rsidP="0EBA2AD1" w:rsidRDefault="00703841" w14:paraId="0FE95531" wp14:textId="2D7EAD51">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1615095268">
        <w:r w:rsidRPr="0EBA2AD1" w:rsidR="0EBA2AD1">
          <w:rPr>
            <w:rStyle w:val="Hipervnculo"/>
          </w:rPr>
          <w:t>2.3.3.4</w:t>
        </w:r>
        <w:r>
          <w:tab/>
        </w:r>
        <w:r w:rsidRPr="0EBA2AD1" w:rsidR="0EBA2AD1">
          <w:rPr>
            <w:rStyle w:val="Hipervnculo"/>
          </w:rPr>
          <w:t>Productos de trabajo</w:t>
        </w:r>
        <w:r>
          <w:tab/>
        </w:r>
        <w:r>
          <w:fldChar w:fldCharType="begin"/>
        </w:r>
        <w:r>
          <w:instrText xml:space="preserve">PAGEREF _Toc1615095268 \h</w:instrText>
        </w:r>
        <w:r>
          <w:fldChar w:fldCharType="separate"/>
        </w:r>
        <w:r w:rsidRPr="0EBA2AD1" w:rsidR="0EBA2AD1">
          <w:rPr>
            <w:rStyle w:val="Hipervnculo"/>
          </w:rPr>
          <w:t>13</w:t>
        </w:r>
        <w:r>
          <w:fldChar w:fldCharType="end"/>
        </w:r>
      </w:hyperlink>
    </w:p>
    <w:p xmlns:wp14="http://schemas.microsoft.com/office/word/2010/wordml" w:rsidRPr="00B33BCC" w:rsidR="00BF0E64" w:rsidP="0EBA2AD1" w:rsidRDefault="00703841" w14:paraId="7E654431" wp14:textId="62682F18">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1356484593">
        <w:r w:rsidRPr="0EBA2AD1" w:rsidR="0EBA2AD1">
          <w:rPr>
            <w:rStyle w:val="Hipervnculo"/>
          </w:rPr>
          <w:t>2.3.3.5</w:t>
        </w:r>
        <w:r>
          <w:tab/>
        </w:r>
        <w:r w:rsidRPr="0EBA2AD1" w:rsidR="0EBA2AD1">
          <w:rPr>
            <w:rStyle w:val="Hipervnculo"/>
          </w:rPr>
          <w:t>Criterios de entrada</w:t>
        </w:r>
        <w:r>
          <w:tab/>
        </w:r>
        <w:r>
          <w:fldChar w:fldCharType="begin"/>
        </w:r>
        <w:r>
          <w:instrText xml:space="preserve">PAGEREF _Toc1356484593 \h</w:instrText>
        </w:r>
        <w:r>
          <w:fldChar w:fldCharType="separate"/>
        </w:r>
        <w:r w:rsidRPr="0EBA2AD1" w:rsidR="0EBA2AD1">
          <w:rPr>
            <w:rStyle w:val="Hipervnculo"/>
          </w:rPr>
          <w:t>13</w:t>
        </w:r>
        <w:r>
          <w:fldChar w:fldCharType="end"/>
        </w:r>
      </w:hyperlink>
    </w:p>
    <w:p xmlns:wp14="http://schemas.microsoft.com/office/word/2010/wordml" w:rsidRPr="00B33BCC" w:rsidR="00BF0E64" w:rsidP="0EBA2AD1" w:rsidRDefault="00703841" w14:paraId="1E8C06B7" wp14:textId="77EA2C2F">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85756360">
        <w:r w:rsidRPr="0EBA2AD1" w:rsidR="0EBA2AD1">
          <w:rPr>
            <w:rStyle w:val="Hipervnculo"/>
          </w:rPr>
          <w:t>2.3.3.6</w:t>
        </w:r>
        <w:r>
          <w:tab/>
        </w:r>
        <w:r w:rsidRPr="0EBA2AD1" w:rsidR="0EBA2AD1">
          <w:rPr>
            <w:rStyle w:val="Hipervnculo"/>
          </w:rPr>
          <w:t>Criterios de salida</w:t>
        </w:r>
        <w:r>
          <w:tab/>
        </w:r>
        <w:r>
          <w:fldChar w:fldCharType="begin"/>
        </w:r>
        <w:r>
          <w:instrText xml:space="preserve">PAGEREF _Toc85756360 \h</w:instrText>
        </w:r>
        <w:r>
          <w:fldChar w:fldCharType="separate"/>
        </w:r>
        <w:r w:rsidRPr="0EBA2AD1" w:rsidR="0EBA2AD1">
          <w:rPr>
            <w:rStyle w:val="Hipervnculo"/>
          </w:rPr>
          <w:t>13</w:t>
        </w:r>
        <w:r>
          <w:fldChar w:fldCharType="end"/>
        </w:r>
      </w:hyperlink>
    </w:p>
    <w:p xmlns:wp14="http://schemas.microsoft.com/office/word/2010/wordml" w:rsidRPr="00B33BCC" w:rsidR="00BF0E64" w:rsidP="0EBA2AD1" w:rsidRDefault="00703841" w14:paraId="743A73A6" wp14:textId="58BD2A67">
      <w:pPr>
        <w:pStyle w:val="TDC3"/>
        <w:tabs>
          <w:tab w:val="left" w:leader="none" w:pos="1200"/>
          <w:tab w:val="right" w:leader="dot" w:pos="8490"/>
        </w:tabs>
        <w:rPr>
          <w:rFonts w:ascii="Calibri" w:hAnsi="Calibri" w:eastAsia="Yu Mincho" w:cs="Arial"/>
          <w:b w:val="0"/>
          <w:bCs w:val="0"/>
          <w:caps w:val="0"/>
          <w:smallCaps w:val="0"/>
          <w:noProof/>
          <w:kern w:val="2"/>
          <w:lang w:eastAsia="es-ES" w:bidi="ar-SA"/>
        </w:rPr>
      </w:pPr>
      <w:hyperlink w:anchor="_Toc397177957">
        <w:r w:rsidRPr="0EBA2AD1" w:rsidR="0EBA2AD1">
          <w:rPr>
            <w:rStyle w:val="Hipervnculo"/>
          </w:rPr>
          <w:t>2.3.4</w:t>
        </w:r>
        <w:r>
          <w:tab/>
        </w:r>
        <w:r w:rsidRPr="0EBA2AD1" w:rsidR="0EBA2AD1">
          <w:rPr>
            <w:rStyle w:val="Hipervnculo"/>
          </w:rPr>
          <w:t>Actividad 4 - Análisis técnico</w:t>
        </w:r>
        <w:r>
          <w:tab/>
        </w:r>
        <w:r>
          <w:fldChar w:fldCharType="begin"/>
        </w:r>
        <w:r>
          <w:instrText xml:space="preserve">PAGEREF _Toc397177957 \h</w:instrText>
        </w:r>
        <w:r>
          <w:fldChar w:fldCharType="separate"/>
        </w:r>
        <w:r w:rsidRPr="0EBA2AD1" w:rsidR="0EBA2AD1">
          <w:rPr>
            <w:rStyle w:val="Hipervnculo"/>
          </w:rPr>
          <w:t>14</w:t>
        </w:r>
        <w:r>
          <w:fldChar w:fldCharType="end"/>
        </w:r>
      </w:hyperlink>
    </w:p>
    <w:p xmlns:wp14="http://schemas.microsoft.com/office/word/2010/wordml" w:rsidRPr="00B33BCC" w:rsidR="00BF0E64" w:rsidP="0EBA2AD1" w:rsidRDefault="00703841" w14:paraId="4FFE2846" wp14:textId="159DA7C3">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1108553288">
        <w:r w:rsidRPr="0EBA2AD1" w:rsidR="0EBA2AD1">
          <w:rPr>
            <w:rStyle w:val="Hipervnculo"/>
          </w:rPr>
          <w:t>2.3.4.1</w:t>
        </w:r>
        <w:r>
          <w:tab/>
        </w:r>
        <w:r w:rsidRPr="0EBA2AD1" w:rsidR="0EBA2AD1">
          <w:rPr>
            <w:rStyle w:val="Hipervnculo"/>
          </w:rPr>
          <w:t>Descripción</w:t>
        </w:r>
        <w:r>
          <w:tab/>
        </w:r>
        <w:r>
          <w:fldChar w:fldCharType="begin"/>
        </w:r>
        <w:r>
          <w:instrText xml:space="preserve">PAGEREF _Toc1108553288 \h</w:instrText>
        </w:r>
        <w:r>
          <w:fldChar w:fldCharType="separate"/>
        </w:r>
        <w:r w:rsidRPr="0EBA2AD1" w:rsidR="0EBA2AD1">
          <w:rPr>
            <w:rStyle w:val="Hipervnculo"/>
          </w:rPr>
          <w:t>15</w:t>
        </w:r>
        <w:r>
          <w:fldChar w:fldCharType="end"/>
        </w:r>
      </w:hyperlink>
    </w:p>
    <w:p xmlns:wp14="http://schemas.microsoft.com/office/word/2010/wordml" w:rsidRPr="00B33BCC" w:rsidR="00BF0E64" w:rsidP="0EBA2AD1" w:rsidRDefault="00703841" w14:paraId="3EC7496E" wp14:textId="0C88E277">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1051268955">
        <w:r w:rsidRPr="0EBA2AD1" w:rsidR="0EBA2AD1">
          <w:rPr>
            <w:rStyle w:val="Hipervnculo"/>
          </w:rPr>
          <w:t>2.3.4.2</w:t>
        </w:r>
        <w:r>
          <w:tab/>
        </w:r>
        <w:r w:rsidRPr="0EBA2AD1" w:rsidR="0EBA2AD1">
          <w:rPr>
            <w:rStyle w:val="Hipervnculo"/>
          </w:rPr>
          <w:t>Involucrados</w:t>
        </w:r>
        <w:r>
          <w:tab/>
        </w:r>
        <w:r>
          <w:fldChar w:fldCharType="begin"/>
        </w:r>
        <w:r>
          <w:instrText xml:space="preserve">PAGEREF _Toc1051268955 \h</w:instrText>
        </w:r>
        <w:r>
          <w:fldChar w:fldCharType="separate"/>
        </w:r>
        <w:r w:rsidRPr="0EBA2AD1" w:rsidR="0EBA2AD1">
          <w:rPr>
            <w:rStyle w:val="Hipervnculo"/>
          </w:rPr>
          <w:t>15</w:t>
        </w:r>
        <w:r>
          <w:fldChar w:fldCharType="end"/>
        </w:r>
      </w:hyperlink>
    </w:p>
    <w:p xmlns:wp14="http://schemas.microsoft.com/office/word/2010/wordml" w:rsidRPr="00B33BCC" w:rsidR="00BF0E64" w:rsidP="0EBA2AD1" w:rsidRDefault="00703841" w14:paraId="321776E5" wp14:textId="45D596B9">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2026163931">
        <w:r w:rsidRPr="0EBA2AD1" w:rsidR="0EBA2AD1">
          <w:rPr>
            <w:rStyle w:val="Hipervnculo"/>
          </w:rPr>
          <w:t>2.3.4.3</w:t>
        </w:r>
        <w:r>
          <w:tab/>
        </w:r>
        <w:r w:rsidRPr="0EBA2AD1" w:rsidR="0EBA2AD1">
          <w:rPr>
            <w:rStyle w:val="Hipervnculo"/>
          </w:rPr>
          <w:t>Entradas requeridas</w:t>
        </w:r>
        <w:r>
          <w:tab/>
        </w:r>
        <w:r>
          <w:fldChar w:fldCharType="begin"/>
        </w:r>
        <w:r>
          <w:instrText xml:space="preserve">PAGEREF _Toc2026163931 \h</w:instrText>
        </w:r>
        <w:r>
          <w:fldChar w:fldCharType="separate"/>
        </w:r>
        <w:r w:rsidRPr="0EBA2AD1" w:rsidR="0EBA2AD1">
          <w:rPr>
            <w:rStyle w:val="Hipervnculo"/>
          </w:rPr>
          <w:t>15</w:t>
        </w:r>
        <w:r>
          <w:fldChar w:fldCharType="end"/>
        </w:r>
      </w:hyperlink>
    </w:p>
    <w:p xmlns:wp14="http://schemas.microsoft.com/office/word/2010/wordml" w:rsidRPr="00B33BCC" w:rsidR="00BF0E64" w:rsidP="0EBA2AD1" w:rsidRDefault="00703841" w14:paraId="4C5DF72B" wp14:textId="57FE3977">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2005960562">
        <w:r w:rsidRPr="0EBA2AD1" w:rsidR="0EBA2AD1">
          <w:rPr>
            <w:rStyle w:val="Hipervnculo"/>
          </w:rPr>
          <w:t>2.3.4.4</w:t>
        </w:r>
        <w:r>
          <w:tab/>
        </w:r>
        <w:r w:rsidRPr="0EBA2AD1" w:rsidR="0EBA2AD1">
          <w:rPr>
            <w:rStyle w:val="Hipervnculo"/>
          </w:rPr>
          <w:t>Productos de trabajo</w:t>
        </w:r>
        <w:r>
          <w:tab/>
        </w:r>
        <w:r>
          <w:fldChar w:fldCharType="begin"/>
        </w:r>
        <w:r>
          <w:instrText xml:space="preserve">PAGEREF _Toc2005960562 \h</w:instrText>
        </w:r>
        <w:r>
          <w:fldChar w:fldCharType="separate"/>
        </w:r>
        <w:r w:rsidRPr="0EBA2AD1" w:rsidR="0EBA2AD1">
          <w:rPr>
            <w:rStyle w:val="Hipervnculo"/>
          </w:rPr>
          <w:t>15</w:t>
        </w:r>
        <w:r>
          <w:fldChar w:fldCharType="end"/>
        </w:r>
      </w:hyperlink>
    </w:p>
    <w:p xmlns:wp14="http://schemas.microsoft.com/office/word/2010/wordml" w:rsidRPr="00B33BCC" w:rsidR="00BF0E64" w:rsidP="0EBA2AD1" w:rsidRDefault="00703841" w14:paraId="5AC3A0C1" wp14:textId="69D4E4F5">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847214319">
        <w:r w:rsidRPr="0EBA2AD1" w:rsidR="0EBA2AD1">
          <w:rPr>
            <w:rStyle w:val="Hipervnculo"/>
          </w:rPr>
          <w:t>2.3.4.5</w:t>
        </w:r>
        <w:r>
          <w:tab/>
        </w:r>
        <w:r w:rsidRPr="0EBA2AD1" w:rsidR="0EBA2AD1">
          <w:rPr>
            <w:rStyle w:val="Hipervnculo"/>
          </w:rPr>
          <w:t>Criterios de entrada</w:t>
        </w:r>
        <w:r>
          <w:tab/>
        </w:r>
        <w:r>
          <w:fldChar w:fldCharType="begin"/>
        </w:r>
        <w:r>
          <w:instrText xml:space="preserve">PAGEREF _Toc847214319 \h</w:instrText>
        </w:r>
        <w:r>
          <w:fldChar w:fldCharType="separate"/>
        </w:r>
        <w:r w:rsidRPr="0EBA2AD1" w:rsidR="0EBA2AD1">
          <w:rPr>
            <w:rStyle w:val="Hipervnculo"/>
          </w:rPr>
          <w:t>15</w:t>
        </w:r>
        <w:r>
          <w:fldChar w:fldCharType="end"/>
        </w:r>
      </w:hyperlink>
    </w:p>
    <w:p xmlns:wp14="http://schemas.microsoft.com/office/word/2010/wordml" w:rsidRPr="00B33BCC" w:rsidR="00BF0E64" w:rsidP="0EBA2AD1" w:rsidRDefault="00703841" w14:paraId="49DF7455" wp14:textId="163851DC">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1100586427">
        <w:r w:rsidRPr="0EBA2AD1" w:rsidR="0EBA2AD1">
          <w:rPr>
            <w:rStyle w:val="Hipervnculo"/>
          </w:rPr>
          <w:t>2.3.4.6</w:t>
        </w:r>
        <w:r>
          <w:tab/>
        </w:r>
        <w:r w:rsidRPr="0EBA2AD1" w:rsidR="0EBA2AD1">
          <w:rPr>
            <w:rStyle w:val="Hipervnculo"/>
          </w:rPr>
          <w:t>Criterios de salida</w:t>
        </w:r>
        <w:r>
          <w:tab/>
        </w:r>
        <w:r>
          <w:fldChar w:fldCharType="begin"/>
        </w:r>
        <w:r>
          <w:instrText xml:space="preserve">PAGEREF _Toc1100586427 \h</w:instrText>
        </w:r>
        <w:r>
          <w:fldChar w:fldCharType="separate"/>
        </w:r>
        <w:r w:rsidRPr="0EBA2AD1" w:rsidR="0EBA2AD1">
          <w:rPr>
            <w:rStyle w:val="Hipervnculo"/>
          </w:rPr>
          <w:t>15</w:t>
        </w:r>
        <w:r>
          <w:fldChar w:fldCharType="end"/>
        </w:r>
      </w:hyperlink>
    </w:p>
    <w:p xmlns:wp14="http://schemas.microsoft.com/office/word/2010/wordml" w:rsidRPr="00B33BCC" w:rsidR="00BF0E64" w:rsidP="0EBA2AD1" w:rsidRDefault="00703841" w14:paraId="21958F48" wp14:textId="5F23274E">
      <w:pPr>
        <w:pStyle w:val="TDC3"/>
        <w:tabs>
          <w:tab w:val="left" w:leader="none" w:pos="1200"/>
          <w:tab w:val="right" w:leader="dot" w:pos="8490"/>
        </w:tabs>
        <w:rPr>
          <w:rFonts w:ascii="Calibri" w:hAnsi="Calibri" w:eastAsia="Yu Mincho" w:cs="Arial"/>
          <w:b w:val="0"/>
          <w:bCs w:val="0"/>
          <w:caps w:val="0"/>
          <w:smallCaps w:val="0"/>
          <w:noProof/>
          <w:kern w:val="2"/>
          <w:lang w:eastAsia="es-ES" w:bidi="ar-SA"/>
        </w:rPr>
      </w:pPr>
      <w:hyperlink w:anchor="_Toc1291839869">
        <w:r w:rsidRPr="0EBA2AD1" w:rsidR="0EBA2AD1">
          <w:rPr>
            <w:rStyle w:val="Hipervnculo"/>
          </w:rPr>
          <w:t>2.3.5</w:t>
        </w:r>
        <w:r>
          <w:tab/>
        </w:r>
        <w:r w:rsidRPr="0EBA2AD1" w:rsidR="0EBA2AD1">
          <w:rPr>
            <w:rStyle w:val="Hipervnculo"/>
          </w:rPr>
          <w:t>Actividad 5 - Desarrollo/Implementación</w:t>
        </w:r>
        <w:r>
          <w:tab/>
        </w:r>
        <w:r>
          <w:fldChar w:fldCharType="begin"/>
        </w:r>
        <w:r>
          <w:instrText xml:space="preserve">PAGEREF _Toc1291839869 \h</w:instrText>
        </w:r>
        <w:r>
          <w:fldChar w:fldCharType="separate"/>
        </w:r>
        <w:r w:rsidRPr="0EBA2AD1" w:rsidR="0EBA2AD1">
          <w:rPr>
            <w:rStyle w:val="Hipervnculo"/>
          </w:rPr>
          <w:t>16</w:t>
        </w:r>
        <w:r>
          <w:fldChar w:fldCharType="end"/>
        </w:r>
      </w:hyperlink>
    </w:p>
    <w:p xmlns:wp14="http://schemas.microsoft.com/office/word/2010/wordml" w:rsidRPr="00B33BCC" w:rsidR="00BF0E64" w:rsidP="0EBA2AD1" w:rsidRDefault="00703841" w14:paraId="50733AA5" wp14:textId="1A8F6FBA">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1272692679">
        <w:r w:rsidRPr="0EBA2AD1" w:rsidR="0EBA2AD1">
          <w:rPr>
            <w:rStyle w:val="Hipervnculo"/>
          </w:rPr>
          <w:t>2.3.5.1</w:t>
        </w:r>
        <w:r>
          <w:tab/>
        </w:r>
        <w:r w:rsidRPr="0EBA2AD1" w:rsidR="0EBA2AD1">
          <w:rPr>
            <w:rStyle w:val="Hipervnculo"/>
          </w:rPr>
          <w:t>Descripción</w:t>
        </w:r>
        <w:r>
          <w:tab/>
        </w:r>
        <w:r>
          <w:fldChar w:fldCharType="begin"/>
        </w:r>
        <w:r>
          <w:instrText xml:space="preserve">PAGEREF _Toc1272692679 \h</w:instrText>
        </w:r>
        <w:r>
          <w:fldChar w:fldCharType="separate"/>
        </w:r>
        <w:r w:rsidRPr="0EBA2AD1" w:rsidR="0EBA2AD1">
          <w:rPr>
            <w:rStyle w:val="Hipervnculo"/>
          </w:rPr>
          <w:t>16</w:t>
        </w:r>
        <w:r>
          <w:fldChar w:fldCharType="end"/>
        </w:r>
      </w:hyperlink>
    </w:p>
    <w:p xmlns:wp14="http://schemas.microsoft.com/office/word/2010/wordml" w:rsidRPr="00B33BCC" w:rsidR="00BF0E64" w:rsidP="0EBA2AD1" w:rsidRDefault="00703841" w14:paraId="051925AE" wp14:textId="117C7589">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1438517375">
        <w:r w:rsidRPr="0EBA2AD1" w:rsidR="0EBA2AD1">
          <w:rPr>
            <w:rStyle w:val="Hipervnculo"/>
          </w:rPr>
          <w:t>2.3.5.2</w:t>
        </w:r>
        <w:r>
          <w:tab/>
        </w:r>
        <w:r w:rsidRPr="0EBA2AD1" w:rsidR="0EBA2AD1">
          <w:rPr>
            <w:rStyle w:val="Hipervnculo"/>
          </w:rPr>
          <w:t>Involucrados</w:t>
        </w:r>
        <w:r>
          <w:tab/>
        </w:r>
        <w:r>
          <w:fldChar w:fldCharType="begin"/>
        </w:r>
        <w:r>
          <w:instrText xml:space="preserve">PAGEREF _Toc1438517375 \h</w:instrText>
        </w:r>
        <w:r>
          <w:fldChar w:fldCharType="separate"/>
        </w:r>
        <w:r w:rsidRPr="0EBA2AD1" w:rsidR="0EBA2AD1">
          <w:rPr>
            <w:rStyle w:val="Hipervnculo"/>
          </w:rPr>
          <w:t>16</w:t>
        </w:r>
        <w:r>
          <w:fldChar w:fldCharType="end"/>
        </w:r>
      </w:hyperlink>
    </w:p>
    <w:p xmlns:wp14="http://schemas.microsoft.com/office/word/2010/wordml" w:rsidRPr="00B33BCC" w:rsidR="00BF0E64" w:rsidP="0EBA2AD1" w:rsidRDefault="00703841" w14:paraId="46A1354F" wp14:textId="116C5B46">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1678955865">
        <w:r w:rsidRPr="0EBA2AD1" w:rsidR="0EBA2AD1">
          <w:rPr>
            <w:rStyle w:val="Hipervnculo"/>
          </w:rPr>
          <w:t>2.3.5.3</w:t>
        </w:r>
        <w:r>
          <w:tab/>
        </w:r>
        <w:r w:rsidRPr="0EBA2AD1" w:rsidR="0EBA2AD1">
          <w:rPr>
            <w:rStyle w:val="Hipervnculo"/>
          </w:rPr>
          <w:t>Entradas requeridas</w:t>
        </w:r>
        <w:r>
          <w:tab/>
        </w:r>
        <w:r>
          <w:fldChar w:fldCharType="begin"/>
        </w:r>
        <w:r>
          <w:instrText xml:space="preserve">PAGEREF _Toc1678955865 \h</w:instrText>
        </w:r>
        <w:r>
          <w:fldChar w:fldCharType="separate"/>
        </w:r>
        <w:r w:rsidRPr="0EBA2AD1" w:rsidR="0EBA2AD1">
          <w:rPr>
            <w:rStyle w:val="Hipervnculo"/>
          </w:rPr>
          <w:t>16</w:t>
        </w:r>
        <w:r>
          <w:fldChar w:fldCharType="end"/>
        </w:r>
      </w:hyperlink>
    </w:p>
    <w:p xmlns:wp14="http://schemas.microsoft.com/office/word/2010/wordml" w:rsidRPr="00B33BCC" w:rsidR="00BF0E64" w:rsidP="0EBA2AD1" w:rsidRDefault="00703841" w14:paraId="45F98953" wp14:textId="287DC3D6">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449544554">
        <w:r w:rsidRPr="0EBA2AD1" w:rsidR="0EBA2AD1">
          <w:rPr>
            <w:rStyle w:val="Hipervnculo"/>
          </w:rPr>
          <w:t>2.3.5.4</w:t>
        </w:r>
        <w:r>
          <w:tab/>
        </w:r>
        <w:r w:rsidRPr="0EBA2AD1" w:rsidR="0EBA2AD1">
          <w:rPr>
            <w:rStyle w:val="Hipervnculo"/>
          </w:rPr>
          <w:t>Productos de trabajo</w:t>
        </w:r>
        <w:r>
          <w:tab/>
        </w:r>
        <w:r>
          <w:fldChar w:fldCharType="begin"/>
        </w:r>
        <w:r>
          <w:instrText xml:space="preserve">PAGEREF _Toc449544554 \h</w:instrText>
        </w:r>
        <w:r>
          <w:fldChar w:fldCharType="separate"/>
        </w:r>
        <w:r w:rsidRPr="0EBA2AD1" w:rsidR="0EBA2AD1">
          <w:rPr>
            <w:rStyle w:val="Hipervnculo"/>
          </w:rPr>
          <w:t>16</w:t>
        </w:r>
        <w:r>
          <w:fldChar w:fldCharType="end"/>
        </w:r>
      </w:hyperlink>
    </w:p>
    <w:p xmlns:wp14="http://schemas.microsoft.com/office/word/2010/wordml" w:rsidRPr="00B33BCC" w:rsidR="00BF0E64" w:rsidP="0EBA2AD1" w:rsidRDefault="00703841" w14:paraId="4F08AFE5" wp14:textId="6C849507">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1882776170">
        <w:r w:rsidRPr="0EBA2AD1" w:rsidR="0EBA2AD1">
          <w:rPr>
            <w:rStyle w:val="Hipervnculo"/>
          </w:rPr>
          <w:t>2.3.5.5</w:t>
        </w:r>
        <w:r>
          <w:tab/>
        </w:r>
        <w:r w:rsidRPr="0EBA2AD1" w:rsidR="0EBA2AD1">
          <w:rPr>
            <w:rStyle w:val="Hipervnculo"/>
          </w:rPr>
          <w:t>Criterios de entrada</w:t>
        </w:r>
        <w:r>
          <w:tab/>
        </w:r>
        <w:r>
          <w:fldChar w:fldCharType="begin"/>
        </w:r>
        <w:r>
          <w:instrText xml:space="preserve">PAGEREF _Toc1882776170 \h</w:instrText>
        </w:r>
        <w:r>
          <w:fldChar w:fldCharType="separate"/>
        </w:r>
        <w:r w:rsidRPr="0EBA2AD1" w:rsidR="0EBA2AD1">
          <w:rPr>
            <w:rStyle w:val="Hipervnculo"/>
          </w:rPr>
          <w:t>16</w:t>
        </w:r>
        <w:r>
          <w:fldChar w:fldCharType="end"/>
        </w:r>
      </w:hyperlink>
    </w:p>
    <w:p xmlns:wp14="http://schemas.microsoft.com/office/word/2010/wordml" w:rsidRPr="00B33BCC" w:rsidR="00BF0E64" w:rsidP="0EBA2AD1" w:rsidRDefault="00703841" w14:paraId="61BF0935" wp14:textId="01DEA61C">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285638251">
        <w:r w:rsidRPr="0EBA2AD1" w:rsidR="0EBA2AD1">
          <w:rPr>
            <w:rStyle w:val="Hipervnculo"/>
          </w:rPr>
          <w:t>2.3.5.6</w:t>
        </w:r>
        <w:r>
          <w:tab/>
        </w:r>
        <w:r w:rsidRPr="0EBA2AD1" w:rsidR="0EBA2AD1">
          <w:rPr>
            <w:rStyle w:val="Hipervnculo"/>
          </w:rPr>
          <w:t>Criterios de salida</w:t>
        </w:r>
        <w:r>
          <w:tab/>
        </w:r>
        <w:r>
          <w:fldChar w:fldCharType="begin"/>
        </w:r>
        <w:r>
          <w:instrText xml:space="preserve">PAGEREF _Toc285638251 \h</w:instrText>
        </w:r>
        <w:r>
          <w:fldChar w:fldCharType="separate"/>
        </w:r>
        <w:r w:rsidRPr="0EBA2AD1" w:rsidR="0EBA2AD1">
          <w:rPr>
            <w:rStyle w:val="Hipervnculo"/>
          </w:rPr>
          <w:t>16</w:t>
        </w:r>
        <w:r>
          <w:fldChar w:fldCharType="end"/>
        </w:r>
      </w:hyperlink>
    </w:p>
    <w:p xmlns:wp14="http://schemas.microsoft.com/office/word/2010/wordml" w:rsidRPr="00B33BCC" w:rsidR="00BF0E64" w:rsidP="0EBA2AD1" w:rsidRDefault="00703841" w14:paraId="7FC662A8" wp14:textId="124E132B">
      <w:pPr>
        <w:pStyle w:val="TDC3"/>
        <w:tabs>
          <w:tab w:val="left" w:leader="none" w:pos="1200"/>
          <w:tab w:val="right" w:leader="dot" w:pos="8490"/>
        </w:tabs>
        <w:rPr>
          <w:rFonts w:ascii="Calibri" w:hAnsi="Calibri" w:eastAsia="Yu Mincho" w:cs="Arial"/>
          <w:b w:val="0"/>
          <w:bCs w:val="0"/>
          <w:caps w:val="0"/>
          <w:smallCaps w:val="0"/>
          <w:noProof/>
          <w:kern w:val="2"/>
          <w:lang w:eastAsia="es-ES" w:bidi="ar-SA"/>
        </w:rPr>
      </w:pPr>
      <w:hyperlink w:anchor="_Toc169550879">
        <w:r w:rsidRPr="0EBA2AD1" w:rsidR="0EBA2AD1">
          <w:rPr>
            <w:rStyle w:val="Hipervnculo"/>
          </w:rPr>
          <w:t>2.3.6</w:t>
        </w:r>
        <w:r>
          <w:tab/>
        </w:r>
        <w:r w:rsidRPr="0EBA2AD1" w:rsidR="0EBA2AD1">
          <w:rPr>
            <w:rStyle w:val="Hipervnculo"/>
          </w:rPr>
          <w:t>Actividad 6 - Pruebas/Evaluación</w:t>
        </w:r>
        <w:r>
          <w:tab/>
        </w:r>
        <w:r>
          <w:fldChar w:fldCharType="begin"/>
        </w:r>
        <w:r>
          <w:instrText xml:space="preserve">PAGEREF _Toc169550879 \h</w:instrText>
        </w:r>
        <w:r>
          <w:fldChar w:fldCharType="separate"/>
        </w:r>
        <w:r w:rsidRPr="0EBA2AD1" w:rsidR="0EBA2AD1">
          <w:rPr>
            <w:rStyle w:val="Hipervnculo"/>
          </w:rPr>
          <w:t>17</w:t>
        </w:r>
        <w:r>
          <w:fldChar w:fldCharType="end"/>
        </w:r>
      </w:hyperlink>
    </w:p>
    <w:p xmlns:wp14="http://schemas.microsoft.com/office/word/2010/wordml" w:rsidRPr="00B33BCC" w:rsidR="00BF0E64" w:rsidP="0EBA2AD1" w:rsidRDefault="00703841" w14:paraId="6273F325" wp14:textId="7DBD69F0">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318459339">
        <w:r w:rsidRPr="0EBA2AD1" w:rsidR="0EBA2AD1">
          <w:rPr>
            <w:rStyle w:val="Hipervnculo"/>
          </w:rPr>
          <w:t>2.3.6.1</w:t>
        </w:r>
        <w:r>
          <w:tab/>
        </w:r>
        <w:r w:rsidRPr="0EBA2AD1" w:rsidR="0EBA2AD1">
          <w:rPr>
            <w:rStyle w:val="Hipervnculo"/>
          </w:rPr>
          <w:t>Descripción</w:t>
        </w:r>
        <w:r>
          <w:tab/>
        </w:r>
        <w:r>
          <w:fldChar w:fldCharType="begin"/>
        </w:r>
        <w:r>
          <w:instrText xml:space="preserve">PAGEREF _Toc318459339 \h</w:instrText>
        </w:r>
        <w:r>
          <w:fldChar w:fldCharType="separate"/>
        </w:r>
        <w:r w:rsidRPr="0EBA2AD1" w:rsidR="0EBA2AD1">
          <w:rPr>
            <w:rStyle w:val="Hipervnculo"/>
          </w:rPr>
          <w:t>17</w:t>
        </w:r>
        <w:r>
          <w:fldChar w:fldCharType="end"/>
        </w:r>
      </w:hyperlink>
    </w:p>
    <w:p xmlns:wp14="http://schemas.microsoft.com/office/word/2010/wordml" w:rsidRPr="00B33BCC" w:rsidR="00BF0E64" w:rsidP="0EBA2AD1" w:rsidRDefault="00703841" w14:paraId="627841D1" wp14:textId="507D241E">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336949874">
        <w:r w:rsidRPr="0EBA2AD1" w:rsidR="0EBA2AD1">
          <w:rPr>
            <w:rStyle w:val="Hipervnculo"/>
          </w:rPr>
          <w:t>2.3.6.2</w:t>
        </w:r>
        <w:r>
          <w:tab/>
        </w:r>
        <w:r w:rsidRPr="0EBA2AD1" w:rsidR="0EBA2AD1">
          <w:rPr>
            <w:rStyle w:val="Hipervnculo"/>
          </w:rPr>
          <w:t>Involucrados</w:t>
        </w:r>
        <w:r>
          <w:tab/>
        </w:r>
        <w:r>
          <w:fldChar w:fldCharType="begin"/>
        </w:r>
        <w:r>
          <w:instrText xml:space="preserve">PAGEREF _Toc336949874 \h</w:instrText>
        </w:r>
        <w:r>
          <w:fldChar w:fldCharType="separate"/>
        </w:r>
        <w:r w:rsidRPr="0EBA2AD1" w:rsidR="0EBA2AD1">
          <w:rPr>
            <w:rStyle w:val="Hipervnculo"/>
          </w:rPr>
          <w:t>17</w:t>
        </w:r>
        <w:r>
          <w:fldChar w:fldCharType="end"/>
        </w:r>
      </w:hyperlink>
    </w:p>
    <w:p xmlns:wp14="http://schemas.microsoft.com/office/word/2010/wordml" w:rsidRPr="00B33BCC" w:rsidR="00BF0E64" w:rsidP="0EBA2AD1" w:rsidRDefault="00703841" w14:paraId="00BD7DB3" wp14:textId="2A02F2DB">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1673971583">
        <w:r w:rsidRPr="0EBA2AD1" w:rsidR="0EBA2AD1">
          <w:rPr>
            <w:rStyle w:val="Hipervnculo"/>
          </w:rPr>
          <w:t>2.3.6.3</w:t>
        </w:r>
        <w:r>
          <w:tab/>
        </w:r>
        <w:r w:rsidRPr="0EBA2AD1" w:rsidR="0EBA2AD1">
          <w:rPr>
            <w:rStyle w:val="Hipervnculo"/>
          </w:rPr>
          <w:t>Entradas requeridas</w:t>
        </w:r>
        <w:r>
          <w:tab/>
        </w:r>
        <w:r>
          <w:fldChar w:fldCharType="begin"/>
        </w:r>
        <w:r>
          <w:instrText xml:space="preserve">PAGEREF _Toc1673971583 \h</w:instrText>
        </w:r>
        <w:r>
          <w:fldChar w:fldCharType="separate"/>
        </w:r>
        <w:r w:rsidRPr="0EBA2AD1" w:rsidR="0EBA2AD1">
          <w:rPr>
            <w:rStyle w:val="Hipervnculo"/>
          </w:rPr>
          <w:t>17</w:t>
        </w:r>
        <w:r>
          <w:fldChar w:fldCharType="end"/>
        </w:r>
      </w:hyperlink>
    </w:p>
    <w:p xmlns:wp14="http://schemas.microsoft.com/office/word/2010/wordml" w:rsidRPr="00B33BCC" w:rsidR="00BF0E64" w:rsidP="0EBA2AD1" w:rsidRDefault="00703841" w14:paraId="5D65C7CD" wp14:textId="0CA05059">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305760836">
        <w:r w:rsidRPr="0EBA2AD1" w:rsidR="0EBA2AD1">
          <w:rPr>
            <w:rStyle w:val="Hipervnculo"/>
          </w:rPr>
          <w:t>2.3.6.4</w:t>
        </w:r>
        <w:r>
          <w:tab/>
        </w:r>
        <w:r w:rsidRPr="0EBA2AD1" w:rsidR="0EBA2AD1">
          <w:rPr>
            <w:rStyle w:val="Hipervnculo"/>
          </w:rPr>
          <w:t>Productos de trabajo</w:t>
        </w:r>
        <w:r>
          <w:tab/>
        </w:r>
        <w:r>
          <w:fldChar w:fldCharType="begin"/>
        </w:r>
        <w:r>
          <w:instrText xml:space="preserve">PAGEREF _Toc305760836 \h</w:instrText>
        </w:r>
        <w:r>
          <w:fldChar w:fldCharType="separate"/>
        </w:r>
        <w:r w:rsidRPr="0EBA2AD1" w:rsidR="0EBA2AD1">
          <w:rPr>
            <w:rStyle w:val="Hipervnculo"/>
          </w:rPr>
          <w:t>17</w:t>
        </w:r>
        <w:r>
          <w:fldChar w:fldCharType="end"/>
        </w:r>
      </w:hyperlink>
    </w:p>
    <w:p xmlns:wp14="http://schemas.microsoft.com/office/word/2010/wordml" w:rsidRPr="00B33BCC" w:rsidR="00BF0E64" w:rsidP="0EBA2AD1" w:rsidRDefault="00703841" w14:paraId="635D7B52" wp14:textId="21C3CB24">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310072519">
        <w:r w:rsidRPr="0EBA2AD1" w:rsidR="0EBA2AD1">
          <w:rPr>
            <w:rStyle w:val="Hipervnculo"/>
          </w:rPr>
          <w:t>2.3.6.5</w:t>
        </w:r>
        <w:r>
          <w:tab/>
        </w:r>
        <w:r w:rsidRPr="0EBA2AD1" w:rsidR="0EBA2AD1">
          <w:rPr>
            <w:rStyle w:val="Hipervnculo"/>
          </w:rPr>
          <w:t>Criterios de entrada</w:t>
        </w:r>
        <w:r>
          <w:tab/>
        </w:r>
        <w:r>
          <w:fldChar w:fldCharType="begin"/>
        </w:r>
        <w:r>
          <w:instrText xml:space="preserve">PAGEREF _Toc310072519 \h</w:instrText>
        </w:r>
        <w:r>
          <w:fldChar w:fldCharType="separate"/>
        </w:r>
        <w:r w:rsidRPr="0EBA2AD1" w:rsidR="0EBA2AD1">
          <w:rPr>
            <w:rStyle w:val="Hipervnculo"/>
          </w:rPr>
          <w:t>17</w:t>
        </w:r>
        <w:r>
          <w:fldChar w:fldCharType="end"/>
        </w:r>
      </w:hyperlink>
    </w:p>
    <w:p xmlns:wp14="http://schemas.microsoft.com/office/word/2010/wordml" w:rsidRPr="00B33BCC" w:rsidR="00BF0E64" w:rsidP="0EBA2AD1" w:rsidRDefault="00703841" w14:paraId="11348DE2" wp14:textId="545EDAF2">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1346372340">
        <w:r w:rsidRPr="0EBA2AD1" w:rsidR="0EBA2AD1">
          <w:rPr>
            <w:rStyle w:val="Hipervnculo"/>
          </w:rPr>
          <w:t>2.3.6.6</w:t>
        </w:r>
        <w:r>
          <w:tab/>
        </w:r>
        <w:r w:rsidRPr="0EBA2AD1" w:rsidR="0EBA2AD1">
          <w:rPr>
            <w:rStyle w:val="Hipervnculo"/>
          </w:rPr>
          <w:t>Criterios de salida</w:t>
        </w:r>
        <w:r>
          <w:tab/>
        </w:r>
        <w:r>
          <w:fldChar w:fldCharType="begin"/>
        </w:r>
        <w:r>
          <w:instrText xml:space="preserve">PAGEREF _Toc1346372340 \h</w:instrText>
        </w:r>
        <w:r>
          <w:fldChar w:fldCharType="separate"/>
        </w:r>
        <w:r w:rsidRPr="0EBA2AD1" w:rsidR="0EBA2AD1">
          <w:rPr>
            <w:rStyle w:val="Hipervnculo"/>
          </w:rPr>
          <w:t>17</w:t>
        </w:r>
        <w:r>
          <w:fldChar w:fldCharType="end"/>
        </w:r>
      </w:hyperlink>
    </w:p>
    <w:p xmlns:wp14="http://schemas.microsoft.com/office/word/2010/wordml" w:rsidRPr="00B33BCC" w:rsidR="00BF0E64" w:rsidP="0EBA2AD1" w:rsidRDefault="00703841" w14:paraId="5108C28F" wp14:textId="6B1FB892">
      <w:pPr>
        <w:pStyle w:val="TDC3"/>
        <w:tabs>
          <w:tab w:val="left" w:leader="none" w:pos="1200"/>
          <w:tab w:val="right" w:leader="dot" w:pos="8490"/>
        </w:tabs>
        <w:rPr>
          <w:rFonts w:ascii="Calibri" w:hAnsi="Calibri" w:eastAsia="Yu Mincho" w:cs="Arial"/>
          <w:b w:val="0"/>
          <w:bCs w:val="0"/>
          <w:caps w:val="0"/>
          <w:smallCaps w:val="0"/>
          <w:noProof/>
          <w:kern w:val="2"/>
          <w:lang w:eastAsia="es-ES" w:bidi="ar-SA"/>
        </w:rPr>
      </w:pPr>
      <w:hyperlink w:anchor="_Toc2145258435">
        <w:r w:rsidRPr="0EBA2AD1" w:rsidR="0EBA2AD1">
          <w:rPr>
            <w:rStyle w:val="Hipervnculo"/>
          </w:rPr>
          <w:t>2.3.7</w:t>
        </w:r>
        <w:r>
          <w:tab/>
        </w:r>
        <w:r w:rsidRPr="0EBA2AD1" w:rsidR="0EBA2AD1">
          <w:rPr>
            <w:rStyle w:val="Hipervnculo"/>
          </w:rPr>
          <w:t>Actividad 7 - Integración y despliegue</w:t>
        </w:r>
        <w:r>
          <w:tab/>
        </w:r>
        <w:r>
          <w:fldChar w:fldCharType="begin"/>
        </w:r>
        <w:r>
          <w:instrText xml:space="preserve">PAGEREF _Toc2145258435 \h</w:instrText>
        </w:r>
        <w:r>
          <w:fldChar w:fldCharType="separate"/>
        </w:r>
        <w:r w:rsidRPr="0EBA2AD1" w:rsidR="0EBA2AD1">
          <w:rPr>
            <w:rStyle w:val="Hipervnculo"/>
          </w:rPr>
          <w:t>17</w:t>
        </w:r>
        <w:r>
          <w:fldChar w:fldCharType="end"/>
        </w:r>
      </w:hyperlink>
    </w:p>
    <w:p xmlns:wp14="http://schemas.microsoft.com/office/word/2010/wordml" w:rsidRPr="00B33BCC" w:rsidR="00BF0E64" w:rsidP="0EBA2AD1" w:rsidRDefault="00703841" w14:paraId="718114D9" wp14:textId="34C94EA3">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1408752874">
        <w:r w:rsidRPr="0EBA2AD1" w:rsidR="0EBA2AD1">
          <w:rPr>
            <w:rStyle w:val="Hipervnculo"/>
          </w:rPr>
          <w:t>2.3.7.1</w:t>
        </w:r>
        <w:r>
          <w:tab/>
        </w:r>
        <w:r w:rsidRPr="0EBA2AD1" w:rsidR="0EBA2AD1">
          <w:rPr>
            <w:rStyle w:val="Hipervnculo"/>
          </w:rPr>
          <w:t>Descripción</w:t>
        </w:r>
        <w:r>
          <w:tab/>
        </w:r>
        <w:r>
          <w:fldChar w:fldCharType="begin"/>
        </w:r>
        <w:r>
          <w:instrText xml:space="preserve">PAGEREF _Toc1408752874 \h</w:instrText>
        </w:r>
        <w:r>
          <w:fldChar w:fldCharType="separate"/>
        </w:r>
        <w:r w:rsidRPr="0EBA2AD1" w:rsidR="0EBA2AD1">
          <w:rPr>
            <w:rStyle w:val="Hipervnculo"/>
          </w:rPr>
          <w:t>18</w:t>
        </w:r>
        <w:r>
          <w:fldChar w:fldCharType="end"/>
        </w:r>
      </w:hyperlink>
    </w:p>
    <w:p xmlns:wp14="http://schemas.microsoft.com/office/word/2010/wordml" w:rsidRPr="00B33BCC" w:rsidR="00BF0E64" w:rsidP="0EBA2AD1" w:rsidRDefault="00703841" w14:paraId="7C835CB9" wp14:textId="34FBC05B">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452058196">
        <w:r w:rsidRPr="0EBA2AD1" w:rsidR="0EBA2AD1">
          <w:rPr>
            <w:rStyle w:val="Hipervnculo"/>
          </w:rPr>
          <w:t>2.3.7.2</w:t>
        </w:r>
        <w:r>
          <w:tab/>
        </w:r>
        <w:r w:rsidRPr="0EBA2AD1" w:rsidR="0EBA2AD1">
          <w:rPr>
            <w:rStyle w:val="Hipervnculo"/>
          </w:rPr>
          <w:t>Involucrados</w:t>
        </w:r>
        <w:r>
          <w:tab/>
        </w:r>
        <w:r>
          <w:fldChar w:fldCharType="begin"/>
        </w:r>
        <w:r>
          <w:instrText xml:space="preserve">PAGEREF _Toc452058196 \h</w:instrText>
        </w:r>
        <w:r>
          <w:fldChar w:fldCharType="separate"/>
        </w:r>
        <w:r w:rsidRPr="0EBA2AD1" w:rsidR="0EBA2AD1">
          <w:rPr>
            <w:rStyle w:val="Hipervnculo"/>
          </w:rPr>
          <w:t>18</w:t>
        </w:r>
        <w:r>
          <w:fldChar w:fldCharType="end"/>
        </w:r>
      </w:hyperlink>
    </w:p>
    <w:p xmlns:wp14="http://schemas.microsoft.com/office/word/2010/wordml" w:rsidRPr="00B33BCC" w:rsidR="00BF0E64" w:rsidP="0EBA2AD1" w:rsidRDefault="00703841" w14:paraId="284B35A7" wp14:textId="7CED8C8C">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13165404">
        <w:r w:rsidRPr="0EBA2AD1" w:rsidR="0EBA2AD1">
          <w:rPr>
            <w:rStyle w:val="Hipervnculo"/>
          </w:rPr>
          <w:t>2.3.7.3</w:t>
        </w:r>
        <w:r>
          <w:tab/>
        </w:r>
        <w:r w:rsidRPr="0EBA2AD1" w:rsidR="0EBA2AD1">
          <w:rPr>
            <w:rStyle w:val="Hipervnculo"/>
          </w:rPr>
          <w:t>Entradas requeridas</w:t>
        </w:r>
        <w:r>
          <w:tab/>
        </w:r>
        <w:r>
          <w:fldChar w:fldCharType="begin"/>
        </w:r>
        <w:r>
          <w:instrText xml:space="preserve">PAGEREF _Toc13165404 \h</w:instrText>
        </w:r>
        <w:r>
          <w:fldChar w:fldCharType="separate"/>
        </w:r>
        <w:r w:rsidRPr="0EBA2AD1" w:rsidR="0EBA2AD1">
          <w:rPr>
            <w:rStyle w:val="Hipervnculo"/>
          </w:rPr>
          <w:t>18</w:t>
        </w:r>
        <w:r>
          <w:fldChar w:fldCharType="end"/>
        </w:r>
      </w:hyperlink>
    </w:p>
    <w:p xmlns:wp14="http://schemas.microsoft.com/office/word/2010/wordml" w:rsidRPr="00B33BCC" w:rsidR="00BF0E64" w:rsidP="0EBA2AD1" w:rsidRDefault="00703841" w14:paraId="5B3798F8" wp14:textId="281162B8">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1384789393">
        <w:r w:rsidRPr="0EBA2AD1" w:rsidR="0EBA2AD1">
          <w:rPr>
            <w:rStyle w:val="Hipervnculo"/>
          </w:rPr>
          <w:t>2.3.7.4</w:t>
        </w:r>
        <w:r>
          <w:tab/>
        </w:r>
        <w:r w:rsidRPr="0EBA2AD1" w:rsidR="0EBA2AD1">
          <w:rPr>
            <w:rStyle w:val="Hipervnculo"/>
          </w:rPr>
          <w:t>Productos de trabajo</w:t>
        </w:r>
        <w:r>
          <w:tab/>
        </w:r>
        <w:r>
          <w:fldChar w:fldCharType="begin"/>
        </w:r>
        <w:r>
          <w:instrText xml:space="preserve">PAGEREF _Toc1384789393 \h</w:instrText>
        </w:r>
        <w:r>
          <w:fldChar w:fldCharType="separate"/>
        </w:r>
        <w:r w:rsidRPr="0EBA2AD1" w:rsidR="0EBA2AD1">
          <w:rPr>
            <w:rStyle w:val="Hipervnculo"/>
          </w:rPr>
          <w:t>18</w:t>
        </w:r>
        <w:r>
          <w:fldChar w:fldCharType="end"/>
        </w:r>
      </w:hyperlink>
    </w:p>
    <w:p xmlns:wp14="http://schemas.microsoft.com/office/word/2010/wordml" w:rsidRPr="00B33BCC" w:rsidR="00BF0E64" w:rsidP="0EBA2AD1" w:rsidRDefault="00703841" w14:paraId="0ECDDC5E" wp14:textId="105C7ABA">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2056651683">
        <w:r w:rsidRPr="0EBA2AD1" w:rsidR="0EBA2AD1">
          <w:rPr>
            <w:rStyle w:val="Hipervnculo"/>
          </w:rPr>
          <w:t>2.3.7.5</w:t>
        </w:r>
        <w:r>
          <w:tab/>
        </w:r>
        <w:r w:rsidRPr="0EBA2AD1" w:rsidR="0EBA2AD1">
          <w:rPr>
            <w:rStyle w:val="Hipervnculo"/>
          </w:rPr>
          <w:t>Criterios de entrada</w:t>
        </w:r>
        <w:r>
          <w:tab/>
        </w:r>
        <w:r>
          <w:fldChar w:fldCharType="begin"/>
        </w:r>
        <w:r>
          <w:instrText xml:space="preserve">PAGEREF _Toc2056651683 \h</w:instrText>
        </w:r>
        <w:r>
          <w:fldChar w:fldCharType="separate"/>
        </w:r>
        <w:r w:rsidRPr="0EBA2AD1" w:rsidR="0EBA2AD1">
          <w:rPr>
            <w:rStyle w:val="Hipervnculo"/>
          </w:rPr>
          <w:t>18</w:t>
        </w:r>
        <w:r>
          <w:fldChar w:fldCharType="end"/>
        </w:r>
      </w:hyperlink>
    </w:p>
    <w:p xmlns:wp14="http://schemas.microsoft.com/office/word/2010/wordml" w:rsidRPr="00B33BCC" w:rsidR="00BF0E64" w:rsidP="0EBA2AD1" w:rsidRDefault="00703841" w14:paraId="4BEC1657" wp14:textId="67AE8695">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1295274064">
        <w:r w:rsidRPr="0EBA2AD1" w:rsidR="0EBA2AD1">
          <w:rPr>
            <w:rStyle w:val="Hipervnculo"/>
          </w:rPr>
          <w:t>2.3.7.6</w:t>
        </w:r>
        <w:r>
          <w:tab/>
        </w:r>
        <w:r w:rsidRPr="0EBA2AD1" w:rsidR="0EBA2AD1">
          <w:rPr>
            <w:rStyle w:val="Hipervnculo"/>
          </w:rPr>
          <w:t>Criterios de salida</w:t>
        </w:r>
        <w:r>
          <w:tab/>
        </w:r>
        <w:r>
          <w:fldChar w:fldCharType="begin"/>
        </w:r>
        <w:r>
          <w:instrText xml:space="preserve">PAGEREF _Toc1295274064 \h</w:instrText>
        </w:r>
        <w:r>
          <w:fldChar w:fldCharType="separate"/>
        </w:r>
        <w:r w:rsidRPr="0EBA2AD1" w:rsidR="0EBA2AD1">
          <w:rPr>
            <w:rStyle w:val="Hipervnculo"/>
          </w:rPr>
          <w:t>18</w:t>
        </w:r>
        <w:r>
          <w:fldChar w:fldCharType="end"/>
        </w:r>
      </w:hyperlink>
    </w:p>
    <w:p xmlns:wp14="http://schemas.microsoft.com/office/word/2010/wordml" w:rsidRPr="00B33BCC" w:rsidR="00BF0E64" w:rsidP="0EBA2AD1" w:rsidRDefault="00703841" w14:paraId="1A726299" wp14:textId="112ABED9">
      <w:pPr>
        <w:pStyle w:val="TDC3"/>
        <w:tabs>
          <w:tab w:val="left" w:leader="none" w:pos="1200"/>
          <w:tab w:val="right" w:leader="dot" w:pos="8490"/>
        </w:tabs>
        <w:rPr>
          <w:rFonts w:ascii="Calibri" w:hAnsi="Calibri" w:eastAsia="Yu Mincho" w:cs="Arial"/>
          <w:b w:val="0"/>
          <w:bCs w:val="0"/>
          <w:caps w:val="0"/>
          <w:smallCaps w:val="0"/>
          <w:noProof/>
          <w:kern w:val="2"/>
          <w:lang w:eastAsia="es-ES" w:bidi="ar-SA"/>
        </w:rPr>
      </w:pPr>
      <w:hyperlink w:anchor="_Toc193564753">
        <w:r w:rsidRPr="0EBA2AD1" w:rsidR="0EBA2AD1">
          <w:rPr>
            <w:rStyle w:val="Hipervnculo"/>
          </w:rPr>
          <w:t>2.3.8</w:t>
        </w:r>
        <w:r>
          <w:tab/>
        </w:r>
        <w:r w:rsidRPr="0EBA2AD1" w:rsidR="0EBA2AD1">
          <w:rPr>
            <w:rStyle w:val="Hipervnculo"/>
          </w:rPr>
          <w:t>Actividad 8 - Revisión final</w:t>
        </w:r>
        <w:r>
          <w:tab/>
        </w:r>
        <w:r>
          <w:fldChar w:fldCharType="begin"/>
        </w:r>
        <w:r>
          <w:instrText xml:space="preserve">PAGEREF _Toc193564753 \h</w:instrText>
        </w:r>
        <w:r>
          <w:fldChar w:fldCharType="separate"/>
        </w:r>
        <w:r w:rsidRPr="0EBA2AD1" w:rsidR="0EBA2AD1">
          <w:rPr>
            <w:rStyle w:val="Hipervnculo"/>
          </w:rPr>
          <w:t>18</w:t>
        </w:r>
        <w:r>
          <w:fldChar w:fldCharType="end"/>
        </w:r>
      </w:hyperlink>
    </w:p>
    <w:p xmlns:wp14="http://schemas.microsoft.com/office/word/2010/wordml" w:rsidRPr="00B33BCC" w:rsidR="00BF0E64" w:rsidP="0EBA2AD1" w:rsidRDefault="00703841" w14:paraId="700E3F55" wp14:textId="172BDC75">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1412482914">
        <w:r w:rsidRPr="0EBA2AD1" w:rsidR="0EBA2AD1">
          <w:rPr>
            <w:rStyle w:val="Hipervnculo"/>
          </w:rPr>
          <w:t>2.3.8.1</w:t>
        </w:r>
        <w:r>
          <w:tab/>
        </w:r>
        <w:r w:rsidRPr="0EBA2AD1" w:rsidR="0EBA2AD1">
          <w:rPr>
            <w:rStyle w:val="Hipervnculo"/>
          </w:rPr>
          <w:t>Descripción</w:t>
        </w:r>
        <w:r>
          <w:tab/>
        </w:r>
        <w:r>
          <w:fldChar w:fldCharType="begin"/>
        </w:r>
        <w:r>
          <w:instrText xml:space="preserve">PAGEREF _Toc1412482914 \h</w:instrText>
        </w:r>
        <w:r>
          <w:fldChar w:fldCharType="separate"/>
        </w:r>
        <w:r w:rsidRPr="0EBA2AD1" w:rsidR="0EBA2AD1">
          <w:rPr>
            <w:rStyle w:val="Hipervnculo"/>
          </w:rPr>
          <w:t>19</w:t>
        </w:r>
        <w:r>
          <w:fldChar w:fldCharType="end"/>
        </w:r>
      </w:hyperlink>
    </w:p>
    <w:p xmlns:wp14="http://schemas.microsoft.com/office/word/2010/wordml" w:rsidRPr="00B33BCC" w:rsidR="00BF0E64" w:rsidP="0EBA2AD1" w:rsidRDefault="00703841" w14:paraId="2FB94983" wp14:textId="29815579">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109920325">
        <w:r w:rsidRPr="0EBA2AD1" w:rsidR="0EBA2AD1">
          <w:rPr>
            <w:rStyle w:val="Hipervnculo"/>
          </w:rPr>
          <w:t>2.3.8.2</w:t>
        </w:r>
        <w:r>
          <w:tab/>
        </w:r>
        <w:r w:rsidRPr="0EBA2AD1" w:rsidR="0EBA2AD1">
          <w:rPr>
            <w:rStyle w:val="Hipervnculo"/>
          </w:rPr>
          <w:t>Involucrados</w:t>
        </w:r>
        <w:r>
          <w:tab/>
        </w:r>
        <w:r>
          <w:fldChar w:fldCharType="begin"/>
        </w:r>
        <w:r>
          <w:instrText xml:space="preserve">PAGEREF _Toc109920325 \h</w:instrText>
        </w:r>
        <w:r>
          <w:fldChar w:fldCharType="separate"/>
        </w:r>
        <w:r w:rsidRPr="0EBA2AD1" w:rsidR="0EBA2AD1">
          <w:rPr>
            <w:rStyle w:val="Hipervnculo"/>
          </w:rPr>
          <w:t>19</w:t>
        </w:r>
        <w:r>
          <w:fldChar w:fldCharType="end"/>
        </w:r>
      </w:hyperlink>
    </w:p>
    <w:p xmlns:wp14="http://schemas.microsoft.com/office/word/2010/wordml" w:rsidRPr="00B33BCC" w:rsidR="00BF0E64" w:rsidP="0EBA2AD1" w:rsidRDefault="00703841" w14:paraId="3B2EC4FE" wp14:textId="419E1EA4">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1483834738">
        <w:r w:rsidRPr="0EBA2AD1" w:rsidR="0EBA2AD1">
          <w:rPr>
            <w:rStyle w:val="Hipervnculo"/>
          </w:rPr>
          <w:t>2.3.8.3</w:t>
        </w:r>
        <w:r>
          <w:tab/>
        </w:r>
        <w:r w:rsidRPr="0EBA2AD1" w:rsidR="0EBA2AD1">
          <w:rPr>
            <w:rStyle w:val="Hipervnculo"/>
          </w:rPr>
          <w:t>Entradas requeridas</w:t>
        </w:r>
        <w:r>
          <w:tab/>
        </w:r>
        <w:r>
          <w:fldChar w:fldCharType="begin"/>
        </w:r>
        <w:r>
          <w:instrText xml:space="preserve">PAGEREF _Toc1483834738 \h</w:instrText>
        </w:r>
        <w:r>
          <w:fldChar w:fldCharType="separate"/>
        </w:r>
        <w:r w:rsidRPr="0EBA2AD1" w:rsidR="0EBA2AD1">
          <w:rPr>
            <w:rStyle w:val="Hipervnculo"/>
          </w:rPr>
          <w:t>19</w:t>
        </w:r>
        <w:r>
          <w:fldChar w:fldCharType="end"/>
        </w:r>
      </w:hyperlink>
    </w:p>
    <w:p xmlns:wp14="http://schemas.microsoft.com/office/word/2010/wordml" w:rsidRPr="00B33BCC" w:rsidR="00BF0E64" w:rsidP="0EBA2AD1" w:rsidRDefault="00703841" w14:paraId="30984C3E" wp14:textId="120C0B69">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811087214">
        <w:r w:rsidRPr="0EBA2AD1" w:rsidR="0EBA2AD1">
          <w:rPr>
            <w:rStyle w:val="Hipervnculo"/>
          </w:rPr>
          <w:t>2.3.8.4</w:t>
        </w:r>
        <w:r>
          <w:tab/>
        </w:r>
        <w:r w:rsidRPr="0EBA2AD1" w:rsidR="0EBA2AD1">
          <w:rPr>
            <w:rStyle w:val="Hipervnculo"/>
          </w:rPr>
          <w:t>Productos de trabajo</w:t>
        </w:r>
        <w:r>
          <w:tab/>
        </w:r>
        <w:r>
          <w:fldChar w:fldCharType="begin"/>
        </w:r>
        <w:r>
          <w:instrText xml:space="preserve">PAGEREF _Toc811087214 \h</w:instrText>
        </w:r>
        <w:r>
          <w:fldChar w:fldCharType="separate"/>
        </w:r>
        <w:r w:rsidRPr="0EBA2AD1" w:rsidR="0EBA2AD1">
          <w:rPr>
            <w:rStyle w:val="Hipervnculo"/>
          </w:rPr>
          <w:t>19</w:t>
        </w:r>
        <w:r>
          <w:fldChar w:fldCharType="end"/>
        </w:r>
      </w:hyperlink>
    </w:p>
    <w:p xmlns:wp14="http://schemas.microsoft.com/office/word/2010/wordml" w:rsidRPr="00B33BCC" w:rsidR="00BF0E64" w:rsidP="0EBA2AD1" w:rsidRDefault="00703841" w14:paraId="0088F644" wp14:textId="25DF7EC1">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1873286082">
        <w:r w:rsidRPr="0EBA2AD1" w:rsidR="0EBA2AD1">
          <w:rPr>
            <w:rStyle w:val="Hipervnculo"/>
          </w:rPr>
          <w:t>2.3.8.5</w:t>
        </w:r>
        <w:r>
          <w:tab/>
        </w:r>
        <w:r w:rsidRPr="0EBA2AD1" w:rsidR="0EBA2AD1">
          <w:rPr>
            <w:rStyle w:val="Hipervnculo"/>
          </w:rPr>
          <w:t>Criterios de entrada</w:t>
        </w:r>
        <w:r>
          <w:tab/>
        </w:r>
        <w:r>
          <w:fldChar w:fldCharType="begin"/>
        </w:r>
        <w:r>
          <w:instrText xml:space="preserve">PAGEREF _Toc1873286082 \h</w:instrText>
        </w:r>
        <w:r>
          <w:fldChar w:fldCharType="separate"/>
        </w:r>
        <w:r w:rsidRPr="0EBA2AD1" w:rsidR="0EBA2AD1">
          <w:rPr>
            <w:rStyle w:val="Hipervnculo"/>
          </w:rPr>
          <w:t>19</w:t>
        </w:r>
        <w:r>
          <w:fldChar w:fldCharType="end"/>
        </w:r>
      </w:hyperlink>
    </w:p>
    <w:p xmlns:wp14="http://schemas.microsoft.com/office/word/2010/wordml" w:rsidRPr="00B33BCC" w:rsidR="00BF0E64" w:rsidP="0EBA2AD1" w:rsidRDefault="00703841" w14:paraId="1DEA0759" wp14:textId="5CC52B66">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736469826">
        <w:r w:rsidRPr="0EBA2AD1" w:rsidR="0EBA2AD1">
          <w:rPr>
            <w:rStyle w:val="Hipervnculo"/>
          </w:rPr>
          <w:t>2.3.8.6</w:t>
        </w:r>
        <w:r>
          <w:tab/>
        </w:r>
        <w:r w:rsidRPr="0EBA2AD1" w:rsidR="0EBA2AD1">
          <w:rPr>
            <w:rStyle w:val="Hipervnculo"/>
          </w:rPr>
          <w:t>Criterios de salida</w:t>
        </w:r>
        <w:r>
          <w:tab/>
        </w:r>
        <w:r>
          <w:fldChar w:fldCharType="begin"/>
        </w:r>
        <w:r>
          <w:instrText xml:space="preserve">PAGEREF _Toc736469826 \h</w:instrText>
        </w:r>
        <w:r>
          <w:fldChar w:fldCharType="separate"/>
        </w:r>
        <w:r w:rsidRPr="0EBA2AD1" w:rsidR="0EBA2AD1">
          <w:rPr>
            <w:rStyle w:val="Hipervnculo"/>
          </w:rPr>
          <w:t>19</w:t>
        </w:r>
        <w:r>
          <w:fldChar w:fldCharType="end"/>
        </w:r>
      </w:hyperlink>
    </w:p>
    <w:p xmlns:wp14="http://schemas.microsoft.com/office/word/2010/wordml" w:rsidRPr="00B33BCC" w:rsidR="00BF0E64" w:rsidP="0EBA2AD1" w:rsidRDefault="00703841" w14:paraId="13F48F91" wp14:textId="362EC12F">
      <w:pPr>
        <w:pStyle w:val="TDC2"/>
        <w:tabs>
          <w:tab w:val="left" w:leader="none" w:pos="720"/>
          <w:tab w:val="right" w:leader="dot" w:pos="8490"/>
        </w:tabs>
        <w:rPr>
          <w:rFonts w:ascii="Calibri" w:hAnsi="Calibri" w:eastAsia="Yu Mincho" w:cs="Arial"/>
          <w:b w:val="0"/>
          <w:bCs w:val="0"/>
          <w:caps w:val="0"/>
          <w:smallCaps w:val="0"/>
          <w:noProof/>
          <w:kern w:val="2"/>
          <w:lang w:eastAsia="es-ES" w:bidi="ar-SA"/>
        </w:rPr>
      </w:pPr>
      <w:hyperlink w:anchor="_Toc1063075511">
        <w:r w:rsidRPr="0EBA2AD1" w:rsidR="0EBA2AD1">
          <w:rPr>
            <w:rStyle w:val="Hipervnculo"/>
          </w:rPr>
          <w:t>2.4</w:t>
        </w:r>
        <w:r>
          <w:tab/>
        </w:r>
        <w:r w:rsidRPr="0EBA2AD1" w:rsidR="0EBA2AD1">
          <w:rPr>
            <w:rStyle w:val="Hipervnculo"/>
          </w:rPr>
          <w:t>Plantillas del proceso</w:t>
        </w:r>
        <w:r>
          <w:tab/>
        </w:r>
        <w:r>
          <w:fldChar w:fldCharType="begin"/>
        </w:r>
        <w:r>
          <w:instrText xml:space="preserve">PAGEREF _Toc1063075511 \h</w:instrText>
        </w:r>
        <w:r>
          <w:fldChar w:fldCharType="separate"/>
        </w:r>
        <w:r w:rsidRPr="0EBA2AD1" w:rsidR="0EBA2AD1">
          <w:rPr>
            <w:rStyle w:val="Hipervnculo"/>
          </w:rPr>
          <w:t>20</w:t>
        </w:r>
        <w:r>
          <w:fldChar w:fldCharType="end"/>
        </w:r>
      </w:hyperlink>
    </w:p>
    <w:p xmlns:wp14="http://schemas.microsoft.com/office/word/2010/wordml" w:rsidRPr="00B33BCC" w:rsidR="00BF0E64" w:rsidP="0EBA2AD1" w:rsidRDefault="00703841" w14:paraId="5BD31C64" wp14:textId="750E61B9">
      <w:pPr>
        <w:pStyle w:val="TDC3"/>
        <w:tabs>
          <w:tab w:val="left" w:leader="none" w:pos="1200"/>
          <w:tab w:val="right" w:leader="dot" w:pos="8490"/>
        </w:tabs>
        <w:rPr>
          <w:rFonts w:ascii="Calibri" w:hAnsi="Calibri" w:eastAsia="Yu Mincho" w:cs="Arial"/>
          <w:b w:val="0"/>
          <w:bCs w:val="0"/>
          <w:caps w:val="0"/>
          <w:smallCaps w:val="0"/>
          <w:noProof/>
          <w:kern w:val="2"/>
          <w:lang w:eastAsia="es-ES" w:bidi="ar-SA"/>
        </w:rPr>
      </w:pPr>
      <w:hyperlink w:anchor="_Toc1535968034">
        <w:r w:rsidRPr="0EBA2AD1" w:rsidR="0EBA2AD1">
          <w:rPr>
            <w:rStyle w:val="Hipervnculo"/>
          </w:rPr>
          <w:t>2.4.1</w:t>
        </w:r>
        <w:r>
          <w:tab/>
        </w:r>
        <w:r w:rsidRPr="0EBA2AD1" w:rsidR="0EBA2AD1">
          <w:rPr>
            <w:rStyle w:val="Hipervnculo"/>
          </w:rPr>
          <w:t>Plantilla Registro del cambio.</w:t>
        </w:r>
        <w:r>
          <w:tab/>
        </w:r>
        <w:r>
          <w:fldChar w:fldCharType="begin"/>
        </w:r>
        <w:r>
          <w:instrText xml:space="preserve">PAGEREF _Toc1535968034 \h</w:instrText>
        </w:r>
        <w:r>
          <w:fldChar w:fldCharType="separate"/>
        </w:r>
        <w:r w:rsidRPr="0EBA2AD1" w:rsidR="0EBA2AD1">
          <w:rPr>
            <w:rStyle w:val="Hipervnculo"/>
          </w:rPr>
          <w:t>20</w:t>
        </w:r>
        <w:r>
          <w:fldChar w:fldCharType="end"/>
        </w:r>
      </w:hyperlink>
    </w:p>
    <w:p xmlns:wp14="http://schemas.microsoft.com/office/word/2010/wordml" w:rsidRPr="00B33BCC" w:rsidR="00BF0E64" w:rsidP="0EBA2AD1" w:rsidRDefault="00703841" w14:paraId="37F695D8" wp14:textId="15D5668F">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1591222898">
        <w:r w:rsidRPr="0EBA2AD1" w:rsidR="0EBA2AD1">
          <w:rPr>
            <w:rStyle w:val="Hipervnculo"/>
          </w:rPr>
          <w:t>2.4.1.1</w:t>
        </w:r>
        <w:r>
          <w:tab/>
        </w:r>
        <w:r w:rsidRPr="0EBA2AD1" w:rsidR="0EBA2AD1">
          <w:rPr>
            <w:rStyle w:val="Hipervnculo"/>
          </w:rPr>
          <w:t>Modelo</w:t>
        </w:r>
        <w:r>
          <w:tab/>
        </w:r>
        <w:r>
          <w:fldChar w:fldCharType="begin"/>
        </w:r>
        <w:r>
          <w:instrText xml:space="preserve">PAGEREF _Toc1591222898 \h</w:instrText>
        </w:r>
        <w:r>
          <w:fldChar w:fldCharType="separate"/>
        </w:r>
        <w:r w:rsidRPr="0EBA2AD1" w:rsidR="0EBA2AD1">
          <w:rPr>
            <w:rStyle w:val="Hipervnculo"/>
          </w:rPr>
          <w:t>20</w:t>
        </w:r>
        <w:r>
          <w:fldChar w:fldCharType="end"/>
        </w:r>
      </w:hyperlink>
    </w:p>
    <w:p xmlns:wp14="http://schemas.microsoft.com/office/word/2010/wordml" w:rsidRPr="00B33BCC" w:rsidR="00BF0E64" w:rsidP="0EBA2AD1" w:rsidRDefault="00703841" w14:paraId="7B3D8FA4" wp14:textId="16748AB3">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1536997173">
        <w:r w:rsidRPr="0EBA2AD1" w:rsidR="0EBA2AD1">
          <w:rPr>
            <w:rStyle w:val="Hipervnculo"/>
          </w:rPr>
          <w:t>2.4.1.2</w:t>
        </w:r>
        <w:r>
          <w:tab/>
        </w:r>
        <w:r w:rsidRPr="0EBA2AD1" w:rsidR="0EBA2AD1">
          <w:rPr>
            <w:rStyle w:val="Hipervnculo"/>
          </w:rPr>
          <w:t>Justificación de sus campos</w:t>
        </w:r>
        <w:r>
          <w:tab/>
        </w:r>
        <w:r>
          <w:fldChar w:fldCharType="begin"/>
        </w:r>
        <w:r>
          <w:instrText xml:space="preserve">PAGEREF _Toc1536997173 \h</w:instrText>
        </w:r>
        <w:r>
          <w:fldChar w:fldCharType="separate"/>
        </w:r>
        <w:r w:rsidRPr="0EBA2AD1" w:rsidR="0EBA2AD1">
          <w:rPr>
            <w:rStyle w:val="Hipervnculo"/>
          </w:rPr>
          <w:t>20</w:t>
        </w:r>
        <w:r>
          <w:fldChar w:fldCharType="end"/>
        </w:r>
      </w:hyperlink>
    </w:p>
    <w:p xmlns:wp14="http://schemas.microsoft.com/office/word/2010/wordml" w:rsidRPr="00B33BCC" w:rsidR="00BF0E64" w:rsidP="0EBA2AD1" w:rsidRDefault="00703841" w14:paraId="6FAFEDAB" wp14:textId="7EC97CB6">
      <w:pPr>
        <w:pStyle w:val="TDC3"/>
        <w:tabs>
          <w:tab w:val="left" w:leader="none" w:pos="1200"/>
          <w:tab w:val="right" w:leader="dot" w:pos="8490"/>
        </w:tabs>
        <w:rPr>
          <w:rFonts w:ascii="Calibri" w:hAnsi="Calibri" w:eastAsia="Yu Mincho" w:cs="Arial"/>
          <w:b w:val="0"/>
          <w:bCs w:val="0"/>
          <w:caps w:val="0"/>
          <w:smallCaps w:val="0"/>
          <w:noProof/>
          <w:kern w:val="2"/>
          <w:lang w:eastAsia="es-ES" w:bidi="ar-SA"/>
        </w:rPr>
      </w:pPr>
      <w:hyperlink w:anchor="_Toc1845173071">
        <w:r w:rsidRPr="0EBA2AD1" w:rsidR="0EBA2AD1">
          <w:rPr>
            <w:rStyle w:val="Hipervnculo"/>
          </w:rPr>
          <w:t>2.4.2</w:t>
        </w:r>
        <w:r>
          <w:tab/>
        </w:r>
        <w:r w:rsidRPr="0EBA2AD1" w:rsidR="0EBA2AD1">
          <w:rPr>
            <w:rStyle w:val="Hipervnculo"/>
          </w:rPr>
          <w:t>Plantilla Evaluación de la propuesta.</w:t>
        </w:r>
        <w:r>
          <w:tab/>
        </w:r>
        <w:r>
          <w:fldChar w:fldCharType="begin"/>
        </w:r>
        <w:r>
          <w:instrText xml:space="preserve">PAGEREF _Toc1845173071 \h</w:instrText>
        </w:r>
        <w:r>
          <w:fldChar w:fldCharType="separate"/>
        </w:r>
        <w:r w:rsidRPr="0EBA2AD1" w:rsidR="0EBA2AD1">
          <w:rPr>
            <w:rStyle w:val="Hipervnculo"/>
          </w:rPr>
          <w:t>21</w:t>
        </w:r>
        <w:r>
          <w:fldChar w:fldCharType="end"/>
        </w:r>
      </w:hyperlink>
    </w:p>
    <w:p xmlns:wp14="http://schemas.microsoft.com/office/word/2010/wordml" w:rsidRPr="00B33BCC" w:rsidR="00BF0E64" w:rsidP="0EBA2AD1" w:rsidRDefault="00703841" w14:paraId="12775769" wp14:textId="0D766054">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1070822577">
        <w:r w:rsidRPr="0EBA2AD1" w:rsidR="0EBA2AD1">
          <w:rPr>
            <w:rStyle w:val="Hipervnculo"/>
          </w:rPr>
          <w:t>2.4.2.1</w:t>
        </w:r>
        <w:r>
          <w:tab/>
        </w:r>
        <w:r w:rsidRPr="0EBA2AD1" w:rsidR="0EBA2AD1">
          <w:rPr>
            <w:rStyle w:val="Hipervnculo"/>
          </w:rPr>
          <w:t>Modelo</w:t>
        </w:r>
        <w:r>
          <w:tab/>
        </w:r>
        <w:r>
          <w:fldChar w:fldCharType="begin"/>
        </w:r>
        <w:r>
          <w:instrText xml:space="preserve">PAGEREF _Toc1070822577 \h</w:instrText>
        </w:r>
        <w:r>
          <w:fldChar w:fldCharType="separate"/>
        </w:r>
        <w:r w:rsidRPr="0EBA2AD1" w:rsidR="0EBA2AD1">
          <w:rPr>
            <w:rStyle w:val="Hipervnculo"/>
          </w:rPr>
          <w:t>22</w:t>
        </w:r>
        <w:r>
          <w:fldChar w:fldCharType="end"/>
        </w:r>
      </w:hyperlink>
    </w:p>
    <w:p xmlns:wp14="http://schemas.microsoft.com/office/word/2010/wordml" w:rsidRPr="00B33BCC" w:rsidR="00BF0E64" w:rsidP="0EBA2AD1" w:rsidRDefault="00703841" w14:paraId="0983711C" wp14:textId="1B24560D">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152050938">
        <w:r w:rsidRPr="0EBA2AD1" w:rsidR="0EBA2AD1">
          <w:rPr>
            <w:rStyle w:val="Hipervnculo"/>
          </w:rPr>
          <w:t>2.4.2.2</w:t>
        </w:r>
        <w:r>
          <w:tab/>
        </w:r>
        <w:r w:rsidRPr="0EBA2AD1" w:rsidR="0EBA2AD1">
          <w:rPr>
            <w:rStyle w:val="Hipervnculo"/>
          </w:rPr>
          <w:t>Justificación de sus campos</w:t>
        </w:r>
        <w:r>
          <w:tab/>
        </w:r>
        <w:r>
          <w:fldChar w:fldCharType="begin"/>
        </w:r>
        <w:r>
          <w:instrText xml:space="preserve">PAGEREF _Toc152050938 \h</w:instrText>
        </w:r>
        <w:r>
          <w:fldChar w:fldCharType="separate"/>
        </w:r>
        <w:r w:rsidRPr="0EBA2AD1" w:rsidR="0EBA2AD1">
          <w:rPr>
            <w:rStyle w:val="Hipervnculo"/>
          </w:rPr>
          <w:t>22</w:t>
        </w:r>
        <w:r>
          <w:fldChar w:fldCharType="end"/>
        </w:r>
      </w:hyperlink>
    </w:p>
    <w:p xmlns:wp14="http://schemas.microsoft.com/office/word/2010/wordml" w:rsidRPr="00B33BCC" w:rsidR="00BF0E64" w:rsidP="0EBA2AD1" w:rsidRDefault="00703841" w14:paraId="7A70C844" wp14:textId="78A87133">
      <w:pPr>
        <w:pStyle w:val="TDC3"/>
        <w:tabs>
          <w:tab w:val="left" w:leader="none" w:pos="1200"/>
          <w:tab w:val="right" w:leader="dot" w:pos="8490"/>
        </w:tabs>
        <w:rPr>
          <w:rFonts w:ascii="Calibri" w:hAnsi="Calibri" w:eastAsia="Yu Mincho" w:cs="Arial"/>
          <w:b w:val="0"/>
          <w:bCs w:val="0"/>
          <w:caps w:val="0"/>
          <w:smallCaps w:val="0"/>
          <w:noProof/>
          <w:kern w:val="2"/>
          <w:lang w:eastAsia="es-ES" w:bidi="ar-SA"/>
        </w:rPr>
      </w:pPr>
      <w:hyperlink w:anchor="_Toc1911301373">
        <w:r w:rsidRPr="0EBA2AD1" w:rsidR="0EBA2AD1">
          <w:rPr>
            <w:rStyle w:val="Hipervnculo"/>
          </w:rPr>
          <w:t>2.4.3</w:t>
        </w:r>
        <w:r>
          <w:tab/>
        </w:r>
        <w:r w:rsidRPr="0EBA2AD1" w:rsidR="0EBA2AD1">
          <w:rPr>
            <w:rStyle w:val="Hipervnculo"/>
          </w:rPr>
          <w:t>Plantilla Análisis detallado.</w:t>
        </w:r>
        <w:r>
          <w:tab/>
        </w:r>
        <w:r>
          <w:fldChar w:fldCharType="begin"/>
        </w:r>
        <w:r>
          <w:instrText xml:space="preserve">PAGEREF _Toc1911301373 \h</w:instrText>
        </w:r>
        <w:r>
          <w:fldChar w:fldCharType="separate"/>
        </w:r>
        <w:r w:rsidRPr="0EBA2AD1" w:rsidR="0EBA2AD1">
          <w:rPr>
            <w:rStyle w:val="Hipervnculo"/>
          </w:rPr>
          <w:t>23</w:t>
        </w:r>
        <w:r>
          <w:fldChar w:fldCharType="end"/>
        </w:r>
      </w:hyperlink>
    </w:p>
    <w:p xmlns:wp14="http://schemas.microsoft.com/office/word/2010/wordml" w:rsidRPr="00B33BCC" w:rsidR="00BF0E64" w:rsidP="0EBA2AD1" w:rsidRDefault="00703841" w14:paraId="6CBB0D10" wp14:textId="3CF9E722">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971608425">
        <w:r w:rsidRPr="0EBA2AD1" w:rsidR="0EBA2AD1">
          <w:rPr>
            <w:rStyle w:val="Hipervnculo"/>
          </w:rPr>
          <w:t>2.4.3.1</w:t>
        </w:r>
        <w:r>
          <w:tab/>
        </w:r>
        <w:r w:rsidRPr="0EBA2AD1" w:rsidR="0EBA2AD1">
          <w:rPr>
            <w:rStyle w:val="Hipervnculo"/>
          </w:rPr>
          <w:t>Modelo</w:t>
        </w:r>
        <w:r>
          <w:tab/>
        </w:r>
        <w:r>
          <w:fldChar w:fldCharType="begin"/>
        </w:r>
        <w:r>
          <w:instrText xml:space="preserve">PAGEREF _Toc971608425 \h</w:instrText>
        </w:r>
        <w:r>
          <w:fldChar w:fldCharType="separate"/>
        </w:r>
        <w:r w:rsidRPr="0EBA2AD1" w:rsidR="0EBA2AD1">
          <w:rPr>
            <w:rStyle w:val="Hipervnculo"/>
          </w:rPr>
          <w:t>23</w:t>
        </w:r>
        <w:r>
          <w:fldChar w:fldCharType="end"/>
        </w:r>
      </w:hyperlink>
    </w:p>
    <w:p xmlns:wp14="http://schemas.microsoft.com/office/word/2010/wordml" w:rsidRPr="00B33BCC" w:rsidR="00BF0E64" w:rsidP="0EBA2AD1" w:rsidRDefault="00703841" w14:paraId="6853931D" wp14:textId="4F76D90E">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1768075327">
        <w:r w:rsidRPr="0EBA2AD1" w:rsidR="0EBA2AD1">
          <w:rPr>
            <w:rStyle w:val="Hipervnculo"/>
          </w:rPr>
          <w:t>2.4.3.2</w:t>
        </w:r>
        <w:r>
          <w:tab/>
        </w:r>
        <w:r w:rsidRPr="0EBA2AD1" w:rsidR="0EBA2AD1">
          <w:rPr>
            <w:rStyle w:val="Hipervnculo"/>
          </w:rPr>
          <w:t>Justificación de sus campos</w:t>
        </w:r>
        <w:r>
          <w:tab/>
        </w:r>
        <w:r>
          <w:fldChar w:fldCharType="begin"/>
        </w:r>
        <w:r>
          <w:instrText xml:space="preserve">PAGEREF _Toc1768075327 \h</w:instrText>
        </w:r>
        <w:r>
          <w:fldChar w:fldCharType="separate"/>
        </w:r>
        <w:r w:rsidRPr="0EBA2AD1" w:rsidR="0EBA2AD1">
          <w:rPr>
            <w:rStyle w:val="Hipervnculo"/>
          </w:rPr>
          <w:t>23</w:t>
        </w:r>
        <w:r>
          <w:fldChar w:fldCharType="end"/>
        </w:r>
      </w:hyperlink>
    </w:p>
    <w:p xmlns:wp14="http://schemas.microsoft.com/office/word/2010/wordml" w:rsidRPr="00B33BCC" w:rsidR="00BF0E64" w:rsidP="0EBA2AD1" w:rsidRDefault="00703841" w14:paraId="1BBBB698" wp14:textId="48D26D5D">
      <w:pPr>
        <w:pStyle w:val="TDC3"/>
        <w:tabs>
          <w:tab w:val="left" w:leader="none" w:pos="1200"/>
          <w:tab w:val="right" w:leader="dot" w:pos="8490"/>
        </w:tabs>
        <w:rPr>
          <w:rFonts w:ascii="Calibri" w:hAnsi="Calibri" w:eastAsia="Yu Mincho" w:cs="Arial"/>
          <w:b w:val="0"/>
          <w:bCs w:val="0"/>
          <w:caps w:val="0"/>
          <w:smallCaps w:val="0"/>
          <w:noProof/>
          <w:kern w:val="2"/>
          <w:lang w:eastAsia="es-ES" w:bidi="ar-SA"/>
        </w:rPr>
      </w:pPr>
      <w:hyperlink w:anchor="_Toc321757530">
        <w:r w:rsidRPr="0EBA2AD1" w:rsidR="0EBA2AD1">
          <w:rPr>
            <w:rStyle w:val="Hipervnculo"/>
          </w:rPr>
          <w:t>2.4.4</w:t>
        </w:r>
        <w:r>
          <w:tab/>
        </w:r>
        <w:r w:rsidRPr="0EBA2AD1" w:rsidR="0EBA2AD1">
          <w:rPr>
            <w:rStyle w:val="Hipervnculo"/>
          </w:rPr>
          <w:t>Plantilla Análisis técnico.</w:t>
        </w:r>
        <w:r>
          <w:tab/>
        </w:r>
        <w:r>
          <w:fldChar w:fldCharType="begin"/>
        </w:r>
        <w:r>
          <w:instrText xml:space="preserve">PAGEREF _Toc321757530 \h</w:instrText>
        </w:r>
        <w:r>
          <w:fldChar w:fldCharType="separate"/>
        </w:r>
        <w:r w:rsidRPr="0EBA2AD1" w:rsidR="0EBA2AD1">
          <w:rPr>
            <w:rStyle w:val="Hipervnculo"/>
          </w:rPr>
          <w:t>23</w:t>
        </w:r>
        <w:r>
          <w:fldChar w:fldCharType="end"/>
        </w:r>
      </w:hyperlink>
    </w:p>
    <w:p xmlns:wp14="http://schemas.microsoft.com/office/word/2010/wordml" w:rsidRPr="00B33BCC" w:rsidR="00BF0E64" w:rsidP="0EBA2AD1" w:rsidRDefault="00703841" w14:paraId="01AD2827" wp14:textId="600E29A1">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578362091">
        <w:r w:rsidRPr="0EBA2AD1" w:rsidR="0EBA2AD1">
          <w:rPr>
            <w:rStyle w:val="Hipervnculo"/>
          </w:rPr>
          <w:t>2.4.4.1</w:t>
        </w:r>
        <w:r>
          <w:tab/>
        </w:r>
        <w:r w:rsidRPr="0EBA2AD1" w:rsidR="0EBA2AD1">
          <w:rPr>
            <w:rStyle w:val="Hipervnculo"/>
          </w:rPr>
          <w:t>Modelo</w:t>
        </w:r>
        <w:r>
          <w:tab/>
        </w:r>
        <w:r>
          <w:fldChar w:fldCharType="begin"/>
        </w:r>
        <w:r>
          <w:instrText xml:space="preserve">PAGEREF _Toc578362091 \h</w:instrText>
        </w:r>
        <w:r>
          <w:fldChar w:fldCharType="separate"/>
        </w:r>
        <w:r w:rsidRPr="0EBA2AD1" w:rsidR="0EBA2AD1">
          <w:rPr>
            <w:rStyle w:val="Hipervnculo"/>
          </w:rPr>
          <w:t>24</w:t>
        </w:r>
        <w:r>
          <w:fldChar w:fldCharType="end"/>
        </w:r>
      </w:hyperlink>
    </w:p>
    <w:p xmlns:wp14="http://schemas.microsoft.com/office/word/2010/wordml" w:rsidRPr="00B33BCC" w:rsidR="00BF0E64" w:rsidP="0EBA2AD1" w:rsidRDefault="00703841" w14:paraId="6B28C86A" wp14:textId="66E19080">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1722770740">
        <w:r w:rsidRPr="0EBA2AD1" w:rsidR="0EBA2AD1">
          <w:rPr>
            <w:rStyle w:val="Hipervnculo"/>
          </w:rPr>
          <w:t>2.4.4.2</w:t>
        </w:r>
        <w:r>
          <w:tab/>
        </w:r>
        <w:r w:rsidRPr="0EBA2AD1" w:rsidR="0EBA2AD1">
          <w:rPr>
            <w:rStyle w:val="Hipervnculo"/>
          </w:rPr>
          <w:t>Justificación de sus campos</w:t>
        </w:r>
        <w:r>
          <w:tab/>
        </w:r>
        <w:r>
          <w:fldChar w:fldCharType="begin"/>
        </w:r>
        <w:r>
          <w:instrText xml:space="preserve">PAGEREF _Toc1722770740 \h</w:instrText>
        </w:r>
        <w:r>
          <w:fldChar w:fldCharType="separate"/>
        </w:r>
        <w:r w:rsidRPr="0EBA2AD1" w:rsidR="0EBA2AD1">
          <w:rPr>
            <w:rStyle w:val="Hipervnculo"/>
          </w:rPr>
          <w:t>24</w:t>
        </w:r>
        <w:r>
          <w:fldChar w:fldCharType="end"/>
        </w:r>
      </w:hyperlink>
    </w:p>
    <w:p xmlns:wp14="http://schemas.microsoft.com/office/word/2010/wordml" w:rsidRPr="00B33BCC" w:rsidR="00BF0E64" w:rsidP="0EBA2AD1" w:rsidRDefault="00703841" w14:paraId="39BC935B" wp14:textId="47F7E854">
      <w:pPr>
        <w:pStyle w:val="TDC3"/>
        <w:tabs>
          <w:tab w:val="left" w:leader="none" w:pos="1200"/>
          <w:tab w:val="right" w:leader="dot" w:pos="8490"/>
        </w:tabs>
        <w:rPr>
          <w:rFonts w:ascii="Calibri" w:hAnsi="Calibri" w:eastAsia="Yu Mincho" w:cs="Arial"/>
          <w:b w:val="0"/>
          <w:bCs w:val="0"/>
          <w:caps w:val="0"/>
          <w:smallCaps w:val="0"/>
          <w:noProof/>
          <w:kern w:val="2"/>
          <w:lang w:eastAsia="es-ES" w:bidi="ar-SA"/>
        </w:rPr>
      </w:pPr>
      <w:hyperlink w:anchor="_Toc1234609783">
        <w:r w:rsidRPr="0EBA2AD1" w:rsidR="0EBA2AD1">
          <w:rPr>
            <w:rStyle w:val="Hipervnculo"/>
          </w:rPr>
          <w:t>2.4.5</w:t>
        </w:r>
        <w:r>
          <w:tab/>
        </w:r>
        <w:r w:rsidRPr="0EBA2AD1" w:rsidR="0EBA2AD1">
          <w:rPr>
            <w:rStyle w:val="Hipervnculo"/>
          </w:rPr>
          <w:t>Plantilla Despliegue e integración.</w:t>
        </w:r>
        <w:r>
          <w:tab/>
        </w:r>
        <w:r>
          <w:fldChar w:fldCharType="begin"/>
        </w:r>
        <w:r>
          <w:instrText xml:space="preserve">PAGEREF _Toc1234609783 \h</w:instrText>
        </w:r>
        <w:r>
          <w:fldChar w:fldCharType="separate"/>
        </w:r>
        <w:r w:rsidRPr="0EBA2AD1" w:rsidR="0EBA2AD1">
          <w:rPr>
            <w:rStyle w:val="Hipervnculo"/>
          </w:rPr>
          <w:t>25</w:t>
        </w:r>
        <w:r>
          <w:fldChar w:fldCharType="end"/>
        </w:r>
      </w:hyperlink>
    </w:p>
    <w:p xmlns:wp14="http://schemas.microsoft.com/office/word/2010/wordml" w:rsidRPr="00B33BCC" w:rsidR="00BF0E64" w:rsidP="0EBA2AD1" w:rsidRDefault="00703841" w14:paraId="1F96E8BB" wp14:textId="0C0E688A">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731335541">
        <w:r w:rsidRPr="0EBA2AD1" w:rsidR="0EBA2AD1">
          <w:rPr>
            <w:rStyle w:val="Hipervnculo"/>
          </w:rPr>
          <w:t>2.4.5.1</w:t>
        </w:r>
        <w:r>
          <w:tab/>
        </w:r>
        <w:r w:rsidRPr="0EBA2AD1" w:rsidR="0EBA2AD1">
          <w:rPr>
            <w:rStyle w:val="Hipervnculo"/>
          </w:rPr>
          <w:t>Modelo</w:t>
        </w:r>
        <w:r>
          <w:tab/>
        </w:r>
        <w:r>
          <w:fldChar w:fldCharType="begin"/>
        </w:r>
        <w:r>
          <w:instrText xml:space="preserve">PAGEREF _Toc731335541 \h</w:instrText>
        </w:r>
        <w:r>
          <w:fldChar w:fldCharType="separate"/>
        </w:r>
        <w:r w:rsidRPr="0EBA2AD1" w:rsidR="0EBA2AD1">
          <w:rPr>
            <w:rStyle w:val="Hipervnculo"/>
          </w:rPr>
          <w:t>26</w:t>
        </w:r>
        <w:r>
          <w:fldChar w:fldCharType="end"/>
        </w:r>
      </w:hyperlink>
    </w:p>
    <w:p xmlns:wp14="http://schemas.microsoft.com/office/word/2010/wordml" w:rsidRPr="00B33BCC" w:rsidR="00BF0E64" w:rsidP="0EBA2AD1" w:rsidRDefault="00703841" w14:paraId="6E3F8147" wp14:textId="6BE4CD9E">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397263507">
        <w:r w:rsidRPr="0EBA2AD1" w:rsidR="0EBA2AD1">
          <w:rPr>
            <w:rStyle w:val="Hipervnculo"/>
          </w:rPr>
          <w:t>2.4.5.2</w:t>
        </w:r>
        <w:r>
          <w:tab/>
        </w:r>
        <w:r w:rsidRPr="0EBA2AD1" w:rsidR="0EBA2AD1">
          <w:rPr>
            <w:rStyle w:val="Hipervnculo"/>
          </w:rPr>
          <w:t>Justificación de sus campos</w:t>
        </w:r>
        <w:r>
          <w:tab/>
        </w:r>
        <w:r>
          <w:fldChar w:fldCharType="begin"/>
        </w:r>
        <w:r>
          <w:instrText xml:space="preserve">PAGEREF _Toc397263507 \h</w:instrText>
        </w:r>
        <w:r>
          <w:fldChar w:fldCharType="separate"/>
        </w:r>
        <w:r w:rsidRPr="0EBA2AD1" w:rsidR="0EBA2AD1">
          <w:rPr>
            <w:rStyle w:val="Hipervnculo"/>
          </w:rPr>
          <w:t>26</w:t>
        </w:r>
        <w:r>
          <w:fldChar w:fldCharType="end"/>
        </w:r>
      </w:hyperlink>
    </w:p>
    <w:p xmlns:wp14="http://schemas.microsoft.com/office/word/2010/wordml" w:rsidRPr="00B33BCC" w:rsidR="00BF0E64" w:rsidP="0EBA2AD1" w:rsidRDefault="00703841" w14:paraId="200545B9" wp14:textId="28566E37">
      <w:pPr>
        <w:pStyle w:val="TDC3"/>
        <w:tabs>
          <w:tab w:val="left" w:leader="none" w:pos="1200"/>
          <w:tab w:val="right" w:leader="dot" w:pos="8490"/>
        </w:tabs>
        <w:rPr>
          <w:rFonts w:ascii="Calibri" w:hAnsi="Calibri" w:eastAsia="Yu Mincho" w:cs="Arial"/>
          <w:b w:val="0"/>
          <w:bCs w:val="0"/>
          <w:caps w:val="0"/>
          <w:smallCaps w:val="0"/>
          <w:noProof/>
          <w:kern w:val="2"/>
          <w:lang w:eastAsia="es-ES" w:bidi="ar-SA"/>
        </w:rPr>
      </w:pPr>
      <w:hyperlink w:anchor="_Toc883998165">
        <w:r w:rsidRPr="0EBA2AD1" w:rsidR="0EBA2AD1">
          <w:rPr>
            <w:rStyle w:val="Hipervnculo"/>
          </w:rPr>
          <w:t>2.4.6</w:t>
        </w:r>
        <w:r>
          <w:tab/>
        </w:r>
        <w:r w:rsidRPr="0EBA2AD1" w:rsidR="0EBA2AD1">
          <w:rPr>
            <w:rStyle w:val="Hipervnculo"/>
          </w:rPr>
          <w:t>Plantilla Revisión final.</w:t>
        </w:r>
        <w:r>
          <w:tab/>
        </w:r>
        <w:r>
          <w:fldChar w:fldCharType="begin"/>
        </w:r>
        <w:r>
          <w:instrText xml:space="preserve">PAGEREF _Toc883998165 \h</w:instrText>
        </w:r>
        <w:r>
          <w:fldChar w:fldCharType="separate"/>
        </w:r>
        <w:r w:rsidRPr="0EBA2AD1" w:rsidR="0EBA2AD1">
          <w:rPr>
            <w:rStyle w:val="Hipervnculo"/>
          </w:rPr>
          <w:t>27</w:t>
        </w:r>
        <w:r>
          <w:fldChar w:fldCharType="end"/>
        </w:r>
      </w:hyperlink>
    </w:p>
    <w:p xmlns:wp14="http://schemas.microsoft.com/office/word/2010/wordml" w:rsidRPr="00B33BCC" w:rsidR="00BF0E64" w:rsidP="0EBA2AD1" w:rsidRDefault="00703841" w14:paraId="2C0185B7" wp14:textId="4BC76F0E">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178237950">
        <w:r w:rsidRPr="0EBA2AD1" w:rsidR="0EBA2AD1">
          <w:rPr>
            <w:rStyle w:val="Hipervnculo"/>
          </w:rPr>
          <w:t>2.4.6.1</w:t>
        </w:r>
        <w:r>
          <w:tab/>
        </w:r>
        <w:r w:rsidRPr="0EBA2AD1" w:rsidR="0EBA2AD1">
          <w:rPr>
            <w:rStyle w:val="Hipervnculo"/>
          </w:rPr>
          <w:t>Modelo</w:t>
        </w:r>
        <w:r>
          <w:tab/>
        </w:r>
        <w:r>
          <w:fldChar w:fldCharType="begin"/>
        </w:r>
        <w:r>
          <w:instrText xml:space="preserve">PAGEREF _Toc178237950 \h</w:instrText>
        </w:r>
        <w:r>
          <w:fldChar w:fldCharType="separate"/>
        </w:r>
        <w:r w:rsidRPr="0EBA2AD1" w:rsidR="0EBA2AD1">
          <w:rPr>
            <w:rStyle w:val="Hipervnculo"/>
          </w:rPr>
          <w:t>27</w:t>
        </w:r>
        <w:r>
          <w:fldChar w:fldCharType="end"/>
        </w:r>
      </w:hyperlink>
    </w:p>
    <w:p xmlns:wp14="http://schemas.microsoft.com/office/word/2010/wordml" w:rsidRPr="00B33BCC" w:rsidR="00BF0E64" w:rsidP="0EBA2AD1" w:rsidRDefault="00703841" w14:paraId="6A82F553" wp14:textId="153FFFDA">
      <w:pPr>
        <w:pStyle w:val="TDC4"/>
        <w:tabs>
          <w:tab w:val="left" w:leader="none" w:pos="1680"/>
          <w:tab w:val="right" w:leader="dot" w:pos="8490"/>
        </w:tabs>
        <w:rPr>
          <w:rFonts w:ascii="Calibri" w:hAnsi="Calibri" w:eastAsia="Yu Mincho" w:cs="Arial"/>
          <w:b w:val="0"/>
          <w:bCs w:val="0"/>
          <w:caps w:val="0"/>
          <w:smallCaps w:val="0"/>
          <w:noProof/>
          <w:kern w:val="2"/>
          <w:lang w:eastAsia="es-ES" w:bidi="ar-SA"/>
        </w:rPr>
      </w:pPr>
      <w:hyperlink w:anchor="_Toc2039340995">
        <w:r w:rsidRPr="0EBA2AD1" w:rsidR="0EBA2AD1">
          <w:rPr>
            <w:rStyle w:val="Hipervnculo"/>
          </w:rPr>
          <w:t>2.4.6.2</w:t>
        </w:r>
        <w:r>
          <w:tab/>
        </w:r>
        <w:r w:rsidRPr="0EBA2AD1" w:rsidR="0EBA2AD1">
          <w:rPr>
            <w:rStyle w:val="Hipervnculo"/>
          </w:rPr>
          <w:t>Justificación de sus campos</w:t>
        </w:r>
        <w:r>
          <w:tab/>
        </w:r>
        <w:r>
          <w:fldChar w:fldCharType="begin"/>
        </w:r>
        <w:r>
          <w:instrText xml:space="preserve">PAGEREF _Toc2039340995 \h</w:instrText>
        </w:r>
        <w:r>
          <w:fldChar w:fldCharType="separate"/>
        </w:r>
        <w:r w:rsidRPr="0EBA2AD1" w:rsidR="0EBA2AD1">
          <w:rPr>
            <w:rStyle w:val="Hipervnculo"/>
          </w:rPr>
          <w:t>27</w:t>
        </w:r>
        <w:r>
          <w:fldChar w:fldCharType="end"/>
        </w:r>
      </w:hyperlink>
    </w:p>
    <w:p xmlns:wp14="http://schemas.microsoft.com/office/word/2010/wordml" w:rsidRPr="00B33BCC" w:rsidR="00BF0E64" w:rsidP="0EBA2AD1" w:rsidRDefault="00703841" w14:paraId="77ACE9DD" wp14:textId="4B7A2CBD">
      <w:pPr>
        <w:pStyle w:val="TDC1"/>
        <w:tabs>
          <w:tab w:val="left" w:leader="none" w:pos="480"/>
          <w:tab w:val="right" w:leader="dot" w:pos="8490"/>
        </w:tabs>
        <w:rPr>
          <w:rFonts w:ascii="Calibri" w:hAnsi="Calibri" w:eastAsia="Yu Mincho" w:cs="Arial"/>
          <w:b w:val="0"/>
          <w:bCs w:val="0"/>
          <w:caps w:val="0"/>
          <w:smallCaps w:val="0"/>
          <w:noProof/>
          <w:kern w:val="2"/>
          <w:lang w:eastAsia="es-ES" w:bidi="ar-SA"/>
        </w:rPr>
      </w:pPr>
      <w:hyperlink w:anchor="_Toc1487022253">
        <w:r w:rsidRPr="0EBA2AD1" w:rsidR="0EBA2AD1">
          <w:rPr>
            <w:rStyle w:val="Hipervnculo"/>
          </w:rPr>
          <w:t>3</w:t>
        </w:r>
        <w:r>
          <w:tab/>
        </w:r>
        <w:r w:rsidRPr="0EBA2AD1" w:rsidR="0EBA2AD1">
          <w:rPr>
            <w:rStyle w:val="Hipervnculo"/>
          </w:rPr>
          <w:t>Git</w:t>
        </w:r>
        <w:r>
          <w:tab/>
        </w:r>
        <w:r>
          <w:fldChar w:fldCharType="begin"/>
        </w:r>
        <w:r>
          <w:instrText xml:space="preserve">PAGEREF _Toc1487022253 \h</w:instrText>
        </w:r>
        <w:r>
          <w:fldChar w:fldCharType="separate"/>
        </w:r>
        <w:r w:rsidRPr="0EBA2AD1" w:rsidR="0EBA2AD1">
          <w:rPr>
            <w:rStyle w:val="Hipervnculo"/>
          </w:rPr>
          <w:t>28</w:t>
        </w:r>
        <w:r>
          <w:fldChar w:fldCharType="end"/>
        </w:r>
      </w:hyperlink>
    </w:p>
    <w:p xmlns:wp14="http://schemas.microsoft.com/office/word/2010/wordml" w:rsidRPr="00B33BCC" w:rsidR="00BF0E64" w:rsidP="0EBA2AD1" w:rsidRDefault="00703841" w14:paraId="7EC1E575" wp14:textId="3A4963BC">
      <w:pPr>
        <w:pStyle w:val="TDC1"/>
        <w:tabs>
          <w:tab w:val="left" w:leader="none" w:pos="480"/>
          <w:tab w:val="right" w:leader="dot" w:pos="8490"/>
        </w:tabs>
        <w:rPr>
          <w:rFonts w:ascii="Calibri" w:hAnsi="Calibri" w:eastAsia="Yu Mincho" w:cs="Arial"/>
          <w:b w:val="0"/>
          <w:bCs w:val="0"/>
          <w:caps w:val="0"/>
          <w:smallCaps w:val="0"/>
          <w:noProof/>
          <w:kern w:val="2"/>
          <w:lang w:eastAsia="es-ES" w:bidi="ar-SA"/>
        </w:rPr>
      </w:pPr>
      <w:hyperlink w:anchor="_Toc260472012">
        <w:r w:rsidRPr="0EBA2AD1" w:rsidR="0EBA2AD1">
          <w:rPr>
            <w:rStyle w:val="Hipervnculo"/>
          </w:rPr>
          <w:t>4</w:t>
        </w:r>
        <w:r>
          <w:tab/>
        </w:r>
        <w:r w:rsidRPr="0EBA2AD1" w:rsidR="0EBA2AD1">
          <w:rPr>
            <w:rStyle w:val="Hipervnculo"/>
          </w:rPr>
          <w:t>Póker Scrum</w:t>
        </w:r>
        <w:r>
          <w:tab/>
        </w:r>
        <w:r>
          <w:fldChar w:fldCharType="begin"/>
        </w:r>
        <w:r>
          <w:instrText xml:space="preserve">PAGEREF _Toc260472012 \h</w:instrText>
        </w:r>
        <w:r>
          <w:fldChar w:fldCharType="separate"/>
        </w:r>
        <w:r w:rsidRPr="0EBA2AD1" w:rsidR="0EBA2AD1">
          <w:rPr>
            <w:rStyle w:val="Hipervnculo"/>
          </w:rPr>
          <w:t>29</w:t>
        </w:r>
        <w:r>
          <w:fldChar w:fldCharType="end"/>
        </w:r>
      </w:hyperlink>
    </w:p>
    <w:p xmlns:wp14="http://schemas.microsoft.com/office/word/2010/wordml" w:rsidRPr="00B33BCC" w:rsidR="00BF0E64" w:rsidP="0EBA2AD1" w:rsidRDefault="00703841" w14:paraId="62E207EF" wp14:textId="7395377E">
      <w:pPr>
        <w:pStyle w:val="TDC2"/>
        <w:tabs>
          <w:tab w:val="left" w:leader="none" w:pos="720"/>
          <w:tab w:val="right" w:leader="dot" w:pos="8490"/>
        </w:tabs>
        <w:rPr>
          <w:rFonts w:ascii="Calibri" w:hAnsi="Calibri" w:eastAsia="Yu Mincho" w:cs="Arial"/>
          <w:b w:val="0"/>
          <w:bCs w:val="0"/>
          <w:caps w:val="0"/>
          <w:smallCaps w:val="0"/>
          <w:noProof/>
          <w:kern w:val="2"/>
          <w:lang w:eastAsia="es-ES" w:bidi="ar-SA"/>
        </w:rPr>
      </w:pPr>
      <w:hyperlink w:anchor="_Toc742407462">
        <w:r w:rsidRPr="0EBA2AD1" w:rsidR="0EBA2AD1">
          <w:rPr>
            <w:rStyle w:val="Hipervnculo"/>
          </w:rPr>
          <w:t>4.1</w:t>
        </w:r>
        <w:r>
          <w:tab/>
        </w:r>
        <w:r w:rsidRPr="0EBA2AD1" w:rsidR="0EBA2AD1">
          <w:rPr>
            <w:rStyle w:val="Hipervnculo"/>
          </w:rPr>
          <w:t>Introducción</w:t>
        </w:r>
        <w:r>
          <w:tab/>
        </w:r>
        <w:r>
          <w:fldChar w:fldCharType="begin"/>
        </w:r>
        <w:r>
          <w:instrText xml:space="preserve">PAGEREF _Toc742407462 \h</w:instrText>
        </w:r>
        <w:r>
          <w:fldChar w:fldCharType="separate"/>
        </w:r>
        <w:r w:rsidRPr="0EBA2AD1" w:rsidR="0EBA2AD1">
          <w:rPr>
            <w:rStyle w:val="Hipervnculo"/>
          </w:rPr>
          <w:t>29</w:t>
        </w:r>
        <w:r>
          <w:fldChar w:fldCharType="end"/>
        </w:r>
      </w:hyperlink>
    </w:p>
    <w:p xmlns:wp14="http://schemas.microsoft.com/office/word/2010/wordml" w:rsidRPr="00B33BCC" w:rsidR="00BF0E64" w:rsidP="0EBA2AD1" w:rsidRDefault="00703841" w14:paraId="2DC9A4F0" wp14:textId="0303AB73">
      <w:pPr>
        <w:pStyle w:val="TDC2"/>
        <w:tabs>
          <w:tab w:val="left" w:leader="none" w:pos="720"/>
          <w:tab w:val="right" w:leader="dot" w:pos="8490"/>
        </w:tabs>
        <w:rPr>
          <w:rFonts w:ascii="Calibri" w:hAnsi="Calibri" w:eastAsia="Yu Mincho" w:cs="Arial"/>
          <w:b w:val="0"/>
          <w:bCs w:val="0"/>
          <w:caps w:val="0"/>
          <w:smallCaps w:val="0"/>
          <w:noProof/>
          <w:kern w:val="2"/>
          <w:lang w:eastAsia="es-ES" w:bidi="ar-SA"/>
        </w:rPr>
      </w:pPr>
      <w:hyperlink w:anchor="_Toc1945296056">
        <w:r w:rsidRPr="0EBA2AD1" w:rsidR="0EBA2AD1">
          <w:rPr>
            <w:rStyle w:val="Hipervnculo"/>
          </w:rPr>
          <w:t>4.2</w:t>
        </w:r>
        <w:r>
          <w:tab/>
        </w:r>
        <w:r w:rsidRPr="0EBA2AD1" w:rsidR="0EBA2AD1">
          <w:rPr>
            <w:rStyle w:val="Hipervnculo"/>
          </w:rPr>
          <w:t>Funcionamiento</w:t>
        </w:r>
        <w:r>
          <w:tab/>
        </w:r>
        <w:r>
          <w:fldChar w:fldCharType="begin"/>
        </w:r>
        <w:r>
          <w:instrText xml:space="preserve">PAGEREF _Toc1945296056 \h</w:instrText>
        </w:r>
        <w:r>
          <w:fldChar w:fldCharType="separate"/>
        </w:r>
        <w:r w:rsidRPr="0EBA2AD1" w:rsidR="0EBA2AD1">
          <w:rPr>
            <w:rStyle w:val="Hipervnculo"/>
          </w:rPr>
          <w:t>29</w:t>
        </w:r>
        <w:r>
          <w:fldChar w:fldCharType="end"/>
        </w:r>
      </w:hyperlink>
    </w:p>
    <w:p xmlns:wp14="http://schemas.microsoft.com/office/word/2010/wordml" w:rsidRPr="00B33BCC" w:rsidR="00BF0E64" w:rsidP="0EBA2AD1" w:rsidRDefault="00703841" w14:paraId="18C9C1C0" wp14:textId="4C2C06B7">
      <w:pPr>
        <w:pStyle w:val="TDC1"/>
        <w:tabs>
          <w:tab w:val="left" w:leader="none" w:pos="480"/>
          <w:tab w:val="right" w:leader="dot" w:pos="8490"/>
        </w:tabs>
        <w:rPr>
          <w:rFonts w:ascii="Calibri" w:hAnsi="Calibri" w:eastAsia="Yu Mincho" w:cs="Arial"/>
          <w:b w:val="0"/>
          <w:bCs w:val="0"/>
          <w:caps w:val="0"/>
          <w:smallCaps w:val="0"/>
          <w:noProof/>
          <w:kern w:val="2"/>
          <w:lang w:eastAsia="es-ES" w:bidi="ar-SA"/>
        </w:rPr>
      </w:pPr>
      <w:hyperlink w:anchor="_Toc1770701245">
        <w:r w:rsidRPr="0EBA2AD1" w:rsidR="0EBA2AD1">
          <w:rPr>
            <w:rStyle w:val="Hipervnculo"/>
          </w:rPr>
          <w:t>5</w:t>
        </w:r>
        <w:r>
          <w:tab/>
        </w:r>
        <w:r w:rsidRPr="0EBA2AD1" w:rsidR="0EBA2AD1">
          <w:rPr>
            <w:rStyle w:val="Hipervnculo"/>
          </w:rPr>
          <w:t>Asignación de prioridades</w:t>
        </w:r>
        <w:r>
          <w:tab/>
        </w:r>
        <w:r>
          <w:fldChar w:fldCharType="begin"/>
        </w:r>
        <w:r>
          <w:instrText xml:space="preserve">PAGEREF _Toc1770701245 \h</w:instrText>
        </w:r>
        <w:r>
          <w:fldChar w:fldCharType="separate"/>
        </w:r>
        <w:r w:rsidRPr="0EBA2AD1" w:rsidR="0EBA2AD1">
          <w:rPr>
            <w:rStyle w:val="Hipervnculo"/>
          </w:rPr>
          <w:t>30</w:t>
        </w:r>
        <w:r>
          <w:fldChar w:fldCharType="end"/>
        </w:r>
      </w:hyperlink>
    </w:p>
    <w:p xmlns:wp14="http://schemas.microsoft.com/office/word/2010/wordml" w:rsidRPr="00B33BCC" w:rsidR="00BF0E64" w:rsidP="0EBA2AD1" w:rsidRDefault="00703841" w14:paraId="3D3B0EEE" wp14:textId="3C543E4E">
      <w:pPr>
        <w:pStyle w:val="TDC2"/>
        <w:tabs>
          <w:tab w:val="left" w:leader="none" w:pos="720"/>
          <w:tab w:val="right" w:leader="dot" w:pos="8490"/>
        </w:tabs>
        <w:rPr>
          <w:rFonts w:ascii="Calibri" w:hAnsi="Calibri" w:eastAsia="Yu Mincho" w:cs="Arial"/>
          <w:b w:val="0"/>
          <w:bCs w:val="0"/>
          <w:caps w:val="0"/>
          <w:smallCaps w:val="0"/>
          <w:noProof/>
          <w:kern w:val="2"/>
          <w:lang w:eastAsia="es-ES" w:bidi="ar-SA"/>
        </w:rPr>
      </w:pPr>
      <w:hyperlink w:anchor="_Toc1259372945">
        <w:r w:rsidRPr="0EBA2AD1" w:rsidR="0EBA2AD1">
          <w:rPr>
            <w:rStyle w:val="Hipervnculo"/>
          </w:rPr>
          <w:t>5.1</w:t>
        </w:r>
        <w:r>
          <w:tab/>
        </w:r>
        <w:r w:rsidRPr="0EBA2AD1" w:rsidR="0EBA2AD1">
          <w:rPr>
            <w:rStyle w:val="Hipervnculo"/>
          </w:rPr>
          <w:t>Descripción e interpretación</w:t>
        </w:r>
        <w:r>
          <w:tab/>
        </w:r>
        <w:r>
          <w:fldChar w:fldCharType="begin"/>
        </w:r>
        <w:r>
          <w:instrText xml:space="preserve">PAGEREF _Toc1259372945 \h</w:instrText>
        </w:r>
        <w:r>
          <w:fldChar w:fldCharType="separate"/>
        </w:r>
        <w:r w:rsidRPr="0EBA2AD1" w:rsidR="0EBA2AD1">
          <w:rPr>
            <w:rStyle w:val="Hipervnculo"/>
          </w:rPr>
          <w:t>30</w:t>
        </w:r>
        <w:r>
          <w:fldChar w:fldCharType="end"/>
        </w:r>
      </w:hyperlink>
    </w:p>
    <w:p xmlns:wp14="http://schemas.microsoft.com/office/word/2010/wordml" w:rsidRPr="00B33BCC" w:rsidR="00BF0E64" w:rsidP="0EBA2AD1" w:rsidRDefault="00703841" w14:paraId="60A6E4A2" wp14:textId="1BD6B2F5">
      <w:pPr>
        <w:pStyle w:val="TDC2"/>
        <w:tabs>
          <w:tab w:val="left" w:leader="none" w:pos="720"/>
          <w:tab w:val="right" w:leader="dot" w:pos="8490"/>
        </w:tabs>
        <w:rPr>
          <w:rFonts w:ascii="Calibri" w:hAnsi="Calibri" w:eastAsia="Yu Mincho" w:cs="Arial"/>
          <w:b w:val="0"/>
          <w:bCs w:val="0"/>
          <w:caps w:val="0"/>
          <w:smallCaps w:val="0"/>
          <w:noProof/>
          <w:kern w:val="2"/>
          <w:lang w:eastAsia="es-ES" w:bidi="ar-SA"/>
        </w:rPr>
      </w:pPr>
      <w:hyperlink w:anchor="_Toc1036174789">
        <w:r w:rsidRPr="0EBA2AD1" w:rsidR="0EBA2AD1">
          <w:rPr>
            <w:rStyle w:val="Hipervnculo"/>
          </w:rPr>
          <w:t>5.2</w:t>
        </w:r>
        <w:r>
          <w:tab/>
        </w:r>
        <w:r w:rsidRPr="0EBA2AD1" w:rsidR="0EBA2AD1">
          <w:rPr>
            <w:rStyle w:val="Hipervnculo"/>
          </w:rPr>
          <w:t>Impacto en el proceso</w:t>
        </w:r>
        <w:r>
          <w:tab/>
        </w:r>
        <w:r>
          <w:fldChar w:fldCharType="begin"/>
        </w:r>
        <w:r>
          <w:instrText xml:space="preserve">PAGEREF _Toc1036174789 \h</w:instrText>
        </w:r>
        <w:r>
          <w:fldChar w:fldCharType="separate"/>
        </w:r>
        <w:r w:rsidRPr="0EBA2AD1" w:rsidR="0EBA2AD1">
          <w:rPr>
            <w:rStyle w:val="Hipervnculo"/>
          </w:rPr>
          <w:t>31</w:t>
        </w:r>
        <w:r>
          <w:fldChar w:fldCharType="end"/>
        </w:r>
      </w:hyperlink>
      <w:r>
        <w:fldChar w:fldCharType="end"/>
      </w:r>
    </w:p>
    <w:p xmlns:wp14="http://schemas.microsoft.com/office/word/2010/wordml" w:rsidR="6819992A" w:rsidP="6819992A" w:rsidRDefault="6819992A" w14:paraId="198FD934" wp14:textId="77777777">
      <w:pPr>
        <w:pStyle w:val="TDC2"/>
        <w:tabs>
          <w:tab w:val="clear" w:pos="709"/>
          <w:tab w:val="clear" w:pos="8494"/>
          <w:tab w:val="left" w:pos="720"/>
          <w:tab w:val="right" w:leader="dot" w:pos="8490"/>
        </w:tabs>
        <w:rPr>
          <w:rStyle w:val="Hipervnculo"/>
        </w:rPr>
      </w:pPr>
      <w:r w:rsidRPr="0EBA2AD1">
        <w:rPr>
          <w:color w:val="2B579A"/>
        </w:rPr>
        <w:fldChar w:fldCharType="begin"/>
      </w:r>
      <w:r>
        <w:instrText xml:space="preserve"> TOC \o "1-3" \h \z \u </w:instrText>
      </w:r>
      <w:r w:rsidRPr="0EBA2AD1">
        <w:rPr>
          <w:color w:val="2B579A"/>
        </w:rPr>
        <w:fldChar w:fldCharType="separate"/>
      </w:r>
    </w:p>
    <w:p xmlns:wp14="http://schemas.microsoft.com/office/word/2010/wordml" w:rsidR="006B6897" w:rsidP="6819992A" w:rsidRDefault="006B6897" w14:paraId="0562CB0E" wp14:textId="3C8C45BB">
      <w:pPr>
        <w:sectPr w:rsidR="006B6897" w:rsidSect="00703841">
          <w:headerReference w:type="default" r:id="rId14"/>
          <w:footerReference w:type="default" r:id="rId15"/>
          <w:headerReference w:type="first" r:id="rId16"/>
          <w:pgSz w:w="11906" w:h="16838" w:orient="portrait"/>
          <w:pgMar w:top="1270" w:right="1701" w:bottom="1417" w:left="1701" w:header="708" w:footer="708" w:gutter="0"/>
          <w:pgNumType w:fmt="lowerRoman" w:start="1"/>
          <w:cols w:space="708"/>
          <w:docGrid w:linePitch="360"/>
        </w:sectPr>
      </w:pPr>
      <w:r w:rsidRPr="0EBA2AD1">
        <w:rPr>
          <w:color w:val="2B579A"/>
        </w:rPr>
        <w:fldChar w:fldCharType="end"/>
      </w:r>
    </w:p>
    <w:p xmlns:wp14="http://schemas.microsoft.com/office/word/2010/wordml" w:rsidRPr="00F63D22" w:rsidR="001061FB" w:rsidP="001061FB" w:rsidRDefault="001061FB" w14:paraId="34CE0A41" wp14:textId="77777777">
      <w:pPr>
        <w:rPr>
          <w:lang w:val="es-ES_tradnl"/>
        </w:rPr>
      </w:pPr>
    </w:p>
    <w:p xmlns:wp14="http://schemas.microsoft.com/office/word/2010/wordml" w:rsidRPr="006B6897" w:rsidR="00405635" w:rsidP="00405635" w:rsidRDefault="463DDCC0" w14:paraId="080DA54E" wp14:textId="77777777">
      <w:pPr>
        <w:pStyle w:val="Ttulo1"/>
        <w:rPr/>
      </w:pPr>
      <w:bookmarkStart w:name="_Toc1314938299" w:id="2147407139"/>
      <w:r w:rsidR="463DDCC0">
        <w:rPr/>
        <w:t>Información sobre la práctica a realizar</w:t>
      </w:r>
      <w:bookmarkEnd w:id="2147407139"/>
    </w:p>
    <w:p xmlns:wp14="http://schemas.microsoft.com/office/word/2010/wordml" w:rsidRPr="00D64874" w:rsidR="001061FB" w:rsidP="00405635" w:rsidRDefault="075DFDE5" w14:paraId="3E05BF1D" wp14:textId="77777777">
      <w:pPr>
        <w:pStyle w:val="Ttulo2"/>
        <w:rPr/>
      </w:pPr>
      <w:r w:rsidR="075DFDE5">
        <w:rPr/>
        <w:t xml:space="preserve"> </w:t>
      </w:r>
      <w:bookmarkStart w:name="_Toc395694924" w:id="964271522"/>
      <w:r w:rsidR="463DDCC0">
        <w:rPr/>
        <w:t>Descripción de la práctica</w:t>
      </w:r>
      <w:bookmarkEnd w:id="964271522"/>
    </w:p>
    <w:p xmlns:wp14="http://schemas.microsoft.com/office/word/2010/wordml" w:rsidRPr="00F63D22" w:rsidR="001061FB" w:rsidP="14970E84" w:rsidRDefault="1485F910" w14:paraId="1A4C88DB" wp14:textId="77777777">
      <w:pPr>
        <w:jc w:val="both"/>
      </w:pPr>
      <w:r>
        <w:t>En el dinámico entorno actual de los negocios, la capacidad de adaptarse y evolucionar es fundamental para el éxito organizacional. Los cambios son inevitables y, a menudo, necesarios para mantener la relevancia y la competitividad en el mercado. Sin embargo, gestionar estos cambios de manera efectiva es un desafío al que se enfrentan todas las organizaciones.</w:t>
      </w:r>
    </w:p>
    <w:p xmlns:wp14="http://schemas.microsoft.com/office/word/2010/wordml" w:rsidRPr="00F63D22" w:rsidR="001061FB" w:rsidP="14970E84" w:rsidRDefault="001061FB" w14:paraId="62EBF3C5" wp14:textId="77777777">
      <w:pPr>
        <w:jc w:val="both"/>
      </w:pPr>
    </w:p>
    <w:p xmlns:wp14="http://schemas.microsoft.com/office/word/2010/wordml" w:rsidRPr="00F63D22" w:rsidR="001061FB" w:rsidP="14970E84" w:rsidRDefault="1485F910" w14:paraId="00785727" wp14:textId="77777777">
      <w:pPr>
        <w:jc w:val="both"/>
      </w:pPr>
      <w:r>
        <w:t>El proceso de control de cambios se presenta como una herramienta esencial para gestionar de manera eficiente las modificaciones en los proyectos, procesos o sistemas. Además, proporciona un marco estructurado para evaluar, autorizar e implementar cambios, minimizando riesgos y garantizando que se mantenga la integridad del trabajo realizado.</w:t>
      </w:r>
    </w:p>
    <w:p xmlns:wp14="http://schemas.microsoft.com/office/word/2010/wordml" w:rsidRPr="00F63D22" w:rsidR="001061FB" w:rsidP="14970E84" w:rsidRDefault="001061FB" w14:paraId="6D98A12B" wp14:textId="77777777">
      <w:pPr>
        <w:jc w:val="both"/>
      </w:pPr>
    </w:p>
    <w:p xmlns:wp14="http://schemas.microsoft.com/office/word/2010/wordml" w:rsidRPr="00F63D22" w:rsidR="001061FB" w:rsidP="3A46F150" w:rsidRDefault="25CB2E21" w14:paraId="5DF84B7F" wp14:textId="77777777">
      <w:pPr>
        <w:jc w:val="both"/>
      </w:pPr>
      <w:r>
        <w:t>Es por ell</w:t>
      </w:r>
      <w:r w:rsidR="54771ABE">
        <w:t>o</w:t>
      </w:r>
      <w:r>
        <w:t xml:space="preserve"> por lo que en esta </w:t>
      </w:r>
      <w:r w:rsidR="2936F547">
        <w:t>práctica</w:t>
      </w:r>
      <w:r w:rsidR="4EADC519">
        <w:t xml:space="preserve"> presentamos lo que, a nuestra forma de ver, y según las recomendaciones aportadas por profesores y profesionales de la ingeniería de software, constituye un proceso de control de cambios valido para las necesidades de una empresa con cierto volumen de trabajadores y clientes.</w:t>
      </w:r>
    </w:p>
    <w:p xmlns:wp14="http://schemas.microsoft.com/office/word/2010/wordml" w:rsidRPr="00F63D22" w:rsidR="001061FB" w:rsidP="00405635" w:rsidRDefault="35C7E479" w14:paraId="5192F32C" wp14:textId="77777777">
      <w:pPr>
        <w:pStyle w:val="Ttulo2"/>
        <w:rPr/>
      </w:pPr>
      <w:bookmarkStart w:name="_Toc187745100" w:id="256817530"/>
      <w:r w:rsidR="35C7E479">
        <w:rPr/>
        <w:t>D</w:t>
      </w:r>
      <w:r w:rsidR="146CC02F">
        <w:rPr/>
        <w:t>escripción del grupo de trabajo</w:t>
      </w:r>
      <w:bookmarkEnd w:id="256817530"/>
    </w:p>
    <w:p xmlns:wp14="http://schemas.microsoft.com/office/word/2010/wordml" w:rsidR="001061FB" w:rsidP="3A46F150" w:rsidRDefault="0E2BA622" w14:paraId="6B8DCF78" wp14:textId="77777777">
      <w:pPr>
        <w:jc w:val="both"/>
      </w:pPr>
      <w:r>
        <w:t xml:space="preserve">Esta práctica fue realizada por el grupo </w:t>
      </w:r>
      <w:r w:rsidR="468F4DE5">
        <w:t>03 de</w:t>
      </w:r>
      <w:r w:rsidR="5363980C">
        <w:t xml:space="preserve"> la clase </w:t>
      </w:r>
      <w:r w:rsidR="468F4DE5">
        <w:t>de prácticas 03 de la asignatura “Enxe</w:t>
      </w:r>
      <w:r w:rsidR="4C8A280D">
        <w:t>ñ</w:t>
      </w:r>
      <w:r w:rsidR="468F4DE5">
        <w:t>eria de Software”. El equipo está compuesto por los siguientes</w:t>
      </w:r>
      <w:r w:rsidR="4C8A280D">
        <w:t xml:space="preserve"> 4</w:t>
      </w:r>
      <w:r w:rsidR="468F4DE5">
        <w:t xml:space="preserve"> integrantes, los cuales juegan diferentes roles en el equipo:</w:t>
      </w:r>
    </w:p>
    <w:p xmlns:wp14="http://schemas.microsoft.com/office/word/2010/wordml" w:rsidR="00D63BEA" w:rsidP="3A46F150" w:rsidRDefault="00D63BEA" w14:paraId="2946DB82" wp14:textId="77777777">
      <w:pPr>
        <w:jc w:val="both"/>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247"/>
        <w:gridCol w:w="4247"/>
      </w:tblGrid>
      <w:tr xmlns:wp14="http://schemas.microsoft.com/office/word/2010/wordml" w:rsidR="00D63BEA" w:rsidTr="00B33BCC" w14:paraId="30C310CF" wp14:textId="77777777">
        <w:tc>
          <w:tcPr>
            <w:tcW w:w="4247" w:type="dxa"/>
            <w:shd w:val="clear" w:color="auto" w:fill="auto"/>
          </w:tcPr>
          <w:p w:rsidRPr="00B33BCC" w:rsidR="00D63BEA" w:rsidP="00B33BCC" w:rsidRDefault="468F4DE5" w14:paraId="67D95E88" wp14:textId="77777777">
            <w:pPr>
              <w:jc w:val="both"/>
              <w:rPr>
                <w:b/>
                <w:bCs/>
              </w:rPr>
            </w:pPr>
            <w:r w:rsidRPr="00B33BCC">
              <w:rPr>
                <w:b/>
                <w:bCs/>
              </w:rPr>
              <w:t>Nombre</w:t>
            </w:r>
          </w:p>
        </w:tc>
        <w:tc>
          <w:tcPr>
            <w:tcW w:w="4247" w:type="dxa"/>
            <w:shd w:val="clear" w:color="auto" w:fill="auto"/>
          </w:tcPr>
          <w:p w:rsidRPr="00B33BCC" w:rsidR="00D63BEA" w:rsidP="00B33BCC" w:rsidRDefault="468F4DE5" w14:paraId="460AC78E" wp14:textId="77777777">
            <w:pPr>
              <w:jc w:val="both"/>
              <w:rPr>
                <w:b/>
                <w:bCs/>
              </w:rPr>
            </w:pPr>
            <w:r w:rsidRPr="00B33BCC">
              <w:rPr>
                <w:b/>
                <w:bCs/>
              </w:rPr>
              <w:t>Rol</w:t>
            </w:r>
          </w:p>
        </w:tc>
      </w:tr>
      <w:tr xmlns:wp14="http://schemas.microsoft.com/office/word/2010/wordml" w:rsidR="00D63BEA" w:rsidTr="00B33BCC" w14:paraId="085E454B" wp14:textId="77777777">
        <w:tc>
          <w:tcPr>
            <w:tcW w:w="4247" w:type="dxa"/>
            <w:shd w:val="clear" w:color="auto" w:fill="auto"/>
          </w:tcPr>
          <w:p w:rsidRPr="00B33BCC" w:rsidR="00D63BEA" w:rsidP="00D63BEA" w:rsidRDefault="468F4DE5" w14:paraId="7F13FA45" wp14:textId="77777777">
            <w:pPr>
              <w:rPr>
                <w:lang w:val="es-ES_tradnl"/>
              </w:rPr>
            </w:pPr>
            <w:r>
              <w:t>Jose Pazos Perez</w:t>
            </w:r>
          </w:p>
        </w:tc>
        <w:tc>
          <w:tcPr>
            <w:tcW w:w="4247" w:type="dxa"/>
            <w:shd w:val="clear" w:color="auto" w:fill="auto"/>
          </w:tcPr>
          <w:p w:rsidR="00D63BEA" w:rsidP="00B33BCC" w:rsidRDefault="71F1D854" w14:paraId="43310A4C" wp14:textId="77777777">
            <w:pPr>
              <w:jc w:val="both"/>
            </w:pPr>
            <w:r>
              <w:t>Jefe de proyecto</w:t>
            </w:r>
          </w:p>
        </w:tc>
      </w:tr>
      <w:tr xmlns:wp14="http://schemas.microsoft.com/office/word/2010/wordml" w:rsidR="00D63BEA" w:rsidTr="00B33BCC" w14:paraId="2E4D0430" wp14:textId="77777777">
        <w:tc>
          <w:tcPr>
            <w:tcW w:w="4247" w:type="dxa"/>
            <w:shd w:val="clear" w:color="auto" w:fill="auto"/>
          </w:tcPr>
          <w:p w:rsidRPr="00B33BCC" w:rsidR="00D63BEA" w:rsidP="00D63BEA" w:rsidRDefault="468F4DE5" w14:paraId="2BA7E59E" wp14:textId="77777777">
            <w:pPr>
              <w:rPr>
                <w:lang w:val="es-ES_tradnl"/>
              </w:rPr>
            </w:pPr>
            <w:r>
              <w:t>Pablo Liste Cancela</w:t>
            </w:r>
          </w:p>
        </w:tc>
        <w:tc>
          <w:tcPr>
            <w:tcW w:w="4247" w:type="dxa"/>
            <w:shd w:val="clear" w:color="auto" w:fill="auto"/>
          </w:tcPr>
          <w:p w:rsidR="00D63BEA" w:rsidP="00B33BCC" w:rsidRDefault="01A96BC5" w14:paraId="14EABFFF" wp14:textId="77777777">
            <w:pPr>
              <w:jc w:val="both"/>
            </w:pPr>
            <w:r>
              <w:t>Gestor documental</w:t>
            </w:r>
          </w:p>
        </w:tc>
      </w:tr>
      <w:tr xmlns:wp14="http://schemas.microsoft.com/office/word/2010/wordml" w:rsidR="00D63BEA" w:rsidTr="00B33BCC" w14:paraId="1A7E7C21" wp14:textId="77777777">
        <w:tc>
          <w:tcPr>
            <w:tcW w:w="4247" w:type="dxa"/>
            <w:shd w:val="clear" w:color="auto" w:fill="auto"/>
          </w:tcPr>
          <w:p w:rsidRPr="00B33BCC" w:rsidR="00D63BEA" w:rsidP="00D63BEA" w:rsidRDefault="468F4DE5" w14:paraId="696C1E8C" wp14:textId="77777777">
            <w:pPr>
              <w:rPr>
                <w:lang w:val="es-ES_tradnl"/>
              </w:rPr>
            </w:pPr>
            <w:r>
              <w:t>Jorge Lojo Abal</w:t>
            </w:r>
          </w:p>
        </w:tc>
        <w:tc>
          <w:tcPr>
            <w:tcW w:w="4247" w:type="dxa"/>
            <w:shd w:val="clear" w:color="auto" w:fill="auto"/>
          </w:tcPr>
          <w:p w:rsidR="00D63BEA" w:rsidP="00B33BCC" w:rsidRDefault="31C49C45" w14:paraId="5BE53EFB" wp14:textId="77777777">
            <w:pPr>
              <w:jc w:val="both"/>
            </w:pPr>
            <w:r>
              <w:t xml:space="preserve">Avalista </w:t>
            </w:r>
            <w:r w:rsidR="7276633A">
              <w:t>de requisitos y de calidad</w:t>
            </w:r>
          </w:p>
        </w:tc>
      </w:tr>
      <w:tr xmlns:wp14="http://schemas.microsoft.com/office/word/2010/wordml" w:rsidR="00D63BEA" w:rsidTr="00B33BCC" w14:paraId="4B471F41" wp14:textId="77777777">
        <w:tc>
          <w:tcPr>
            <w:tcW w:w="4247" w:type="dxa"/>
            <w:shd w:val="clear" w:color="auto" w:fill="auto"/>
          </w:tcPr>
          <w:p w:rsidR="00D63BEA" w:rsidP="1B4E7FA8" w:rsidRDefault="468F4DE5" w14:paraId="20060F17" wp14:textId="77777777">
            <w:r>
              <w:t>Adri</w:t>
            </w:r>
            <w:r w:rsidR="631B9F35">
              <w:t>á</w:t>
            </w:r>
            <w:r>
              <w:t>n Correa Miguel</w:t>
            </w:r>
          </w:p>
        </w:tc>
        <w:tc>
          <w:tcPr>
            <w:tcW w:w="4247" w:type="dxa"/>
            <w:shd w:val="clear" w:color="auto" w:fill="auto"/>
          </w:tcPr>
          <w:p w:rsidR="00D63BEA" w:rsidP="00B33BCC" w:rsidRDefault="43E9AE8C" w14:paraId="57980BD5" wp14:textId="77777777">
            <w:pPr>
              <w:jc w:val="both"/>
            </w:pPr>
            <w:r>
              <w:t>Gestor de cambios</w:t>
            </w:r>
          </w:p>
        </w:tc>
      </w:tr>
    </w:tbl>
    <w:p xmlns:wp14="http://schemas.microsoft.com/office/word/2010/wordml" w:rsidRPr="00C644CA" w:rsidR="00D63BEA" w:rsidP="3A46F150" w:rsidRDefault="00D63BEA" w14:paraId="5997CC1D" wp14:textId="77777777">
      <w:pPr>
        <w:jc w:val="both"/>
      </w:pPr>
    </w:p>
    <w:p xmlns:wp14="http://schemas.microsoft.com/office/word/2010/wordml" w:rsidRPr="00F63D22" w:rsidR="001061FB" w:rsidP="3A46F150" w:rsidRDefault="3EA09120" w14:paraId="6016F698" wp14:textId="77777777">
      <w:pPr>
        <w:jc w:val="both"/>
      </w:pPr>
      <w:r>
        <w:t>Esta repartición de roles la asumieron los miembros del equipo en su constitución, según las preferencias y habilidades de cada parte.</w:t>
      </w:r>
    </w:p>
    <w:p xmlns:wp14="http://schemas.microsoft.com/office/word/2010/wordml" w:rsidR="3728B6D2" w:rsidRDefault="3728B6D2" w14:paraId="110FFD37" wp14:textId="77777777">
      <w:r>
        <w:br w:type="page"/>
      </w:r>
    </w:p>
    <w:p xmlns:wp14="http://schemas.microsoft.com/office/word/2010/wordml" w:rsidRPr="00F63D22" w:rsidR="001061FB" w:rsidP="00405635" w:rsidRDefault="0D6BB096" w14:paraId="0248A1CC" wp14:textId="77777777">
      <w:pPr>
        <w:pStyle w:val="Ttulo2"/>
        <w:rPr/>
      </w:pPr>
      <w:bookmarkStart w:name="_Toc173811741" w:id="316203824"/>
      <w:r w:rsidR="0D6BB096">
        <w:rPr/>
        <w:t>Seguimiento</w:t>
      </w:r>
      <w:r w:rsidR="146CC02F">
        <w:rPr/>
        <w:t xml:space="preserve"> de la </w:t>
      </w:r>
      <w:r w:rsidR="318E14F1">
        <w:rPr/>
        <w:t>práctica</w:t>
      </w:r>
      <w:bookmarkEnd w:id="316203824"/>
    </w:p>
    <w:tbl>
      <w:tblPr>
        <w:tblW w:w="84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95"/>
        <w:gridCol w:w="2550"/>
        <w:gridCol w:w="4513"/>
        <w:gridCol w:w="36"/>
      </w:tblGrid>
      <w:tr xmlns:wp14="http://schemas.microsoft.com/office/word/2010/wordml" w:rsidR="007F1930" w:rsidTr="00B33BCC" w14:paraId="40267CE6" wp14:textId="77777777">
        <w:trPr>
          <w:gridAfter w:val="1"/>
          <w:wAfter w:w="36" w:type="dxa"/>
        </w:trPr>
        <w:tc>
          <w:tcPr>
            <w:tcW w:w="1395" w:type="dxa"/>
            <w:shd w:val="clear" w:color="auto" w:fill="auto"/>
          </w:tcPr>
          <w:p w:rsidRPr="00B33BCC" w:rsidR="007F1930" w:rsidP="00B33BCC" w:rsidRDefault="1379996D" w14:paraId="5EC0B82B" wp14:textId="77777777">
            <w:pPr>
              <w:jc w:val="center"/>
              <w:rPr>
                <w:b/>
                <w:bCs/>
                <w:sz w:val="28"/>
                <w:szCs w:val="28"/>
                <w:lang w:val="es-ES_tradnl"/>
              </w:rPr>
            </w:pPr>
            <w:r w:rsidRPr="00B33BCC">
              <w:rPr>
                <w:b/>
                <w:bCs/>
                <w:sz w:val="28"/>
                <w:szCs w:val="28"/>
              </w:rPr>
              <w:t>Dia</w:t>
            </w:r>
          </w:p>
        </w:tc>
        <w:tc>
          <w:tcPr>
            <w:tcW w:w="2550" w:type="dxa"/>
            <w:shd w:val="clear" w:color="auto" w:fill="auto"/>
          </w:tcPr>
          <w:p w:rsidRPr="00B33BCC" w:rsidR="007F1930" w:rsidP="00B33BCC" w:rsidRDefault="1379996D" w14:paraId="06A09127" wp14:textId="77777777">
            <w:pPr>
              <w:jc w:val="center"/>
              <w:rPr>
                <w:b/>
                <w:bCs/>
                <w:sz w:val="28"/>
                <w:szCs w:val="28"/>
                <w:lang w:val="es-ES_tradnl"/>
              </w:rPr>
            </w:pPr>
            <w:r w:rsidRPr="00B33BCC">
              <w:rPr>
                <w:b/>
                <w:bCs/>
                <w:sz w:val="28"/>
                <w:szCs w:val="28"/>
              </w:rPr>
              <w:t>Miembros</w:t>
            </w:r>
          </w:p>
        </w:tc>
        <w:tc>
          <w:tcPr>
            <w:tcW w:w="4513" w:type="dxa"/>
            <w:shd w:val="clear" w:color="auto" w:fill="auto"/>
          </w:tcPr>
          <w:p w:rsidRPr="00B33BCC" w:rsidR="007F1930" w:rsidP="00B33BCC" w:rsidRDefault="1379996D" w14:paraId="44285C21" wp14:textId="77777777">
            <w:pPr>
              <w:jc w:val="center"/>
              <w:rPr>
                <w:b/>
                <w:bCs/>
                <w:sz w:val="28"/>
                <w:szCs w:val="28"/>
                <w:lang w:val="es-ES_tradnl"/>
              </w:rPr>
            </w:pPr>
            <w:r w:rsidRPr="00B33BCC">
              <w:rPr>
                <w:b/>
                <w:bCs/>
                <w:sz w:val="28"/>
                <w:szCs w:val="28"/>
              </w:rPr>
              <w:t>Horas dedicadas</w:t>
            </w:r>
          </w:p>
        </w:tc>
      </w:tr>
      <w:tr xmlns:wp14="http://schemas.microsoft.com/office/word/2010/wordml" w:rsidR="007F1930" w:rsidTr="00B33BCC" w14:paraId="5438BEB2" wp14:textId="77777777">
        <w:tc>
          <w:tcPr>
            <w:tcW w:w="1395" w:type="dxa"/>
            <w:shd w:val="clear" w:color="auto" w:fill="auto"/>
            <w:vAlign w:val="center"/>
          </w:tcPr>
          <w:p w:rsidRPr="00B33BCC" w:rsidR="007F1930" w:rsidP="007F1930" w:rsidRDefault="1379996D" w14:paraId="54603288" wp14:textId="77777777">
            <w:pPr>
              <w:rPr>
                <w:lang w:val="es-ES_tradnl"/>
              </w:rPr>
            </w:pPr>
            <w:r>
              <w:t>02/02/2024</w:t>
            </w:r>
          </w:p>
        </w:tc>
        <w:tc>
          <w:tcPr>
            <w:tcW w:w="2550" w:type="dxa"/>
            <w:shd w:val="clear" w:color="auto" w:fill="auto"/>
          </w:tcPr>
          <w:p w:rsidRPr="00B33BCC" w:rsidR="007F1930" w:rsidP="007F1930" w:rsidRDefault="79DEE006" w14:paraId="033891CD" wp14:textId="77777777">
            <w:pPr>
              <w:rPr>
                <w:lang w:val="es-ES_tradnl"/>
              </w:rPr>
            </w:pPr>
            <w:r>
              <w:t>Jose Pazos Perez</w:t>
            </w:r>
          </w:p>
          <w:p w:rsidRPr="00B33BCC" w:rsidR="000C24C5" w:rsidP="007F1930" w:rsidRDefault="79DEE006" w14:paraId="2EDB041B" wp14:textId="77777777">
            <w:pPr>
              <w:rPr>
                <w:lang w:val="es-ES_tradnl"/>
              </w:rPr>
            </w:pPr>
            <w:r>
              <w:t>Pablo Liste Cancela</w:t>
            </w:r>
          </w:p>
        </w:tc>
        <w:tc>
          <w:tcPr>
            <w:tcW w:w="4549" w:type="dxa"/>
            <w:gridSpan w:val="2"/>
            <w:shd w:val="clear" w:color="auto" w:fill="auto"/>
            <w:vAlign w:val="center"/>
          </w:tcPr>
          <w:p w:rsidRPr="00B33BCC" w:rsidR="007F1930" w:rsidP="007F1930" w:rsidRDefault="79DEE006" w14:paraId="4B2C1A7B" wp14:textId="77777777">
            <w:pPr>
              <w:rPr>
                <w:lang w:val="es-ES_tradnl"/>
              </w:rPr>
            </w:pPr>
            <w:r>
              <w:t>3 horas</w:t>
            </w:r>
          </w:p>
        </w:tc>
      </w:tr>
      <w:tr xmlns:wp14="http://schemas.microsoft.com/office/word/2010/wordml" w:rsidR="007F1930" w:rsidTr="00B33BCC" w14:paraId="0727643E" wp14:textId="77777777">
        <w:tc>
          <w:tcPr>
            <w:tcW w:w="1395" w:type="dxa"/>
            <w:shd w:val="clear" w:color="auto" w:fill="auto"/>
            <w:vAlign w:val="center"/>
          </w:tcPr>
          <w:p w:rsidRPr="007974B3" w:rsidR="007F1930" w:rsidP="007F1930" w:rsidRDefault="1379996D" w14:paraId="4C307D50" wp14:textId="77777777">
            <w:r>
              <w:t>05/02/2024</w:t>
            </w:r>
          </w:p>
        </w:tc>
        <w:tc>
          <w:tcPr>
            <w:tcW w:w="2550" w:type="dxa"/>
            <w:shd w:val="clear" w:color="auto" w:fill="auto"/>
          </w:tcPr>
          <w:p w:rsidRPr="00B33BCC" w:rsidR="000C24C5" w:rsidP="000C24C5" w:rsidRDefault="79DEE006" w14:paraId="155A15BF" wp14:textId="77777777">
            <w:pPr>
              <w:rPr>
                <w:lang w:val="es-ES_tradnl"/>
              </w:rPr>
            </w:pPr>
            <w:r>
              <w:t>Jose Pazos Perez</w:t>
            </w:r>
          </w:p>
          <w:p w:rsidRPr="00B33BCC" w:rsidR="000C24C5" w:rsidP="000C24C5" w:rsidRDefault="79DEE006" w14:paraId="6A080238" wp14:textId="77777777">
            <w:pPr>
              <w:rPr>
                <w:lang w:val="es-ES_tradnl"/>
              </w:rPr>
            </w:pPr>
            <w:r>
              <w:t>Pablo Liste Cancela</w:t>
            </w:r>
          </w:p>
          <w:p w:rsidRPr="00B33BCC" w:rsidR="000C24C5" w:rsidP="000C24C5" w:rsidRDefault="51AD8B28" w14:paraId="66126A9B" wp14:textId="77777777">
            <w:pPr>
              <w:rPr>
                <w:lang w:val="es-ES_tradnl"/>
              </w:rPr>
            </w:pPr>
            <w:r>
              <w:t>Jorge Lojo Abal</w:t>
            </w:r>
          </w:p>
          <w:p w:rsidRPr="007974B3" w:rsidR="000C24C5" w:rsidP="1B4E7FA8" w:rsidRDefault="416B9D34" w14:paraId="3C3F82DA" wp14:textId="77777777">
            <w:r>
              <w:t xml:space="preserve">Adrián </w:t>
            </w:r>
            <w:r w:rsidR="51AD8B28">
              <w:t>Correa Miguel</w:t>
            </w:r>
          </w:p>
        </w:tc>
        <w:tc>
          <w:tcPr>
            <w:tcW w:w="4549" w:type="dxa"/>
            <w:gridSpan w:val="2"/>
            <w:shd w:val="clear" w:color="auto" w:fill="auto"/>
            <w:vAlign w:val="center"/>
          </w:tcPr>
          <w:p w:rsidRPr="00B33BCC" w:rsidR="007F1930" w:rsidP="007F1930" w:rsidRDefault="55B26BFD" w14:paraId="2E418969" wp14:textId="77777777">
            <w:pPr>
              <w:rPr>
                <w:lang w:val="es-ES_tradnl"/>
              </w:rPr>
            </w:pPr>
            <w:r>
              <w:t>2 horas</w:t>
            </w:r>
          </w:p>
        </w:tc>
      </w:tr>
      <w:tr xmlns:wp14="http://schemas.microsoft.com/office/word/2010/wordml" w:rsidR="007F1930" w:rsidTr="00B33BCC" w14:paraId="71F333B5" wp14:textId="77777777">
        <w:tc>
          <w:tcPr>
            <w:tcW w:w="1395" w:type="dxa"/>
            <w:shd w:val="clear" w:color="auto" w:fill="auto"/>
            <w:vAlign w:val="center"/>
          </w:tcPr>
          <w:p w:rsidRPr="00B33BCC" w:rsidR="007F1930" w:rsidP="007F1930" w:rsidRDefault="1379996D" w14:paraId="56F0042D" wp14:textId="77777777">
            <w:pPr>
              <w:rPr>
                <w:lang w:val="es-ES_tradnl"/>
              </w:rPr>
            </w:pPr>
            <w:r>
              <w:t>06/02/2024</w:t>
            </w:r>
          </w:p>
        </w:tc>
        <w:tc>
          <w:tcPr>
            <w:tcW w:w="2550" w:type="dxa"/>
            <w:shd w:val="clear" w:color="auto" w:fill="auto"/>
          </w:tcPr>
          <w:p w:rsidRPr="00B33BCC" w:rsidR="000C24C5" w:rsidP="000C24C5" w:rsidRDefault="79DEE006" w14:paraId="58B71658" wp14:textId="77777777">
            <w:pPr>
              <w:rPr>
                <w:lang w:val="es-ES_tradnl"/>
              </w:rPr>
            </w:pPr>
            <w:r>
              <w:t>Jose Pazos Perez</w:t>
            </w:r>
          </w:p>
          <w:p w:rsidRPr="00B33BCC" w:rsidR="007F1930" w:rsidP="000C24C5" w:rsidRDefault="79DEE006" w14:paraId="36517A75" wp14:textId="77777777">
            <w:pPr>
              <w:rPr>
                <w:lang w:val="es-ES_tradnl"/>
              </w:rPr>
            </w:pPr>
            <w:r>
              <w:t>Pablo Liste Cancela</w:t>
            </w:r>
          </w:p>
          <w:p w:rsidRPr="00B33BCC" w:rsidR="000C24C5" w:rsidP="000C24C5" w:rsidRDefault="79DEE006" w14:paraId="3FAE2E4B" wp14:textId="77777777">
            <w:pPr>
              <w:rPr>
                <w:lang w:val="es-ES_tradnl"/>
              </w:rPr>
            </w:pPr>
            <w:r>
              <w:t>Jorge Lojo Abal</w:t>
            </w:r>
          </w:p>
          <w:p w:rsidRPr="007974B3" w:rsidR="000C24C5" w:rsidP="1B4E7FA8" w:rsidRDefault="787AF416" w14:paraId="5F99327E" wp14:textId="77777777">
            <w:r>
              <w:t>Adrián</w:t>
            </w:r>
            <w:r w:rsidR="51AD8B28">
              <w:t xml:space="preserve"> Correa Miguel</w:t>
            </w:r>
          </w:p>
        </w:tc>
        <w:tc>
          <w:tcPr>
            <w:tcW w:w="4549" w:type="dxa"/>
            <w:gridSpan w:val="2"/>
            <w:shd w:val="clear" w:color="auto" w:fill="auto"/>
            <w:vAlign w:val="center"/>
          </w:tcPr>
          <w:p w:rsidRPr="00B33BCC" w:rsidR="007F1930" w:rsidP="007F1930" w:rsidRDefault="55B26BFD" w14:paraId="39948066" wp14:textId="77777777">
            <w:pPr>
              <w:rPr>
                <w:lang w:val="es-ES_tradnl"/>
              </w:rPr>
            </w:pPr>
            <w:r>
              <w:t>3 horas</w:t>
            </w:r>
          </w:p>
        </w:tc>
      </w:tr>
      <w:tr xmlns:wp14="http://schemas.microsoft.com/office/word/2010/wordml" w:rsidR="007F1930" w:rsidTr="00B33BCC" w14:paraId="1298803D" wp14:textId="77777777">
        <w:tc>
          <w:tcPr>
            <w:tcW w:w="1395" w:type="dxa"/>
            <w:shd w:val="clear" w:color="auto" w:fill="auto"/>
            <w:vAlign w:val="center"/>
          </w:tcPr>
          <w:p w:rsidRPr="00B33BCC" w:rsidR="007F1930" w:rsidP="007F1930" w:rsidRDefault="1379996D" w14:paraId="57A69946" wp14:textId="77777777">
            <w:pPr>
              <w:rPr>
                <w:lang w:val="es-ES_tradnl"/>
              </w:rPr>
            </w:pPr>
            <w:r>
              <w:t>07/02/2024</w:t>
            </w:r>
          </w:p>
        </w:tc>
        <w:tc>
          <w:tcPr>
            <w:tcW w:w="2550" w:type="dxa"/>
            <w:shd w:val="clear" w:color="auto" w:fill="auto"/>
          </w:tcPr>
          <w:p w:rsidRPr="00B33BCC" w:rsidR="000C24C5" w:rsidP="000C24C5" w:rsidRDefault="79DEE006" w14:paraId="5F6B8599" wp14:textId="77777777">
            <w:pPr>
              <w:rPr>
                <w:lang w:val="es-ES_tradnl"/>
              </w:rPr>
            </w:pPr>
            <w:r>
              <w:t>Jose Pazos Perez</w:t>
            </w:r>
          </w:p>
          <w:p w:rsidRPr="00B33BCC" w:rsidR="007F1930" w:rsidP="000C24C5" w:rsidRDefault="79DEE006" w14:paraId="397DA0B7" wp14:textId="77777777">
            <w:pPr>
              <w:rPr>
                <w:lang w:val="es-ES_tradnl"/>
              </w:rPr>
            </w:pPr>
            <w:r>
              <w:t>Pablo Liste Cancela</w:t>
            </w:r>
          </w:p>
          <w:p w:rsidRPr="00B33BCC" w:rsidR="000C24C5" w:rsidP="000C24C5" w:rsidRDefault="51AD8B28" w14:paraId="32CADC95" wp14:textId="77777777">
            <w:pPr>
              <w:rPr>
                <w:lang w:val="es-ES_tradnl"/>
              </w:rPr>
            </w:pPr>
            <w:r>
              <w:t>Jorge Lojo Abal</w:t>
            </w:r>
          </w:p>
          <w:p w:rsidRPr="007974B3" w:rsidR="000C24C5" w:rsidP="1B4E7FA8" w:rsidRDefault="353E2E5A" w14:paraId="345836C1" wp14:textId="77777777">
            <w:r>
              <w:t xml:space="preserve">Adrián </w:t>
            </w:r>
            <w:r w:rsidR="51AD8B28">
              <w:t>Correa Miguel</w:t>
            </w:r>
          </w:p>
        </w:tc>
        <w:tc>
          <w:tcPr>
            <w:tcW w:w="4549" w:type="dxa"/>
            <w:gridSpan w:val="2"/>
            <w:shd w:val="clear" w:color="auto" w:fill="auto"/>
            <w:vAlign w:val="center"/>
          </w:tcPr>
          <w:p w:rsidRPr="00B33BCC" w:rsidR="007F1930" w:rsidP="007F1930" w:rsidRDefault="55B26BFD" w14:paraId="1FB63CA9" wp14:textId="77777777">
            <w:pPr>
              <w:rPr>
                <w:lang w:val="es-ES_tradnl"/>
              </w:rPr>
            </w:pPr>
            <w:r>
              <w:t>2 horas</w:t>
            </w:r>
          </w:p>
        </w:tc>
      </w:tr>
      <w:tr xmlns:wp14="http://schemas.microsoft.com/office/word/2010/wordml" w:rsidR="1B4E7FA8" w:rsidTr="00B33BCC" w14:paraId="637B696F" wp14:textId="77777777">
        <w:trPr>
          <w:trHeight w:val="300"/>
        </w:trPr>
        <w:tc>
          <w:tcPr>
            <w:tcW w:w="1395" w:type="dxa"/>
            <w:shd w:val="clear" w:color="auto" w:fill="auto"/>
            <w:vAlign w:val="center"/>
          </w:tcPr>
          <w:p w:rsidR="1B4E7FA8" w:rsidP="1B4E7FA8" w:rsidRDefault="0E0246C2" w14:paraId="4B4B7A56" wp14:textId="77777777">
            <w:r>
              <w:t>0</w:t>
            </w:r>
            <w:r w:rsidR="3FAF61E8">
              <w:t>9</w:t>
            </w:r>
            <w:r>
              <w:t>/02/2024</w:t>
            </w:r>
          </w:p>
        </w:tc>
        <w:tc>
          <w:tcPr>
            <w:tcW w:w="2550" w:type="dxa"/>
            <w:shd w:val="clear" w:color="auto" w:fill="auto"/>
          </w:tcPr>
          <w:p w:rsidR="1B4E7FA8" w:rsidP="1B4E7FA8" w:rsidRDefault="0E0246C2" w14:paraId="2F80E920" wp14:textId="77777777">
            <w:r>
              <w:t>Jose Pazos Perez</w:t>
            </w:r>
          </w:p>
          <w:p w:rsidR="1B4E7FA8" w:rsidP="1B4E7FA8" w:rsidRDefault="0E0246C2" w14:paraId="5F92F2B6" wp14:textId="77777777">
            <w:r>
              <w:t>Pablo Liste Cancela</w:t>
            </w:r>
          </w:p>
          <w:p w:rsidR="1B4E7FA8" w:rsidP="1B4E7FA8" w:rsidRDefault="0E0246C2" w14:paraId="326B95F9" wp14:textId="77777777">
            <w:r>
              <w:t>Jorge Lojo Abal</w:t>
            </w:r>
          </w:p>
          <w:p w:rsidR="5B8B5BA0" w:rsidP="1B4E7FA8" w:rsidRDefault="353E2E5A" w14:paraId="1A98E499" wp14:textId="77777777">
            <w:r>
              <w:t xml:space="preserve">Adrián </w:t>
            </w:r>
            <w:r w:rsidR="0E0246C2">
              <w:t>Correa Miguel</w:t>
            </w:r>
          </w:p>
        </w:tc>
        <w:tc>
          <w:tcPr>
            <w:tcW w:w="4549" w:type="dxa"/>
            <w:gridSpan w:val="2"/>
            <w:shd w:val="clear" w:color="auto" w:fill="auto"/>
            <w:vAlign w:val="center"/>
          </w:tcPr>
          <w:p w:rsidR="4980D13D" w:rsidP="1B4E7FA8" w:rsidRDefault="42ECCD3D" w14:paraId="70A4ABE3" wp14:textId="77777777">
            <w:r>
              <w:t>1,5</w:t>
            </w:r>
            <w:r w:rsidR="0E0246C2">
              <w:t xml:space="preserve"> horas</w:t>
            </w:r>
          </w:p>
        </w:tc>
      </w:tr>
      <w:tr xmlns:wp14="http://schemas.microsoft.com/office/word/2010/wordml" w:rsidR="1B4E7FA8" w:rsidTr="00B33BCC" w14:paraId="15E8A0F5" wp14:textId="77777777">
        <w:trPr>
          <w:trHeight w:val="300"/>
        </w:trPr>
        <w:tc>
          <w:tcPr>
            <w:tcW w:w="1395" w:type="dxa"/>
            <w:shd w:val="clear" w:color="auto" w:fill="auto"/>
            <w:vAlign w:val="center"/>
          </w:tcPr>
          <w:p w:rsidR="4980D13D" w:rsidP="1B4E7FA8" w:rsidRDefault="42ECCD3D" w14:paraId="63E0CF70" wp14:textId="77777777">
            <w:r>
              <w:t>15</w:t>
            </w:r>
            <w:r w:rsidR="0E0246C2">
              <w:t>/02/2024</w:t>
            </w:r>
          </w:p>
        </w:tc>
        <w:tc>
          <w:tcPr>
            <w:tcW w:w="2550" w:type="dxa"/>
            <w:shd w:val="clear" w:color="auto" w:fill="auto"/>
          </w:tcPr>
          <w:p w:rsidR="1B4E7FA8" w:rsidP="1B4E7FA8" w:rsidRDefault="0E0246C2" w14:paraId="081BF55C" wp14:textId="77777777">
            <w:r>
              <w:t>Jose Pazos Perez</w:t>
            </w:r>
          </w:p>
          <w:p w:rsidR="1B4E7FA8" w:rsidP="1B4E7FA8" w:rsidRDefault="0E0246C2" w14:paraId="2027FA1E" wp14:textId="77777777">
            <w:r>
              <w:t>Pablo Liste Cancela</w:t>
            </w:r>
          </w:p>
          <w:p w:rsidR="1B4E7FA8" w:rsidP="1B4E7FA8" w:rsidRDefault="0E0246C2" w14:paraId="2D538D6E" wp14:textId="77777777">
            <w:r>
              <w:t>Jorge Lojo Abal</w:t>
            </w:r>
          </w:p>
          <w:p w:rsidR="17FDCD4D" w:rsidP="1B4E7FA8" w:rsidRDefault="1C54481B" w14:paraId="6CBDFE6D" wp14:textId="77777777">
            <w:r>
              <w:t xml:space="preserve">Adrián </w:t>
            </w:r>
            <w:r w:rsidR="0E0246C2">
              <w:t>Correa Miguel</w:t>
            </w:r>
          </w:p>
        </w:tc>
        <w:tc>
          <w:tcPr>
            <w:tcW w:w="4549" w:type="dxa"/>
            <w:gridSpan w:val="2"/>
            <w:shd w:val="clear" w:color="auto" w:fill="auto"/>
            <w:vAlign w:val="center"/>
          </w:tcPr>
          <w:p w:rsidR="3FC2E99C" w:rsidP="1B4E7FA8" w:rsidRDefault="5BC766A7" w14:paraId="7344E1B8" wp14:textId="77777777">
            <w:r>
              <w:t>1,5</w:t>
            </w:r>
            <w:r w:rsidR="0E0246C2">
              <w:t xml:space="preserve"> horas</w:t>
            </w:r>
          </w:p>
        </w:tc>
      </w:tr>
      <w:tr xmlns:wp14="http://schemas.microsoft.com/office/word/2010/wordml" w:rsidR="1B4E7FA8" w:rsidTr="00B33BCC" w14:paraId="15E68BC4" wp14:textId="77777777">
        <w:trPr>
          <w:trHeight w:val="300"/>
        </w:trPr>
        <w:tc>
          <w:tcPr>
            <w:tcW w:w="1395" w:type="dxa"/>
            <w:shd w:val="clear" w:color="auto" w:fill="auto"/>
            <w:vAlign w:val="center"/>
          </w:tcPr>
          <w:p w:rsidR="5F2A942D" w:rsidP="1B4E7FA8" w:rsidRDefault="6CF3F0B3" w14:paraId="7650C883" wp14:textId="77777777">
            <w:r>
              <w:t>1</w:t>
            </w:r>
            <w:r w:rsidR="6E07E199">
              <w:t>6</w:t>
            </w:r>
            <w:r w:rsidR="0E0246C2">
              <w:t>/02/2024</w:t>
            </w:r>
          </w:p>
        </w:tc>
        <w:tc>
          <w:tcPr>
            <w:tcW w:w="2550" w:type="dxa"/>
            <w:shd w:val="clear" w:color="auto" w:fill="auto"/>
          </w:tcPr>
          <w:p w:rsidR="1B4E7FA8" w:rsidP="1B4E7FA8" w:rsidRDefault="0E0246C2" w14:paraId="4B0A6BAF" wp14:textId="77777777">
            <w:r>
              <w:t>Jose Pazos Perez</w:t>
            </w:r>
          </w:p>
          <w:p w:rsidR="1B4E7FA8" w:rsidP="1B4E7FA8" w:rsidRDefault="0E0246C2" w14:paraId="2B014F41" wp14:textId="77777777">
            <w:r>
              <w:t>Pablo Liste Cancela</w:t>
            </w:r>
          </w:p>
          <w:p w:rsidR="1B4E7FA8" w:rsidP="1B4E7FA8" w:rsidRDefault="0E0246C2" w14:paraId="46069287" wp14:textId="77777777">
            <w:r>
              <w:t>Jorge Lojo Abal</w:t>
            </w:r>
          </w:p>
          <w:p w:rsidR="17FDCD4D" w:rsidP="1B4E7FA8" w:rsidRDefault="1C54481B" w14:paraId="761B0FDA" wp14:textId="77777777">
            <w:r>
              <w:t xml:space="preserve">Adrián </w:t>
            </w:r>
            <w:r w:rsidR="0E0246C2">
              <w:t>Correa Miguel</w:t>
            </w:r>
          </w:p>
        </w:tc>
        <w:tc>
          <w:tcPr>
            <w:tcW w:w="4549" w:type="dxa"/>
            <w:gridSpan w:val="2"/>
            <w:shd w:val="clear" w:color="auto" w:fill="auto"/>
            <w:vAlign w:val="center"/>
          </w:tcPr>
          <w:p w:rsidR="70F53E29" w:rsidP="1B4E7FA8" w:rsidRDefault="2C5DA00A" w14:paraId="40B2BD10" wp14:textId="77777777">
            <w:r>
              <w:t>3</w:t>
            </w:r>
            <w:r w:rsidR="0E0246C2">
              <w:t xml:space="preserve"> horas</w:t>
            </w:r>
          </w:p>
        </w:tc>
      </w:tr>
    </w:tbl>
    <w:p xmlns:wp14="http://schemas.microsoft.com/office/word/2010/wordml" w:rsidRPr="00F63D22" w:rsidR="00211400" w:rsidP="6A22EC30" w:rsidRDefault="00211400" w14:paraId="6B699379" wp14:textId="77777777">
      <w:pPr>
        <w:jc w:val="both"/>
      </w:pPr>
    </w:p>
    <w:p xmlns:wp14="http://schemas.microsoft.com/office/word/2010/wordml" w:rsidRPr="00F63D22" w:rsidR="007974B3" w:rsidP="019B9827" w:rsidRDefault="3628A19C" w14:paraId="38A67DE4" wp14:textId="77777777">
      <w:pPr>
        <w:jc w:val="both"/>
      </w:pPr>
      <w:r>
        <w:t>Por otro lado, los miembros del equipo realizaron, individualmente, el desarrollo de las tareas asignadas para traer</w:t>
      </w:r>
      <w:r w:rsidR="041F5A42">
        <w:t>,</w:t>
      </w:r>
      <w:r>
        <w:t xml:space="preserve"> a las distintas reuniones realizadas</w:t>
      </w:r>
      <w:r w:rsidR="55339C4C">
        <w:t>,</w:t>
      </w:r>
      <w:r>
        <w:t xml:space="preserve"> un avance en el proyecto para tratar fallas y dudas de forma más clara y directa.</w:t>
      </w:r>
    </w:p>
    <w:p xmlns:wp14="http://schemas.microsoft.com/office/word/2010/wordml" w:rsidRPr="00F63D22" w:rsidR="00211400" w:rsidP="6A22EC30" w:rsidRDefault="00211400" w14:paraId="3FE9F23F" wp14:textId="77777777">
      <w:pPr>
        <w:jc w:val="both"/>
      </w:pPr>
    </w:p>
    <w:p xmlns:wp14="http://schemas.microsoft.com/office/word/2010/wordml" w:rsidRPr="00F63D22" w:rsidR="001061FB" w:rsidP="6A22EC30" w:rsidRDefault="001061FB" w14:paraId="1F72F646" wp14:textId="77777777">
      <w:pPr>
        <w:jc w:val="both"/>
      </w:pPr>
      <w:r>
        <w:br w:type="page"/>
      </w:r>
    </w:p>
    <w:p xmlns:wp14="http://schemas.microsoft.com/office/word/2010/wordml" w:rsidRPr="00F512EB" w:rsidR="00211400" w:rsidP="00F512EB" w:rsidRDefault="463DDCC0" w14:paraId="1E65AC73" wp14:textId="77777777">
      <w:pPr>
        <w:pStyle w:val="Ttulo1"/>
        <w:rPr/>
      </w:pPr>
      <w:bookmarkStart w:name="_Toc1506363010" w:id="1469871417"/>
      <w:r w:rsidR="463DDCC0">
        <w:rPr/>
        <w:t>DOCUMENTACIÓN</w:t>
      </w:r>
      <w:r w:rsidR="23603C58">
        <w:rPr/>
        <w:t xml:space="preserve"> DE LA PRÁCTICA</w:t>
      </w:r>
      <w:bookmarkEnd w:id="1469871417"/>
    </w:p>
    <w:p xmlns:wp14="http://schemas.microsoft.com/office/word/2010/wordml" w:rsidRPr="00100867" w:rsidR="00B95C3C" w:rsidP="1B4E7FA8" w:rsidRDefault="38D32AAE" w14:paraId="7F658ED5" wp14:textId="77777777">
      <w:pPr>
        <w:jc w:val="both"/>
      </w:pPr>
      <w:r>
        <w:t>Esta propuesta de control de cambios se compone de descripciones del funcionamiento del proceso, diagramas de las fases obtenidas y una descripción de las actividades a realizar acompañadas de</w:t>
      </w:r>
      <w:r w:rsidR="2AE2442C">
        <w:t xml:space="preserve"> posibles</w:t>
      </w:r>
      <w:r>
        <w:t xml:space="preserve"> plantillas que se usarían para complementar la documentación.</w:t>
      </w:r>
    </w:p>
    <w:p xmlns:wp14="http://schemas.microsoft.com/office/word/2010/wordml" w:rsidR="00937D77" w:rsidP="0046784F" w:rsidRDefault="663E40F6" w14:paraId="2477E51F" wp14:textId="77777777">
      <w:pPr>
        <w:pStyle w:val="Ttulo2"/>
        <w:rPr/>
      </w:pPr>
      <w:bookmarkStart w:name="_Toc2123419617" w:id="1814849930"/>
      <w:r w:rsidR="663E40F6">
        <w:rPr/>
        <w:t>Descripción del proceso de control de cambios</w:t>
      </w:r>
      <w:bookmarkEnd w:id="1814849930"/>
    </w:p>
    <w:p xmlns:wp14="http://schemas.microsoft.com/office/word/2010/wordml" w:rsidR="00E84704" w:rsidP="019B9827" w:rsidRDefault="24FCF8A0" w14:paraId="6A83A7BA" wp14:textId="77777777">
      <w:pPr>
        <w:jc w:val="both"/>
      </w:pPr>
      <w:r>
        <w:t xml:space="preserve">El proceso de control de cambios que promovemos se encuentra </w:t>
      </w:r>
      <w:r w:rsidR="43D60550">
        <w:t xml:space="preserve">compuesto por </w:t>
      </w:r>
      <w:r>
        <w:t xml:space="preserve">distintos </w:t>
      </w:r>
      <w:r w:rsidR="43D60550">
        <w:t>conjuntos de actividades</w:t>
      </w:r>
      <w:r>
        <w:t xml:space="preserve"> relacionados entre sí. </w:t>
      </w:r>
      <w:r w:rsidR="7E30CFF3">
        <w:t>Planteado con el objetivo de dar soporte a los requisitos indicados</w:t>
      </w:r>
      <w:r w:rsidR="3E612EC8">
        <w:t>, este proceso se caracteriza por dividir</w:t>
      </w:r>
      <w:r w:rsidR="6E75CBDC">
        <w:t xml:space="preserve"> los conceptos generales que se engloban en una solicitud del cambio en distintos componentes más pequeños que puedan ser gestionados de una forma independiente por las personas y equipos implicados.</w:t>
      </w:r>
      <w:r w:rsidR="700B1389">
        <w:t xml:space="preserve"> Con este planteamiento lo que se pretende</w:t>
      </w:r>
      <w:r w:rsidR="36B08BE0">
        <w:t xml:space="preserve"> es lograr reducir los bloqueos entre los distintos equipos</w:t>
      </w:r>
      <w:r w:rsidR="53E98598">
        <w:t xml:space="preserve"> y generar </w:t>
      </w:r>
      <w:r w:rsidR="1422A156">
        <w:t xml:space="preserve">de tal manera un desarrollo paralelo de las distintas </w:t>
      </w:r>
      <w:r w:rsidR="01B7895B">
        <w:t xml:space="preserve">acciones que son necesarias para </w:t>
      </w:r>
      <w:r w:rsidR="15456125">
        <w:t>el</w:t>
      </w:r>
      <w:r w:rsidR="01B7895B">
        <w:t xml:space="preserve"> cambio</w:t>
      </w:r>
      <w:r w:rsidR="0B349475">
        <w:t>,</w:t>
      </w:r>
      <w:r w:rsidR="01B7895B">
        <w:t xml:space="preserve"> </w:t>
      </w:r>
      <w:r w:rsidR="2F953120">
        <w:t>así</w:t>
      </w:r>
      <w:r w:rsidR="01B7895B">
        <w:t xml:space="preserve"> como para dar</w:t>
      </w:r>
      <w:r w:rsidR="2F953120">
        <w:t xml:space="preserve"> un mayor control y capacidad de gestión </w:t>
      </w:r>
      <w:r w:rsidR="0B349475">
        <w:t>a los distintos equipos</w:t>
      </w:r>
      <w:r w:rsidR="548CB155">
        <w:t xml:space="preserve"> y miembros</w:t>
      </w:r>
      <w:r w:rsidR="2766AC54">
        <w:t>,</w:t>
      </w:r>
      <w:r w:rsidR="548CB155">
        <w:t xml:space="preserve"> liberando </w:t>
      </w:r>
      <w:r w:rsidR="77D6C73B">
        <w:t xml:space="preserve">de las pequeñas gestiones a los </w:t>
      </w:r>
      <w:r w:rsidR="7AE335A9">
        <w:t xml:space="preserve">cargos </w:t>
      </w:r>
      <w:r w:rsidR="309A140F">
        <w:t>más</w:t>
      </w:r>
      <w:r w:rsidR="7AE335A9">
        <w:t xml:space="preserve"> altos de </w:t>
      </w:r>
      <w:r w:rsidR="309A140F">
        <w:t xml:space="preserve">la empresa, los cuales </w:t>
      </w:r>
      <w:r w:rsidR="02F8FDCE">
        <w:t>depositan en los mandos inferiores dicho esfuerzo</w:t>
      </w:r>
      <w:r w:rsidR="46BB73FE">
        <w:t>,</w:t>
      </w:r>
      <w:r w:rsidR="530C4778">
        <w:t xml:space="preserve"> </w:t>
      </w:r>
      <w:r w:rsidR="3150D236">
        <w:t>preocupándose así</w:t>
      </w:r>
      <w:r w:rsidR="3ACA06EA">
        <w:t xml:space="preserve"> únicamente </w:t>
      </w:r>
      <w:r w:rsidR="02519AD4">
        <w:t>de</w:t>
      </w:r>
      <w:r w:rsidR="3ACA06EA">
        <w:t xml:space="preserve"> la solución final</w:t>
      </w:r>
      <w:r w:rsidR="02519AD4">
        <w:t>.</w:t>
      </w:r>
    </w:p>
    <w:p xmlns:wp14="http://schemas.microsoft.com/office/word/2010/wordml" w:rsidR="00E84704" w:rsidP="019B9827" w:rsidRDefault="00E84704" w14:paraId="08CE6F91" wp14:textId="77777777">
      <w:pPr>
        <w:jc w:val="both"/>
      </w:pPr>
    </w:p>
    <w:p xmlns:wp14="http://schemas.microsoft.com/office/word/2010/wordml" w:rsidR="00E51820" w:rsidP="019B9827" w:rsidRDefault="0D45D694" w14:paraId="274F0D31" wp14:textId="77777777">
      <w:pPr>
        <w:jc w:val="both"/>
      </w:pPr>
      <w:r>
        <w:t>El primer</w:t>
      </w:r>
      <w:r w:rsidR="2EE03EF5">
        <w:t xml:space="preserve"> grupo</w:t>
      </w:r>
      <w:r>
        <w:t xml:space="preserve"> de todos </w:t>
      </w:r>
      <w:r w:rsidR="226358E3">
        <w:t xml:space="preserve">engloba los pasos preliminares que todas las solicitudes de cambios tienen que </w:t>
      </w:r>
      <w:r w:rsidR="0471D5BF">
        <w:t>cumplir</w:t>
      </w:r>
      <w:r w:rsidR="6C5D45A4">
        <w:t xml:space="preserve"> y que </w:t>
      </w:r>
      <w:r w:rsidR="38794244">
        <w:t>nos aporta un</w:t>
      </w:r>
      <w:r w:rsidR="0471D5BF">
        <w:t xml:space="preserve"> </w:t>
      </w:r>
      <w:r w:rsidR="25A59116">
        <w:t>proceso de estandarización de las peticiones de cambio</w:t>
      </w:r>
      <w:r w:rsidR="3ED3F653">
        <w:t xml:space="preserve">. </w:t>
      </w:r>
      <w:r w:rsidR="7C59B242">
        <w:t>Está</w:t>
      </w:r>
      <w:r w:rsidR="3ED3F653">
        <w:t xml:space="preserve"> compuesto </w:t>
      </w:r>
      <w:r w:rsidR="57B40B2D">
        <w:t xml:space="preserve">por </w:t>
      </w:r>
      <w:r w:rsidR="3A5B2786">
        <w:t>la actividad</w:t>
      </w:r>
      <w:r w:rsidR="38794244">
        <w:t xml:space="preserve"> “Registro cambio”</w:t>
      </w:r>
      <w:r w:rsidR="7C59B242">
        <w:t xml:space="preserve"> en la cual </w:t>
      </w:r>
      <w:r w:rsidR="5A984AD7">
        <w:t>la petición de cambio</w:t>
      </w:r>
      <w:r w:rsidR="110CAA2E">
        <w:t xml:space="preserve"> solicitada por el cliente se </w:t>
      </w:r>
      <w:r w:rsidR="2FB7074C">
        <w:t>plasma en un documento especifico, mediante la c</w:t>
      </w:r>
      <w:r w:rsidR="36320DC6">
        <w:t>u</w:t>
      </w:r>
      <w:r w:rsidR="2FB7074C">
        <w:t>mpl</w:t>
      </w:r>
      <w:r w:rsidR="7DED84AB">
        <w:t>i</w:t>
      </w:r>
      <w:r w:rsidR="2FB7074C">
        <w:t>mentación de una plantilla dispuesta para dicha tarea</w:t>
      </w:r>
      <w:r w:rsidR="1E2427F1">
        <w:t xml:space="preserve"> de una forma clara y ordenada</w:t>
      </w:r>
      <w:r w:rsidR="62073E54">
        <w:t>,</w:t>
      </w:r>
      <w:r w:rsidR="1E2427F1">
        <w:t xml:space="preserve"> para posteriormente ser evaluada por</w:t>
      </w:r>
      <w:r w:rsidR="419A30A9">
        <w:t xml:space="preserve"> el personal de la empresa que decide si el cambio propuesto es </w:t>
      </w:r>
      <w:r w:rsidR="055A34E1">
        <w:t>válido</w:t>
      </w:r>
      <w:r w:rsidR="419A30A9">
        <w:t xml:space="preserve"> o no.</w:t>
      </w:r>
    </w:p>
    <w:p xmlns:wp14="http://schemas.microsoft.com/office/word/2010/wordml" w:rsidR="009136ED" w:rsidP="019B9827" w:rsidRDefault="009136ED" w14:paraId="61CDCEAD" wp14:textId="77777777">
      <w:pPr>
        <w:jc w:val="both"/>
      </w:pPr>
    </w:p>
    <w:p xmlns:wp14="http://schemas.microsoft.com/office/word/2010/wordml" w:rsidR="000F09CF" w:rsidP="019B9827" w:rsidRDefault="419A30A9" w14:paraId="57BB4054" wp14:textId="77777777">
      <w:pPr>
        <w:jc w:val="both"/>
      </w:pPr>
      <w:r>
        <w:t xml:space="preserve">El siguiente </w:t>
      </w:r>
      <w:r w:rsidR="37C6E8EB">
        <w:t>subconjunto de tareas involucra a los jefes de</w:t>
      </w:r>
      <w:r w:rsidR="055A34E1">
        <w:t xml:space="preserve"> los distintos departamentos</w:t>
      </w:r>
      <w:r w:rsidR="1FC8B338">
        <w:t xml:space="preserve"> implicados en el proyecto</w:t>
      </w:r>
      <w:r w:rsidR="03056655">
        <w:t>,</w:t>
      </w:r>
      <w:r w:rsidR="055A34E1">
        <w:t xml:space="preserve"> </w:t>
      </w:r>
      <w:r w:rsidR="781B59A0">
        <w:t>así</w:t>
      </w:r>
      <w:r w:rsidR="1FC8B338">
        <w:t xml:space="preserve"> como al jefe de proyecto. Entre ellos evaluaran </w:t>
      </w:r>
      <w:r w:rsidR="781B59A0">
        <w:t xml:space="preserve">el documento generado en las fases anteriores </w:t>
      </w:r>
      <w:r w:rsidR="40B1A6D4">
        <w:t>de tal forma que</w:t>
      </w:r>
      <w:r w:rsidR="471D7996">
        <w:t>,</w:t>
      </w:r>
      <w:r w:rsidR="40B1A6D4">
        <w:t xml:space="preserve"> se logre distinguir de la petición de cambio</w:t>
      </w:r>
      <w:r w:rsidR="258DECB6">
        <w:t xml:space="preserve"> original los distintos elementos que la componen</w:t>
      </w:r>
      <w:r w:rsidR="7F7C291D">
        <w:t xml:space="preserve">. Cada uno de </w:t>
      </w:r>
      <w:r w:rsidR="6AE8DDF9">
        <w:t>esos</w:t>
      </w:r>
      <w:r w:rsidR="7F7C291D">
        <w:t xml:space="preserve"> elementos</w:t>
      </w:r>
      <w:r w:rsidR="59A6FCBB">
        <w:t xml:space="preserve"> obtenidos</w:t>
      </w:r>
      <w:r w:rsidR="522A1A8B">
        <w:t xml:space="preserve">, </w:t>
      </w:r>
      <w:r w:rsidR="37F84B41">
        <w:t>caracterizados</w:t>
      </w:r>
      <w:r w:rsidR="522A1A8B">
        <w:t xml:space="preserve"> por ser precisos</w:t>
      </w:r>
      <w:r w:rsidR="30B2E2B2">
        <w:t>,</w:t>
      </w:r>
      <w:r w:rsidR="522A1A8B">
        <w:t xml:space="preserve"> claros </w:t>
      </w:r>
      <w:r w:rsidR="24D4AE8D">
        <w:t>y por</w:t>
      </w:r>
      <w:r w:rsidR="522A1A8B">
        <w:t xml:space="preserve"> presentar un lenguaje </w:t>
      </w:r>
      <w:r w:rsidR="0AEFBE69">
        <w:t xml:space="preserve">más </w:t>
      </w:r>
      <w:r w:rsidR="522A1A8B">
        <w:t>técnico y menos general</w:t>
      </w:r>
      <w:r w:rsidR="59A6FCBB">
        <w:t xml:space="preserve">, </w:t>
      </w:r>
      <w:r w:rsidR="7F7C291D">
        <w:t>se asignarán a los departamentos de la empresa encargados de su desarrollo.</w:t>
      </w:r>
      <w:r w:rsidR="70B5020C">
        <w:t xml:space="preserve"> Esta fase únicamente contiene la actividad “Análisis detallado”</w:t>
      </w:r>
      <w:r w:rsidR="47A8A8F6">
        <w:t>.</w:t>
      </w:r>
    </w:p>
    <w:p xmlns:wp14="http://schemas.microsoft.com/office/word/2010/wordml" w:rsidR="000F09CF" w:rsidP="019B9827" w:rsidRDefault="000F09CF" w14:paraId="6BB9E253" wp14:textId="77777777">
      <w:pPr>
        <w:jc w:val="both"/>
      </w:pPr>
    </w:p>
    <w:p xmlns:wp14="http://schemas.microsoft.com/office/word/2010/wordml" w:rsidR="005C6894" w:rsidP="019B9827" w:rsidRDefault="47A8A8F6" w14:paraId="7AFB4237" wp14:textId="77777777">
      <w:pPr>
        <w:jc w:val="both"/>
      </w:pPr>
      <w:r>
        <w:t>A continuación</w:t>
      </w:r>
      <w:r w:rsidR="099E8212">
        <w:t>,</w:t>
      </w:r>
      <w:r>
        <w:t xml:space="preserve"> </w:t>
      </w:r>
      <w:r w:rsidR="75CCEC64">
        <w:t>los elementos detectados en la fase anterior llegarían a los distintos departamento</w:t>
      </w:r>
      <w:r w:rsidR="7F5D5E10">
        <w:t>s</w:t>
      </w:r>
      <w:r w:rsidR="75CCEC64">
        <w:t xml:space="preserve"> encargados de gestionarlas a </w:t>
      </w:r>
      <w:r w:rsidR="7C1BEAD7">
        <w:t>través</w:t>
      </w:r>
      <w:r w:rsidR="75CCEC64">
        <w:t xml:space="preserve"> de la correspondiente documentación c</w:t>
      </w:r>
      <w:r w:rsidR="3A0AA9E5">
        <w:t>u</w:t>
      </w:r>
      <w:r w:rsidR="75CCEC64">
        <w:t>mpl</w:t>
      </w:r>
      <w:r w:rsidR="511F3E97">
        <w:t>i</w:t>
      </w:r>
      <w:r w:rsidR="75CCEC64">
        <w:t xml:space="preserve">mentada por </w:t>
      </w:r>
      <w:r w:rsidR="01D1BDCB">
        <w:t>el jefe</w:t>
      </w:r>
      <w:r w:rsidR="7C1BEAD7">
        <w:t xml:space="preserve"> de departamento y que contiene una visión técnica del problema a solventar. Así pues</w:t>
      </w:r>
      <w:r w:rsidR="51554D5B">
        <w:t>,</w:t>
      </w:r>
      <w:r w:rsidR="7C1BEAD7">
        <w:t xml:space="preserve"> en esta fase ese cambio general, el cual en muchos casos puede suponer un conjunto de diferentes cambios más pequeños, se segrega en pequeños cambios aún más concretos y claros</w:t>
      </w:r>
      <w:r w:rsidR="3897EE3F">
        <w:t xml:space="preserve"> asignando cada uno de ellos a los distintos trabajadores del departamento</w:t>
      </w:r>
      <w:r w:rsidR="315CCAA5">
        <w:t>.</w:t>
      </w:r>
      <w:r w:rsidR="63C2B331">
        <w:t xml:space="preserve"> Esta fase se corresponde con el “Análisis técnico” que se encuentra en el diagrama</w:t>
      </w:r>
      <w:r w:rsidR="61B89CD2">
        <w:t xml:space="preserve"> de actividades</w:t>
      </w:r>
      <w:r w:rsidR="63C2B331">
        <w:t>.</w:t>
      </w:r>
    </w:p>
    <w:p xmlns:wp14="http://schemas.microsoft.com/office/word/2010/wordml" w:rsidR="002B1E7D" w:rsidP="019B9827" w:rsidRDefault="002B1E7D" w14:paraId="23DE523C" wp14:textId="77777777">
      <w:pPr>
        <w:jc w:val="both"/>
      </w:pPr>
    </w:p>
    <w:p xmlns:wp14="http://schemas.microsoft.com/office/word/2010/wordml" w:rsidR="002B1E7D" w:rsidP="019B9827" w:rsidRDefault="6D51508C" w14:paraId="7F3CA270" wp14:textId="77777777">
      <w:pPr>
        <w:jc w:val="both"/>
      </w:pPr>
      <w:r>
        <w:t>La siguiente fase correspondería únicamente a cada trabajador individual</w:t>
      </w:r>
      <w:r w:rsidR="798FA5B9">
        <w:t xml:space="preserve"> el cual tendría que realizar la tarea asignada cumpliendo con los estándares de calidad de la empresa </w:t>
      </w:r>
      <w:r w:rsidR="0D1E6F93">
        <w:t xml:space="preserve">expresados como un conjunto de pruebas </w:t>
      </w:r>
      <w:r w:rsidR="69CC927D">
        <w:t>y métodos de evaluación. Esta fase está compuesta por las actividades “Desarrollo e implementación” y “</w:t>
      </w:r>
      <w:r w:rsidR="2DF99248">
        <w:t>E</w:t>
      </w:r>
      <w:r w:rsidR="69CC927D">
        <w:t>valuación</w:t>
      </w:r>
      <w:r w:rsidR="1E7F6B7D">
        <w:t xml:space="preserve"> y pruebas</w:t>
      </w:r>
      <w:r w:rsidR="69CC927D">
        <w:t>”</w:t>
      </w:r>
      <w:r w:rsidR="3B25CA39">
        <w:t>.</w:t>
      </w:r>
    </w:p>
    <w:p xmlns:wp14="http://schemas.microsoft.com/office/word/2010/wordml" w:rsidR="00E47EEF" w:rsidP="019B9827" w:rsidRDefault="00E47EEF" w14:paraId="52E56223" wp14:textId="77777777">
      <w:pPr>
        <w:jc w:val="both"/>
      </w:pPr>
    </w:p>
    <w:p xmlns:wp14="http://schemas.microsoft.com/office/word/2010/wordml" w:rsidR="00E47EEF" w:rsidP="019B9827" w:rsidRDefault="06CBF3C0" w14:paraId="2AA9290F" wp14:textId="77777777">
      <w:pPr>
        <w:jc w:val="both"/>
      </w:pPr>
      <w:r>
        <w:t xml:space="preserve">Una vez los distintos componentes del equipo de desarrollo terminaran con las </w:t>
      </w:r>
      <w:r w:rsidR="3EBB5863">
        <w:t>todas las</w:t>
      </w:r>
      <w:r>
        <w:t xml:space="preserve"> tareas que tenían asignadas,</w:t>
      </w:r>
      <w:r w:rsidR="3EBB5863">
        <w:t xml:space="preserve"> en una reunión el departamento al completo</w:t>
      </w:r>
      <w:r w:rsidR="65D2E012">
        <w:t>,</w:t>
      </w:r>
      <w:r w:rsidR="55D93E3F">
        <w:t xml:space="preserve"> incluido el jefe del departamento</w:t>
      </w:r>
      <w:r w:rsidR="0944316A">
        <w:t>,</w:t>
      </w:r>
      <w:r w:rsidR="55D93E3F">
        <w:t xml:space="preserve"> evalúan si realmente se ha implementado de forma correcta el cambio solicitado dado por terminado </w:t>
      </w:r>
      <w:r w:rsidR="17B2851C">
        <w:t xml:space="preserve">el trabajo del departamento. “Despliegue e </w:t>
      </w:r>
      <w:r w:rsidR="4A55F5CF">
        <w:t>integración</w:t>
      </w:r>
      <w:r w:rsidR="17B2851C">
        <w:t>” constituye la única actividad de esta fase del proceso.</w:t>
      </w:r>
    </w:p>
    <w:p xmlns:wp14="http://schemas.microsoft.com/office/word/2010/wordml" w:rsidR="00D60557" w:rsidP="019B9827" w:rsidRDefault="00D60557" w14:paraId="07547A01" wp14:textId="77777777">
      <w:pPr>
        <w:jc w:val="both"/>
      </w:pPr>
    </w:p>
    <w:p xmlns:wp14="http://schemas.microsoft.com/office/word/2010/wordml" w:rsidR="00D60557" w:rsidP="019B9827" w:rsidRDefault="17B2851C" w14:paraId="18ECC5EC" wp14:textId="77777777">
      <w:pPr>
        <w:jc w:val="both"/>
      </w:pPr>
      <w:r>
        <w:t>Finalmente</w:t>
      </w:r>
      <w:r w:rsidR="474EB256">
        <w:t>,</w:t>
      </w:r>
      <w:r>
        <w:t xml:space="preserve"> </w:t>
      </w:r>
      <w:r w:rsidR="6705EE33">
        <w:t xml:space="preserve">cuando todos los </w:t>
      </w:r>
      <w:r w:rsidR="0B261ACB">
        <w:t>equipos de trabajo terminaron sus respectivas tareas, los jefes de cada departamento</w:t>
      </w:r>
      <w:r w:rsidR="13967F54">
        <w:t>,</w:t>
      </w:r>
      <w:r w:rsidR="0B261ACB">
        <w:t xml:space="preserve"> </w:t>
      </w:r>
      <w:r w:rsidR="55789063">
        <w:t>así</w:t>
      </w:r>
      <w:r w:rsidR="0B261ACB">
        <w:t xml:space="preserve"> como </w:t>
      </w:r>
      <w:r w:rsidR="76BCCC6F">
        <w:t>el jefe de proyecto</w:t>
      </w:r>
      <w:r w:rsidR="5724BECB">
        <w:t>,</w:t>
      </w:r>
      <w:r w:rsidR="76BCCC6F">
        <w:t xml:space="preserve"> se reúnen para revisar y dar por finalizado el cambio</w:t>
      </w:r>
      <w:r w:rsidR="063FC688">
        <w:t xml:space="preserve"> al mismo tiempo que se informa a la persona o equipo que notifico el cambio de su cierre</w:t>
      </w:r>
      <w:r w:rsidR="76BCCC6F">
        <w:t>. Fase de “</w:t>
      </w:r>
      <w:r w:rsidR="2FCCCA91">
        <w:t xml:space="preserve">Revisión final </w:t>
      </w:r>
      <w:r w:rsidR="76BCCC6F">
        <w:t>y cierre”.</w:t>
      </w:r>
    </w:p>
    <w:p xmlns:wp14="http://schemas.microsoft.com/office/word/2010/wordml" w:rsidRPr="00E51820" w:rsidR="005C6894" w:rsidP="00E51820" w:rsidRDefault="005C6894" w14:paraId="5043CB0F" wp14:textId="77777777"/>
    <w:p xmlns:wp14="http://schemas.microsoft.com/office/word/2010/wordml" w:rsidRPr="001438CB" w:rsidR="001438CB" w:rsidP="53D986DD" w:rsidRDefault="0CFE04E7" w14:paraId="5DC4766E" wp14:textId="77777777">
      <w:pPr>
        <w:pStyle w:val="Ttulo2"/>
        <w:rPr/>
      </w:pPr>
      <w:bookmarkStart w:name="_Toc413611285" w:id="243051254"/>
      <w:r w:rsidR="0CFE04E7">
        <w:rPr/>
        <w:t>Diagrama de actividades</w:t>
      </w:r>
      <w:bookmarkEnd w:id="243051254"/>
    </w:p>
    <w:p xmlns:wp14="http://schemas.microsoft.com/office/word/2010/wordml" w:rsidR="0029739F" w:rsidP="0029739F" w:rsidRDefault="003E7788" w14:paraId="07459315" wp14:textId="77777777">
      <w:pPr>
        <w:keepNext/>
        <w:jc w:val="center"/>
      </w:pPr>
      <w:r w:rsidRPr="00B33BCC">
        <w:rPr>
          <w:noProof/>
          <w:color w:val="2B579A"/>
          <w:shd w:val="clear" w:color="auto" w:fill="E6E6E6"/>
        </w:rPr>
        <w:drawing>
          <wp:inline xmlns:wp14="http://schemas.microsoft.com/office/word/2010/wordprocessingDrawing" distT="0" distB="0" distL="0" distR="0" wp14:anchorId="75F6E541" wp14:editId="7777777">
            <wp:extent cx="5153025" cy="4095750"/>
            <wp:effectExtent l="0" t="0" r="0" b="0"/>
            <wp:docPr id="1" name="Imagen 1834004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340045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4095750"/>
                    </a:xfrm>
                    <a:prstGeom prst="rect">
                      <a:avLst/>
                    </a:prstGeom>
                    <a:noFill/>
                    <a:ln>
                      <a:noFill/>
                    </a:ln>
                  </pic:spPr>
                </pic:pic>
              </a:graphicData>
            </a:graphic>
          </wp:inline>
        </w:drawing>
      </w:r>
    </w:p>
    <w:p xmlns:wp14="http://schemas.microsoft.com/office/word/2010/wordml" w:rsidRPr="0029739F" w:rsidR="54CE2204" w:rsidP="0029739F" w:rsidRDefault="63C2B331" w14:paraId="47223359" wp14:textId="77777777">
      <w:pPr>
        <w:pStyle w:val="Descripcin"/>
        <w:jc w:val="center"/>
      </w:pPr>
      <w:r>
        <w:t xml:space="preserve">Figure </w:t>
      </w:r>
      <w:r>
        <w:fldChar w:fldCharType="begin"/>
      </w:r>
      <w:r>
        <w:instrText> SEQ Figure \* ARABIC </w:instrText>
      </w:r>
      <w:r>
        <w:fldChar w:fldCharType="separate"/>
      </w:r>
      <w:r>
        <w:t>1</w:t>
      </w:r>
      <w:r>
        <w:fldChar w:fldCharType="end"/>
      </w:r>
      <w:r>
        <w:t>Diagrama de actividades</w:t>
      </w:r>
    </w:p>
    <w:p xmlns:wp14="http://schemas.microsoft.com/office/word/2010/wordml" w:rsidR="53D986DD" w:rsidP="53D986DD" w:rsidRDefault="53D986DD" w14:paraId="6537F28F" wp14:textId="77777777"/>
    <w:p xmlns:wp14="http://schemas.microsoft.com/office/word/2010/wordml" w:rsidR="04E86A77" w:rsidP="53D986DD" w:rsidRDefault="098FAE8F" w14:paraId="253F790D" wp14:textId="77777777">
      <w:pPr>
        <w:jc w:val="both"/>
      </w:pPr>
      <w:r>
        <w:t xml:space="preserve">Aquí se muestra el diagrama de actividades para la gestión de cambios en el proyecto. </w:t>
      </w:r>
      <w:r w:rsidR="596D38F3">
        <w:t xml:space="preserve">Consta de 8 </w:t>
      </w:r>
      <w:r w:rsidR="3B04C03A">
        <w:t>actividades independientes, que se analizarán detalladamente en apartados posteriores.</w:t>
      </w:r>
    </w:p>
    <w:p xmlns:wp14="http://schemas.microsoft.com/office/word/2010/wordml" w:rsidR="21F535B5" w:rsidP="53D986DD" w:rsidRDefault="2836B408" w14:paraId="36134DA9" wp14:textId="77777777">
      <w:pPr>
        <w:spacing w:line="259" w:lineRule="auto"/>
        <w:jc w:val="both"/>
      </w:pPr>
      <w:r>
        <w:t>El contenedor</w:t>
      </w:r>
      <w:r w:rsidR="363C1DF8">
        <w:t xml:space="preserve"> “Grupo de desarrollo” representa las tareas que </w:t>
      </w:r>
      <w:r w:rsidR="27664343">
        <w:t>serán realizadas en paralelo por los diferentes grupos de desarrollo del proyecto, así como “Trabajador” contienen las tareas que se realizarán simultáneamente por los diferentes integrantes de un grup</w:t>
      </w:r>
      <w:r w:rsidR="544DB31E">
        <w:t>o. Por tanto, a partir del “Análisis de</w:t>
      </w:r>
      <w:r w:rsidR="33C335BD">
        <w:t>tallado</w:t>
      </w:r>
      <w:r w:rsidR="544DB31E">
        <w:t>” el flujo de actividades se</w:t>
      </w:r>
      <w:r w:rsidR="5BF5F0FF">
        <w:t xml:space="preserve"> fragmenta de forma que cada grupo de desarrollo, simultáneamente, </w:t>
      </w:r>
      <w:r w:rsidR="63EFD871">
        <w:t xml:space="preserve">aplica cada una de las actividades. De la misma forma, dentro de cada grupo, después de “Análisis técnico”, cada trabajador, integrante del grupo, realiza en paralelo las actividades </w:t>
      </w:r>
      <w:r w:rsidR="3292FB47">
        <w:t xml:space="preserve">“Desarrollo e </w:t>
      </w:r>
      <w:r w:rsidR="3EDC8E71">
        <w:t xml:space="preserve">implementación” </w:t>
      </w:r>
      <w:r w:rsidR="357CFCD2">
        <w:t>y “</w:t>
      </w:r>
      <w:r w:rsidR="0D81686B">
        <w:t>E</w:t>
      </w:r>
      <w:r w:rsidR="7CEAE59F">
        <w:t>valuación</w:t>
      </w:r>
      <w:r w:rsidR="4B640CE8">
        <w:t xml:space="preserve"> y pruebas</w:t>
      </w:r>
      <w:r w:rsidR="3292FB47">
        <w:t>”.</w:t>
      </w:r>
    </w:p>
    <w:p xmlns:wp14="http://schemas.microsoft.com/office/word/2010/wordml" w:rsidR="00A0AE60" w:rsidRDefault="00A0AE60" w14:paraId="6DFB9E20" wp14:textId="77777777">
      <w:r>
        <w:br w:type="page"/>
      </w:r>
    </w:p>
    <w:p xmlns:wp14="http://schemas.microsoft.com/office/word/2010/wordml" w:rsidR="001438CB" w:rsidP="001438CB" w:rsidRDefault="0CFE04E7" w14:paraId="4E75FA27" wp14:textId="77777777">
      <w:pPr>
        <w:pStyle w:val="Ttulo2"/>
        <w:rPr/>
      </w:pPr>
      <w:bookmarkStart w:name="_Toc111842337" w:id="570387283"/>
      <w:r w:rsidR="0CFE04E7">
        <w:rPr/>
        <w:t>Definición de Actividades</w:t>
      </w:r>
      <w:bookmarkEnd w:id="570387283"/>
    </w:p>
    <w:p xmlns:wp14="http://schemas.microsoft.com/office/word/2010/wordml" w:rsidRPr="00AD0500" w:rsidR="00AD0500" w:rsidP="69CF654D" w:rsidRDefault="45042B6B" w14:paraId="67C37967" wp14:textId="77777777">
      <w:pPr>
        <w:jc w:val="both"/>
      </w:pPr>
      <w:r>
        <w:t xml:space="preserve">A </w:t>
      </w:r>
      <w:r w:rsidR="23EE4BB0">
        <w:t>continuación,</w:t>
      </w:r>
      <w:r>
        <w:t xml:space="preserve"> en los siguientes apartados se detallan en mayor medida cada una de las distintas actividades en las que se divide nuestra propuesta. Por cada una de ellas se presentan </w:t>
      </w:r>
      <w:r w:rsidR="62420A9D">
        <w:t xml:space="preserve">una descripción en detalle, personas implicadas en la realización de las </w:t>
      </w:r>
      <w:r w:rsidR="4C5C83C9">
        <w:t>mismas,</w:t>
      </w:r>
      <w:r w:rsidR="62420A9D">
        <w:t xml:space="preserve"> </w:t>
      </w:r>
      <w:r w:rsidR="4D3F3C4E">
        <w:t>así</w:t>
      </w:r>
      <w:r w:rsidR="62420A9D">
        <w:t xml:space="preserve"> como</w:t>
      </w:r>
      <w:r w:rsidR="69F815B7">
        <w:t xml:space="preserve"> las entradas y salidas entre otros elementos como distintas plantillas de ejemplo.</w:t>
      </w:r>
    </w:p>
    <w:p xmlns:wp14="http://schemas.microsoft.com/office/word/2010/wordml" w:rsidR="3103AB24" w:rsidP="53D986DD" w:rsidRDefault="0CFE04E7" w14:paraId="59EF4F95" wp14:textId="77777777">
      <w:pPr>
        <w:pStyle w:val="Ttulo3"/>
        <w:rPr/>
      </w:pPr>
      <w:bookmarkStart w:name="_Toc1544406262" w:id="660153014"/>
      <w:r w:rsidR="0CFE04E7">
        <w:rPr/>
        <w:t xml:space="preserve">Actividad </w:t>
      </w:r>
      <w:r w:rsidR="6DEEE066">
        <w:rPr/>
        <w:t xml:space="preserve">1 </w:t>
      </w:r>
      <w:r w:rsidR="6024CBFB">
        <w:rPr/>
        <w:t xml:space="preserve">- </w:t>
      </w:r>
      <w:r w:rsidR="6DEEE066">
        <w:rPr/>
        <w:t>Registro del cambio</w:t>
      </w:r>
      <w:bookmarkEnd w:id="660153014"/>
    </w:p>
    <w:p xmlns:wp14="http://schemas.microsoft.com/office/word/2010/wordml" w:rsidR="003A3BA4" w:rsidP="6819992A" w:rsidRDefault="204F1949" w14:paraId="7CF7CAE3" wp14:textId="77777777">
      <w:pPr>
        <w:pStyle w:val="Ttulo4"/>
        <w:rPr/>
      </w:pPr>
      <w:bookmarkStart w:name="_Toc1191550073" w:id="588363143"/>
      <w:r w:rsidR="204F1949">
        <w:rPr/>
        <w:t>Descripción</w:t>
      </w:r>
      <w:bookmarkEnd w:id="588363143"/>
    </w:p>
    <w:p xmlns:wp14="http://schemas.microsoft.com/office/word/2010/wordml" w:rsidR="00ED335F" w:rsidP="6A22EC30" w:rsidRDefault="7679CF57" w14:paraId="0AD8D0B3" wp14:textId="77777777">
      <w:pPr>
        <w:jc w:val="both"/>
      </w:pPr>
      <w:r>
        <w:t>Esta primera actividad tiene como objetivo</w:t>
      </w:r>
      <w:r w:rsidR="0C962CFC">
        <w:t xml:space="preserve"> el recopilar de forma ordenada y clara l</w:t>
      </w:r>
      <w:r w:rsidR="49C80BE9">
        <w:t>o</w:t>
      </w:r>
      <w:r w:rsidR="3C7C969D">
        <w:t>s distin</w:t>
      </w:r>
      <w:r w:rsidR="49C80BE9">
        <w:t>to</w:t>
      </w:r>
      <w:r w:rsidR="3C7C969D">
        <w:t xml:space="preserve">s </w:t>
      </w:r>
      <w:r w:rsidR="49C80BE9">
        <w:t>datos</w:t>
      </w:r>
      <w:r w:rsidR="3C7C969D">
        <w:t xml:space="preserve"> que son necesari</w:t>
      </w:r>
      <w:r w:rsidR="49C80BE9">
        <w:t>o</w:t>
      </w:r>
      <w:r w:rsidR="3C7C969D">
        <w:t>s para dar de alta un nuevo</w:t>
      </w:r>
      <w:r w:rsidR="25CAF480">
        <w:t xml:space="preserve"> cambio</w:t>
      </w:r>
      <w:r w:rsidR="49C80BE9">
        <w:t xml:space="preserve"> en el sistema</w:t>
      </w:r>
      <w:r w:rsidR="5388BD72">
        <w:t>.</w:t>
      </w:r>
      <w:r w:rsidR="1EE92ABA">
        <w:t xml:space="preserve"> </w:t>
      </w:r>
    </w:p>
    <w:p xmlns:wp14="http://schemas.microsoft.com/office/word/2010/wordml" w:rsidRPr="00760B45" w:rsidR="00760B45" w:rsidP="6A22EC30" w:rsidRDefault="119EC0D2" w14:paraId="07233BDF" wp14:textId="77777777">
      <w:pPr>
        <w:jc w:val="both"/>
      </w:pPr>
      <w:r>
        <w:t>Esta actividad nace c</w:t>
      </w:r>
      <w:r w:rsidR="4E6CF46A">
        <w:t xml:space="preserve">on </w:t>
      </w:r>
      <w:r w:rsidR="31A577F1">
        <w:t xml:space="preserve">la finalidad </w:t>
      </w:r>
      <w:r w:rsidR="4E6CF46A">
        <w:t xml:space="preserve">de </w:t>
      </w:r>
      <w:r w:rsidR="2AEA1F09">
        <w:t>generar un proceso óptimo de gestión de cambios</w:t>
      </w:r>
      <w:r>
        <w:t xml:space="preserve"> ya que</w:t>
      </w:r>
      <w:r w:rsidR="2AEA1F09">
        <w:t xml:space="preserve"> consideramos que uno de los principales puntos a tratar tiene que ver con la uniformidad y claridad de la información</w:t>
      </w:r>
      <w:r w:rsidR="31A577F1">
        <w:t xml:space="preserve"> con la que vamos a trabajar</w:t>
      </w:r>
      <w:r w:rsidR="2AEA1F09">
        <w:t xml:space="preserve">. Por este mismo motivo al momento de recibir una propuesta de cambio, bien sea de mejora </w:t>
      </w:r>
      <w:r w:rsidR="4337C11C">
        <w:t>o de solución de algún error,</w:t>
      </w:r>
      <w:r w:rsidR="649E398C">
        <w:t xml:space="preserve"> dado que este generalmente se </w:t>
      </w:r>
      <w:r w:rsidR="31A577F1">
        <w:t>va a</w:t>
      </w:r>
      <w:r w:rsidR="649E398C">
        <w:t xml:space="preserve"> realizar de forma espontánea y en lenguaje natural necesitamos tener algún sistema o </w:t>
      </w:r>
      <w:r w:rsidR="045F8A8B">
        <w:t>grupo de personas</w:t>
      </w:r>
      <w:r w:rsidR="649E398C">
        <w:t xml:space="preserve"> que sea</w:t>
      </w:r>
      <w:r w:rsidR="4E1D944F">
        <w:t>n</w:t>
      </w:r>
      <w:r w:rsidR="649E398C">
        <w:t xml:space="preserve"> capa</w:t>
      </w:r>
      <w:r w:rsidR="0168388D">
        <w:t>ces</w:t>
      </w:r>
      <w:r w:rsidR="649E398C">
        <w:t xml:space="preserve"> de trasladar la información no estructurada o poco clara a una plantilla</w:t>
      </w:r>
      <w:r w:rsidR="7675CFE8">
        <w:t xml:space="preserve"> de la forma </w:t>
      </w:r>
      <w:r w:rsidR="74D8BE63">
        <w:t>más</w:t>
      </w:r>
      <w:r w:rsidR="7675CFE8">
        <w:t xml:space="preserve"> precisa y concreta posible</w:t>
      </w:r>
      <w:r w:rsidR="649E398C">
        <w:t xml:space="preserve"> de forma que </w:t>
      </w:r>
      <w:r w:rsidR="7F158E35">
        <w:t xml:space="preserve">los expertos del campo puedan trabajar </w:t>
      </w:r>
      <w:r w:rsidR="74D8BE63">
        <w:t>mejor.</w:t>
      </w:r>
    </w:p>
    <w:p xmlns:wp14="http://schemas.microsoft.com/office/word/2010/wordml" w:rsidR="00346635" w:rsidP="53D986DD" w:rsidRDefault="166ECE6D" w14:paraId="39209B85" wp14:textId="77777777">
      <w:pPr>
        <w:pStyle w:val="Ttulo4"/>
        <w:jc w:val="both"/>
        <w:rPr/>
      </w:pPr>
      <w:bookmarkStart w:name="_Toc706973341" w:id="36790807"/>
      <w:r w:rsidR="166ECE6D">
        <w:rPr/>
        <w:t>Involucrados</w:t>
      </w:r>
      <w:bookmarkEnd w:id="36790807"/>
    </w:p>
    <w:p xmlns:wp14="http://schemas.microsoft.com/office/word/2010/wordml" w:rsidRPr="00E56B6E" w:rsidR="00E56B6E" w:rsidP="69CF654D" w:rsidRDefault="7A75143A" w14:paraId="024EEBFA" wp14:textId="77777777">
      <w:pPr>
        <w:jc w:val="both"/>
      </w:pPr>
      <w:r>
        <w:t xml:space="preserve">Esta actividad requiere </w:t>
      </w:r>
      <w:r w:rsidR="62FD5D51">
        <w:t xml:space="preserve">tanto </w:t>
      </w:r>
      <w:r>
        <w:t>la participación</w:t>
      </w:r>
      <w:r w:rsidR="62FD5D51">
        <w:t xml:space="preserve"> de la empresa como de los usuarios o clientes del proyecto. Por parte de la empresa se </w:t>
      </w:r>
      <w:r w:rsidR="61CE0617">
        <w:t>necesitará</w:t>
      </w:r>
      <w:r w:rsidR="62FD5D51">
        <w:t xml:space="preserve"> a una persona</w:t>
      </w:r>
      <w:r w:rsidR="1D3AF670">
        <w:t>, grupo de personas</w:t>
      </w:r>
      <w:r w:rsidR="486ACDCB">
        <w:t xml:space="preserve"> o software que permita a los solicitantes del cambio cubrir la plantilla proporcionada asegurando un nivel mínimo de calidad y claridad en las respuestas. Por otro lado</w:t>
      </w:r>
      <w:r w:rsidR="1CBE3C08">
        <w:t>,</w:t>
      </w:r>
      <w:r w:rsidR="486ACDCB">
        <w:t xml:space="preserve"> </w:t>
      </w:r>
      <w:r w:rsidR="48D64116">
        <w:t>requiere la participación del cliente o usuario del sistema por ser la persona que identifico el problema o aspecto a mejorar.</w:t>
      </w:r>
      <w:r w:rsidR="06E25819">
        <w:t xml:space="preserve"> Destacamos el papel de la persona que propone el cambio por poder ser necesario su participación en futuras revisiones</w:t>
      </w:r>
      <w:r w:rsidR="00E56B6E">
        <w:tab/>
      </w:r>
      <w:r w:rsidR="06E25819">
        <w:t>para aclarar dudas o malentendidos.</w:t>
      </w:r>
    </w:p>
    <w:p xmlns:wp14="http://schemas.microsoft.com/office/word/2010/wordml" w:rsidR="00EC78C8" w:rsidP="53D986DD" w:rsidRDefault="523E50E7" w14:paraId="27C8C47E" wp14:textId="77777777">
      <w:pPr>
        <w:pStyle w:val="Ttulo4"/>
        <w:jc w:val="both"/>
        <w:rPr/>
      </w:pPr>
      <w:bookmarkStart w:name="_Toc1148329177" w:id="1481308220"/>
      <w:r w:rsidR="523E50E7">
        <w:rPr/>
        <w:t>Entradas requeridas</w:t>
      </w:r>
      <w:bookmarkEnd w:id="1481308220"/>
    </w:p>
    <w:p xmlns:wp14="http://schemas.microsoft.com/office/word/2010/wordml" w:rsidRPr="000A64E0" w:rsidR="000A64E0" w:rsidP="3728B6D2" w:rsidRDefault="65214A61" w14:paraId="0E117B6C" wp14:textId="77777777">
      <w:pPr>
        <w:jc w:val="both"/>
      </w:pPr>
      <w:r>
        <w:t>Presentar algún problema, mejora o cambio que quiera comentar a la empresa con el objetivo de que se implemente en el sistema final.</w:t>
      </w:r>
    </w:p>
    <w:p xmlns:wp14="http://schemas.microsoft.com/office/word/2010/wordml" w:rsidR="00896AE4" w:rsidP="53D986DD" w:rsidRDefault="63C1B8B9" w14:paraId="729AAE31" wp14:textId="77777777">
      <w:pPr>
        <w:pStyle w:val="Ttulo4"/>
        <w:jc w:val="both"/>
        <w:rPr/>
      </w:pPr>
      <w:bookmarkStart w:name="_Toc1922379741" w:id="659563291"/>
      <w:r w:rsidR="63C1B8B9">
        <w:rPr/>
        <w:t>Productos de trabajo</w:t>
      </w:r>
      <w:bookmarkEnd w:id="659563291"/>
    </w:p>
    <w:p xmlns:wp14="http://schemas.microsoft.com/office/word/2010/wordml" w:rsidRPr="000A64E0" w:rsidR="000A64E0" w:rsidP="69CF654D" w:rsidRDefault="65214A61" w14:paraId="5CBF1EAF" wp14:textId="77777777">
      <w:pPr>
        <w:jc w:val="both"/>
      </w:pPr>
      <w:r>
        <w:t>Un documento</w:t>
      </w:r>
      <w:r w:rsidR="4685377F">
        <w:t>, generado a partir de una plantilla</w:t>
      </w:r>
      <w:r w:rsidR="52C7F298">
        <w:t xml:space="preserve"> donde se han cubierto todos los campos necesarios, que contiene todos los datos necesarios para la empresa tomar la decisión </w:t>
      </w:r>
      <w:r w:rsidR="32C16670">
        <w:t>de qué hacer con el cambio.</w:t>
      </w:r>
      <w:r w:rsidR="2C1F9E72">
        <w:t xml:space="preserve"> Como plantilla se tendrá que usar la plantilla “Registro de cambios”, </w:t>
      </w:r>
      <w:hyperlink w:anchor="_Plantilla_Registro_del">
        <w:r w:rsidRPr="3728B6D2" w:rsidR="2C1F9E72">
          <w:rPr>
            <w:rStyle w:val="Hipervnculo"/>
          </w:rPr>
          <w:t>Plantilla,</w:t>
        </w:r>
      </w:hyperlink>
      <w:r w:rsidR="2C1F9E72">
        <w:t xml:space="preserve"> cub</w:t>
      </w:r>
      <w:r w:rsidR="41EF7416">
        <w:t xml:space="preserve">riendo de forma adecuada todos los campos necesarios de la misma. </w:t>
      </w:r>
      <w:r w:rsidR="6AC98E03">
        <w:t>Además,</w:t>
      </w:r>
      <w:r w:rsidR="41EF7416">
        <w:t xml:space="preserve"> al finalizar</w:t>
      </w:r>
      <w:r w:rsidR="1ED3F75B">
        <w:t>,</w:t>
      </w:r>
      <w:r w:rsidR="41EF7416">
        <w:t xml:space="preserve"> la instancia de la plantilla cubierta será depositada en el directorio “dir_registro_cambios”</w:t>
      </w:r>
      <w:r w:rsidR="631413CE">
        <w:t>.</w:t>
      </w:r>
    </w:p>
    <w:p xmlns:wp14="http://schemas.microsoft.com/office/word/2010/wordml" w:rsidRPr="000D7E40" w:rsidR="000D7E40" w:rsidP="53D986DD" w:rsidRDefault="22EED4EE" w14:paraId="21E8D2B6" wp14:textId="77777777">
      <w:pPr>
        <w:pStyle w:val="Ttulo4"/>
        <w:jc w:val="both"/>
        <w:rPr/>
      </w:pPr>
      <w:bookmarkStart w:name="_Toc266431925" w:id="1041574344"/>
      <w:r w:rsidR="22EED4EE">
        <w:rPr/>
        <w:t>Criterios de entrada</w:t>
      </w:r>
      <w:bookmarkEnd w:id="1041574344"/>
      <w:r w:rsidR="22EED4EE">
        <w:rPr/>
        <w:t xml:space="preserve"> </w:t>
      </w:r>
    </w:p>
    <w:p xmlns:wp14="http://schemas.microsoft.com/office/word/2010/wordml" w:rsidR="53D986DD" w:rsidP="53D986DD" w:rsidRDefault="1239EA8B" w14:paraId="5DB296FC" wp14:textId="77777777">
      <w:pPr>
        <w:jc w:val="both"/>
      </w:pPr>
      <w:r>
        <w:t>Tener detectado algún problema</w:t>
      </w:r>
      <w:r w:rsidR="777F998D">
        <w:t xml:space="preserve"> o identificado </w:t>
      </w:r>
      <w:r w:rsidR="50D7A83E">
        <w:t>algún</w:t>
      </w:r>
      <w:r w:rsidR="777F998D">
        <w:t xml:space="preserve"> tipo de </w:t>
      </w:r>
      <w:r>
        <w:t xml:space="preserve">mejora o funcionalidad </w:t>
      </w:r>
      <w:r w:rsidR="3BA89DFD">
        <w:t xml:space="preserve">adicional </w:t>
      </w:r>
      <w:r>
        <w:t>que se quiera pr</w:t>
      </w:r>
      <w:r w:rsidR="2C98F30D">
        <w:t xml:space="preserve">oponer </w:t>
      </w:r>
      <w:r>
        <w:t>al equipo</w:t>
      </w:r>
      <w:r w:rsidR="2AB2214E">
        <w:t xml:space="preserve"> de trabajadores de la empresa</w:t>
      </w:r>
      <w:r>
        <w:t>.</w:t>
      </w:r>
    </w:p>
    <w:p xmlns:wp14="http://schemas.microsoft.com/office/word/2010/wordml" w:rsidR="000D7E40" w:rsidP="53D986DD" w:rsidRDefault="319558B9" w14:paraId="2BD05C79" wp14:textId="77777777">
      <w:pPr>
        <w:pStyle w:val="Ttulo4"/>
        <w:jc w:val="both"/>
        <w:rPr/>
      </w:pPr>
      <w:bookmarkStart w:name="_Toc218568181" w:id="1719915179"/>
      <w:r w:rsidR="319558B9">
        <w:rPr/>
        <w:t xml:space="preserve">Criterios de </w:t>
      </w:r>
      <w:r w:rsidR="5664BF7F">
        <w:rPr/>
        <w:t>salida</w:t>
      </w:r>
      <w:bookmarkEnd w:id="1719915179"/>
      <w:r w:rsidR="319558B9">
        <w:rPr/>
        <w:t xml:space="preserve"> </w:t>
      </w:r>
    </w:p>
    <w:p xmlns:wp14="http://schemas.microsoft.com/office/word/2010/wordml" w:rsidRPr="00C769B7" w:rsidR="00C769B7" w:rsidP="3728B6D2" w:rsidRDefault="3546D559" w14:paraId="6014DF1B" wp14:textId="77777777">
      <w:pPr>
        <w:jc w:val="both"/>
      </w:pPr>
      <w:r>
        <w:t xml:space="preserve">Presentar </w:t>
      </w:r>
      <w:r w:rsidR="4D5F35DF">
        <w:t>la propuesta de cambio recibida de una forma clara y concisa siguiendo la c</w:t>
      </w:r>
      <w:r w:rsidR="2B1E3EA5">
        <w:t>u</w:t>
      </w:r>
      <w:r w:rsidR="4D5F35DF">
        <w:t>mpl</w:t>
      </w:r>
      <w:r w:rsidR="06B58AB9">
        <w:t>i</w:t>
      </w:r>
      <w:r w:rsidR="4D5F35DF">
        <w:t xml:space="preserve">mentación de los documentos pertinentes mediante </w:t>
      </w:r>
      <w:r>
        <w:t>una instancia de la plantilla con todos los campos necesarios cubiertos con una c</w:t>
      </w:r>
      <w:r w:rsidR="2F804CF2">
        <w:t>a</w:t>
      </w:r>
      <w:r>
        <w:t>lida</w:t>
      </w:r>
      <w:r w:rsidR="32517AE1">
        <w:t>d</w:t>
      </w:r>
      <w:r>
        <w:t xml:space="preserve"> mínima</w:t>
      </w:r>
      <w:r w:rsidR="6B854EBE">
        <w:t xml:space="preserve"> localizada en directorio correspondiente</w:t>
      </w:r>
      <w:r>
        <w:t>.</w:t>
      </w:r>
    </w:p>
    <w:p xmlns:wp14="http://schemas.microsoft.com/office/word/2010/wordml" w:rsidR="00A0AE60" w:rsidRDefault="00A0AE60" w14:paraId="70DF9E56" wp14:textId="77777777">
      <w:r>
        <w:br w:type="page"/>
      </w:r>
    </w:p>
    <w:p xmlns:wp14="http://schemas.microsoft.com/office/word/2010/wordml" w:rsidR="4AE5FBDD" w:rsidP="53D986DD" w:rsidRDefault="6DEEE066" w14:paraId="52CA773E" wp14:textId="77777777">
      <w:pPr>
        <w:pStyle w:val="Ttulo3"/>
        <w:jc w:val="both"/>
        <w:rPr/>
      </w:pPr>
      <w:bookmarkStart w:name="_Toc1901150005" w:id="1971200453"/>
      <w:r w:rsidR="6DEEE066">
        <w:rPr/>
        <w:t xml:space="preserve">Actividad 2 </w:t>
      </w:r>
      <w:r w:rsidR="6024CBFB">
        <w:rPr/>
        <w:t xml:space="preserve">- </w:t>
      </w:r>
      <w:r w:rsidR="6DEEE066">
        <w:rPr/>
        <w:t>Evaluación de la propuesta</w:t>
      </w:r>
      <w:bookmarkEnd w:id="1971200453"/>
    </w:p>
    <w:p xmlns:wp14="http://schemas.microsoft.com/office/word/2010/wordml" w:rsidR="00B53664" w:rsidP="00B53664" w:rsidRDefault="5664BF7F" w14:paraId="6BBD90DA" wp14:textId="77777777">
      <w:pPr>
        <w:pStyle w:val="Ttulo4"/>
        <w:jc w:val="both"/>
        <w:rPr/>
      </w:pPr>
      <w:bookmarkStart w:name="_Toc775965781" w:id="973750210"/>
      <w:r w:rsidR="5664BF7F">
        <w:rPr/>
        <w:t>Descripción</w:t>
      </w:r>
      <w:bookmarkEnd w:id="973750210"/>
    </w:p>
    <w:p xmlns:wp14="http://schemas.microsoft.com/office/word/2010/wordml" w:rsidRPr="00827AAC" w:rsidR="0040269A" w:rsidP="0040269A" w:rsidRDefault="0040269A" w14:paraId="6F06814C" wp14:textId="77777777">
      <w:pPr>
        <w:jc w:val="both"/>
      </w:pPr>
      <w:r>
        <w:t>En esta actividad se analiza cada una de las solicitudes de cambio creadas, comprobando el contenido de estas. Tiene como principal objetivo cribar las solicitudes que no cumplen con el mínimo de calidad indicado, así como aquellas que no aporten valor al proyecto que se está desarrollando. De igual modo permite al equipo que las gestione solicitar más información a la persona que creo la solicitud en caso de que la aportada no sea suficiente o adecuada. En esta fase tanto si se acepta como si se declina la solicitud se notifica a los interesados.</w:t>
      </w:r>
    </w:p>
    <w:p xmlns:wp14="http://schemas.microsoft.com/office/word/2010/wordml" w:rsidR="672A6F6D" w:rsidP="48C1FD8E" w:rsidRDefault="672A6F6D" w14:paraId="44E871BC" wp14:textId="77777777">
      <w:pPr>
        <w:spacing w:line="259" w:lineRule="auto"/>
        <w:jc w:val="both"/>
      </w:pPr>
    </w:p>
    <w:p xmlns:wp14="http://schemas.microsoft.com/office/word/2010/wordml" w:rsidR="01E73A40" w:rsidP="00A0AE60" w:rsidRDefault="6047028E" w14:paraId="311E9315" wp14:textId="77777777">
      <w:pPr>
        <w:spacing w:line="259" w:lineRule="auto"/>
        <w:jc w:val="both"/>
      </w:pPr>
      <w:r>
        <w:t xml:space="preserve">Con aquellas propuestas de cambio aceptadas se buscará como complemento a las mismas, obtener una primera evaluación del coste de implementar dicho cambio, por lo que el equipo empleará la técnica de Póker Scrum para estimar el coste de la propuesta aceptada que servirá de guía o base para actividades siguientes, </w:t>
      </w:r>
      <w:hyperlink w:anchor="_Póker_Scrum">
        <w:r w:rsidRPr="48C1FD8E">
          <w:rPr>
            <w:rStyle w:val="Hipervnculo"/>
          </w:rPr>
          <w:t>descripción de la técnica</w:t>
        </w:r>
      </w:hyperlink>
      <w:r>
        <w:t>. Además, se</w:t>
      </w:r>
      <w:r w:rsidR="5B6581B0">
        <w:t xml:space="preserve"> </w:t>
      </w:r>
      <w:r w:rsidR="43B1D70E">
        <w:t>le asignará a la misma una prioridad inicial</w:t>
      </w:r>
      <w:r w:rsidR="481D5EE4">
        <w:t>,</w:t>
      </w:r>
      <w:r w:rsidR="43B1D70E">
        <w:t xml:space="preserve"> estima</w:t>
      </w:r>
      <w:r w:rsidR="6050A7DD">
        <w:t>da</w:t>
      </w:r>
      <w:r w:rsidR="43B1D70E">
        <w:t xml:space="preserve"> en función de </w:t>
      </w:r>
      <w:r w:rsidR="296AE00B">
        <w:t xml:space="preserve">la relevancia que se considere que tiene dicho cambio en el proyecto, y el </w:t>
      </w:r>
      <w:r w:rsidR="28ECCEDA">
        <w:t xml:space="preserve">coste </w:t>
      </w:r>
      <w:r w:rsidR="258985CE">
        <w:t>estimado anteriormente</w:t>
      </w:r>
      <w:r w:rsidR="28ECCEDA">
        <w:t>.</w:t>
      </w:r>
    </w:p>
    <w:p xmlns:wp14="http://schemas.microsoft.com/office/word/2010/wordml" w:rsidR="00D32548" w:rsidP="53D986DD" w:rsidRDefault="5664BF7F" w14:paraId="00B6486D" wp14:textId="77777777">
      <w:pPr>
        <w:pStyle w:val="Ttulo4"/>
        <w:jc w:val="both"/>
        <w:rPr/>
      </w:pPr>
      <w:bookmarkStart w:name="_Toc590896751" w:id="1169740217"/>
      <w:r w:rsidR="5664BF7F">
        <w:rPr/>
        <w:t>Involucrados</w:t>
      </w:r>
      <w:bookmarkEnd w:id="1169740217"/>
    </w:p>
    <w:p xmlns:wp14="http://schemas.microsoft.com/office/word/2010/wordml" w:rsidR="5305A658" w:rsidP="1B4E7FA8" w:rsidRDefault="114CBFB8" w14:paraId="39C8D350" wp14:textId="77777777">
      <w:pPr>
        <w:jc w:val="both"/>
      </w:pPr>
      <w:r>
        <w:t>Miembro</w:t>
      </w:r>
      <w:r w:rsidR="63C6D8D4">
        <w:t>s</w:t>
      </w:r>
      <w:r>
        <w:t xml:space="preserve"> del equipo</w:t>
      </w:r>
      <w:r w:rsidR="4836C670">
        <w:t xml:space="preserve"> del proyecto</w:t>
      </w:r>
      <w:r>
        <w:t xml:space="preserve"> con experiencia </w:t>
      </w:r>
      <w:r w:rsidR="4836C670">
        <w:t xml:space="preserve">y </w:t>
      </w:r>
      <w:r w:rsidR="423CD20F">
        <w:t>conocimientos</w:t>
      </w:r>
      <w:r w:rsidR="4836C670">
        <w:t xml:space="preserve"> generales</w:t>
      </w:r>
      <w:r w:rsidR="7108E0AA">
        <w:t xml:space="preserve"> capaz de</w:t>
      </w:r>
      <w:r w:rsidR="2EC38EDE">
        <w:t xml:space="preserve"> concluir si el cambio tiene sentido para el proyecto</w:t>
      </w:r>
      <w:r>
        <w:t>.</w:t>
      </w:r>
      <w:r w:rsidR="125B0DCB">
        <w:t xml:space="preserve"> Puede ser necesaria la </w:t>
      </w:r>
      <w:r w:rsidR="4F0F9A08">
        <w:t>participación</w:t>
      </w:r>
      <w:r w:rsidR="125B0DCB">
        <w:t xml:space="preserve"> adicional de la persona o equipo que propuso el cambio con el objetivo de aclarar posibles dudas</w:t>
      </w:r>
      <w:r w:rsidR="03A1DBA6">
        <w:t xml:space="preserve"> que surjan en el proceso de </w:t>
      </w:r>
      <w:r w:rsidR="4F0F9A08">
        <w:t>valoración</w:t>
      </w:r>
      <w:r w:rsidR="125B0DCB">
        <w:t>.</w:t>
      </w:r>
    </w:p>
    <w:p xmlns:wp14="http://schemas.microsoft.com/office/word/2010/wordml" w:rsidR="00D32548" w:rsidP="53D986DD" w:rsidRDefault="5664BF7F" w14:paraId="2CD9D344" wp14:textId="77777777">
      <w:pPr>
        <w:pStyle w:val="Ttulo4"/>
        <w:jc w:val="both"/>
        <w:rPr/>
      </w:pPr>
      <w:bookmarkStart w:name="_Toc1302330454" w:id="1811542471"/>
      <w:r w:rsidR="5664BF7F">
        <w:rPr/>
        <w:t>Entradas requeridas</w:t>
      </w:r>
      <w:bookmarkEnd w:id="1811542471"/>
    </w:p>
    <w:p xmlns:wp14="http://schemas.microsoft.com/office/word/2010/wordml" w:rsidR="362CCE90" w:rsidP="1B4E7FA8" w:rsidRDefault="346874D4" w14:paraId="1B3BFFE7" wp14:textId="77777777">
      <w:pPr>
        <w:jc w:val="both"/>
      </w:pPr>
      <w:r>
        <w:t xml:space="preserve">Instancia de la plantilla, </w:t>
      </w:r>
      <w:hyperlink w:anchor="_Plantilla_Registro_del">
        <w:r w:rsidRPr="3728B6D2">
          <w:rPr>
            <w:rStyle w:val="Hipervnculo"/>
          </w:rPr>
          <w:t>Plantilla,</w:t>
        </w:r>
      </w:hyperlink>
      <w:r>
        <w:t xml:space="preserve"> correctamente implementada situada en el directorio propio</w:t>
      </w:r>
      <w:r w:rsidR="2B30BBEF">
        <w:t xml:space="preserve"> “dir_registro_cambios”</w:t>
      </w:r>
      <w:r w:rsidR="634C1C9A">
        <w:t>.</w:t>
      </w:r>
    </w:p>
    <w:p xmlns:wp14="http://schemas.microsoft.com/office/word/2010/wordml" w:rsidR="00D32548" w:rsidP="53D986DD" w:rsidRDefault="5664BF7F" w14:paraId="250AC7DC" wp14:textId="77777777">
      <w:pPr>
        <w:pStyle w:val="Ttulo4"/>
        <w:jc w:val="both"/>
        <w:rPr/>
      </w:pPr>
      <w:bookmarkStart w:name="_Toc338409061" w:id="642821555"/>
      <w:r w:rsidR="5664BF7F">
        <w:rPr/>
        <w:t>Productos de trabajo</w:t>
      </w:r>
      <w:bookmarkEnd w:id="642821555"/>
    </w:p>
    <w:p xmlns:wp14="http://schemas.microsoft.com/office/word/2010/wordml" w:rsidR="10C20EEC" w:rsidP="1B4E7FA8" w:rsidRDefault="5AF62271" w14:paraId="1BE9210D" wp14:textId="77777777">
      <w:pPr>
        <w:jc w:val="both"/>
      </w:pPr>
      <w:r>
        <w:t xml:space="preserve">Se </w:t>
      </w:r>
      <w:r w:rsidR="74007DF0">
        <w:t>c</w:t>
      </w:r>
      <w:r w:rsidR="79CE1ECC">
        <w:t>u</w:t>
      </w:r>
      <w:r w:rsidR="74007DF0">
        <w:t>mpl</w:t>
      </w:r>
      <w:r w:rsidR="7CFEB288">
        <w:t>i</w:t>
      </w:r>
      <w:r w:rsidR="74007DF0">
        <w:t>mentará</w:t>
      </w:r>
      <w:r>
        <w:t xml:space="preserve"> la plantilla de evaluación del cambio, </w:t>
      </w:r>
      <w:hyperlink w:anchor="_Plantilla_Evaluación_de">
        <w:r w:rsidRPr="3728B6D2">
          <w:rPr>
            <w:rStyle w:val="Hipervnculo"/>
          </w:rPr>
          <w:t>Plantilla,</w:t>
        </w:r>
      </w:hyperlink>
      <w:r>
        <w:t xml:space="preserve"> cubriendo todos los campos </w:t>
      </w:r>
      <w:r w:rsidR="7AD1E831">
        <w:t>necesarios,</w:t>
      </w:r>
      <w:r>
        <w:t xml:space="preserve"> </w:t>
      </w:r>
      <w:r w:rsidR="583C113D">
        <w:t>así</w:t>
      </w:r>
      <w:r>
        <w:t xml:space="preserve"> como c</w:t>
      </w:r>
      <w:r w:rsidR="5FA494D8">
        <w:t>u</w:t>
      </w:r>
      <w:r>
        <w:t>mpl</w:t>
      </w:r>
      <w:r w:rsidR="04A5AB0D">
        <w:t>i</w:t>
      </w:r>
      <w:r>
        <w:t xml:space="preserve">mentando </w:t>
      </w:r>
      <w:r w:rsidR="6EBFBFE0">
        <w:t>campos adicionales en la instancia de la plantilla de registro de cambios proporcionada</w:t>
      </w:r>
      <w:r w:rsidR="5C68B726">
        <w:t xml:space="preserve"> para la </w:t>
      </w:r>
      <w:r w:rsidR="792CBAA2">
        <w:t>evaluación</w:t>
      </w:r>
      <w:r w:rsidR="6EBFBFE0">
        <w:t>. De igual mo</w:t>
      </w:r>
      <w:r w:rsidR="119429E5">
        <w:t xml:space="preserve">do la nueva </w:t>
      </w:r>
      <w:r w:rsidR="566D79DD">
        <w:t>c</w:t>
      </w:r>
      <w:r w:rsidR="76A1F027">
        <w:t>u</w:t>
      </w:r>
      <w:r w:rsidR="566D79DD">
        <w:t>mpl</w:t>
      </w:r>
      <w:r w:rsidR="485973F0">
        <w:t>i</w:t>
      </w:r>
      <w:r w:rsidR="566D79DD">
        <w:t>mentación</w:t>
      </w:r>
      <w:r w:rsidR="119429E5">
        <w:t xml:space="preserve"> de la plantilla </w:t>
      </w:r>
      <w:r w:rsidR="566D79DD">
        <w:t>será</w:t>
      </w:r>
      <w:r w:rsidR="119429E5">
        <w:t xml:space="preserve"> guardada en el directorio de trabajo “dir_evaluacion”</w:t>
      </w:r>
      <w:r w:rsidR="48AAE44C">
        <w:t xml:space="preserve"> de igual modo que la </w:t>
      </w:r>
      <w:r w:rsidR="68DEB651">
        <w:t>versión</w:t>
      </w:r>
      <w:r w:rsidR="48AAE44C">
        <w:t xml:space="preserve"> actualizada del registro de cambio en su directorio correspondiente</w:t>
      </w:r>
      <w:r w:rsidR="119429E5">
        <w:t>.</w:t>
      </w:r>
      <w:r w:rsidR="00CB731A">
        <w:t xml:space="preserve"> Para la obtención del valor estimado</w:t>
      </w:r>
      <w:r w:rsidR="00597321">
        <w:t xml:space="preserve">, necesario para cubrir la plantilla de evaluación del cambio, </w:t>
      </w:r>
      <w:r w:rsidR="00CB731A">
        <w:t xml:space="preserve">se tendrá que emplear la </w:t>
      </w:r>
      <w:r w:rsidR="00D86717">
        <w:t>técnica</w:t>
      </w:r>
      <w:r w:rsidR="00CB731A">
        <w:t xml:space="preserve"> de </w:t>
      </w:r>
      <w:r w:rsidR="00D86717">
        <w:t>Póker</w:t>
      </w:r>
      <w:r w:rsidR="00CB731A">
        <w:t xml:space="preserve"> Scrum, indicando </w:t>
      </w:r>
      <w:r w:rsidR="00D86717">
        <w:t>los resultados de las votaciones y el resultado final acordado.</w:t>
      </w:r>
    </w:p>
    <w:p xmlns:wp14="http://schemas.microsoft.com/office/word/2010/wordml" w:rsidR="00D32548" w:rsidP="53D986DD" w:rsidRDefault="5664BF7F" w14:paraId="200687E7" wp14:textId="77777777">
      <w:pPr>
        <w:pStyle w:val="Ttulo4"/>
        <w:jc w:val="both"/>
        <w:rPr/>
      </w:pPr>
      <w:bookmarkStart w:name="_Toc2038755992" w:id="1319706403"/>
      <w:r w:rsidR="5664BF7F">
        <w:rPr/>
        <w:t>Criterios de entrada</w:t>
      </w:r>
      <w:bookmarkEnd w:id="1319706403"/>
    </w:p>
    <w:p xmlns:wp14="http://schemas.microsoft.com/office/word/2010/wordml" w:rsidRPr="00E32995" w:rsidR="00E32995" w:rsidP="14970E84" w:rsidRDefault="5C1E7889" w14:paraId="4FFA2342" wp14:textId="77777777">
      <w:pPr>
        <w:jc w:val="both"/>
      </w:pPr>
      <w:r>
        <w:t>Documento de solicitud de cambios con todos los campos necesarios cubiertos.</w:t>
      </w:r>
      <w:r w:rsidR="5D3A71D4">
        <w:t xml:space="preserve"> Todos los campos tienes que estar </w:t>
      </w:r>
      <w:r w:rsidR="24929C2E">
        <w:t xml:space="preserve">cubiertos de la forma </w:t>
      </w:r>
      <w:r w:rsidR="23804205">
        <w:t>más</w:t>
      </w:r>
      <w:r w:rsidR="24929C2E">
        <w:t xml:space="preserve"> clara y precisa posible, evitando ambigüedades</w:t>
      </w:r>
      <w:r w:rsidR="4CA8655B">
        <w:t xml:space="preserve"> </w:t>
      </w:r>
      <w:r w:rsidR="42908F64">
        <w:t xml:space="preserve">y priorizando el lenguaje </w:t>
      </w:r>
      <w:r w:rsidR="1DAE2306">
        <w:t>técnico</w:t>
      </w:r>
      <w:r w:rsidR="23804205">
        <w:t>.</w:t>
      </w:r>
    </w:p>
    <w:p xmlns:wp14="http://schemas.microsoft.com/office/word/2010/wordml" w:rsidR="00D32548" w:rsidP="53D986DD" w:rsidRDefault="5664BF7F" w14:paraId="1A1DE589" wp14:textId="77777777">
      <w:pPr>
        <w:pStyle w:val="Ttulo4"/>
        <w:jc w:val="both"/>
        <w:rPr/>
      </w:pPr>
      <w:bookmarkStart w:name="_Toc347252296" w:id="1849459816"/>
      <w:r w:rsidR="5664BF7F">
        <w:rPr/>
        <w:t>Criterios de salida</w:t>
      </w:r>
      <w:bookmarkEnd w:id="1849459816"/>
    </w:p>
    <w:p xmlns:wp14="http://schemas.microsoft.com/office/word/2010/wordml" w:rsidRPr="001A557E" w:rsidR="001A557E" w:rsidP="14970E84" w:rsidRDefault="44BDBD0B" w14:paraId="75CBE76B" wp14:textId="77777777">
      <w:pPr>
        <w:jc w:val="both"/>
      </w:pPr>
      <w:r>
        <w:t>Decisión sobre la aceptación o declinación de la propuesta de cambio c</w:t>
      </w:r>
      <w:r w:rsidR="2AE7F877">
        <w:t>u</w:t>
      </w:r>
      <w:r>
        <w:t>mpl</w:t>
      </w:r>
      <w:r w:rsidR="23DD06AF">
        <w:t>i</w:t>
      </w:r>
      <w:r>
        <w:t>mentando el d</w:t>
      </w:r>
      <w:r w:rsidR="263DF779">
        <w:t>ocumento de solicitud de cambios</w:t>
      </w:r>
      <w:r w:rsidR="07F2511B">
        <w:t xml:space="preserve">, basado en la </w:t>
      </w:r>
      <w:r w:rsidR="0F0740B9">
        <w:t>plantilla</w:t>
      </w:r>
      <w:r w:rsidR="07F2511B">
        <w:t xml:space="preserve"> </w:t>
      </w:r>
      <w:hyperlink w:anchor="_Plantilla_Registro_del">
        <w:r w:rsidRPr="131660A4" w:rsidR="07F2511B">
          <w:rPr>
            <w:rStyle w:val="Hipervnculo"/>
          </w:rPr>
          <w:t>Plantilla,</w:t>
        </w:r>
      </w:hyperlink>
      <w:r w:rsidR="263DF779">
        <w:t xml:space="preserve"> con todos los campos necesarios cubiertos</w:t>
      </w:r>
      <w:r w:rsidR="73AC2669">
        <w:t xml:space="preserve"> y un d</w:t>
      </w:r>
      <w:r w:rsidR="090BFE66">
        <w:t>ocumento de eva</w:t>
      </w:r>
      <w:r w:rsidR="7BDF351F">
        <w:t>luación de la propuesta, c</w:t>
      </w:r>
      <w:r w:rsidR="510FDE3B">
        <w:t>u</w:t>
      </w:r>
      <w:r w:rsidR="7BDF351F">
        <w:t>mpl</w:t>
      </w:r>
      <w:r w:rsidR="74E62622">
        <w:t>i</w:t>
      </w:r>
      <w:r w:rsidR="7BDF351F">
        <w:t xml:space="preserve">mentado la plantilla </w:t>
      </w:r>
      <w:hyperlink w:anchor="_Plantilla_Evaluación_de">
        <w:r w:rsidRPr="131660A4" w:rsidR="7BDF351F">
          <w:rPr>
            <w:rStyle w:val="Hipervnculo"/>
          </w:rPr>
          <w:t>Plantilla</w:t>
        </w:r>
      </w:hyperlink>
      <w:r w:rsidR="7BDF351F">
        <w:t xml:space="preserve"> con todos los campos obligatorios presentados</w:t>
      </w:r>
      <w:r w:rsidR="62ECA3F6">
        <w:t xml:space="preserve"> demostrando el uso de la técnica de Póker Scrum para la estimación de coste</w:t>
      </w:r>
      <w:r w:rsidR="7BDF351F">
        <w:t xml:space="preserve">. Ambos </w:t>
      </w:r>
      <w:r w:rsidR="4CE3F962">
        <w:t xml:space="preserve">documentos </w:t>
      </w:r>
      <w:r w:rsidR="25EFF350">
        <w:t>tendrán</w:t>
      </w:r>
      <w:r w:rsidR="4CE3F962">
        <w:t xml:space="preserve"> que quedar almacenados en el directorio de trabajo correspondientes al terminar dicha actividad.</w:t>
      </w:r>
    </w:p>
    <w:p xmlns:wp14="http://schemas.microsoft.com/office/word/2010/wordml" w:rsidR="00A0AE60" w:rsidRDefault="00A0AE60" w14:paraId="144A5D23" wp14:textId="77777777">
      <w:r>
        <w:br w:type="page"/>
      </w:r>
    </w:p>
    <w:p xmlns:wp14="http://schemas.microsoft.com/office/word/2010/wordml" w:rsidR="4AE5FBDD" w:rsidP="53D986DD" w:rsidRDefault="6DEEE066" w14:paraId="056E036B" wp14:textId="77777777">
      <w:pPr>
        <w:pStyle w:val="Ttulo3"/>
        <w:jc w:val="both"/>
        <w:rPr/>
      </w:pPr>
      <w:bookmarkStart w:name="_Toc1123218289" w:id="1209071818"/>
      <w:r w:rsidR="6DEEE066">
        <w:rPr/>
        <w:t xml:space="preserve">Actividad 3 </w:t>
      </w:r>
      <w:r w:rsidR="6024CBFB">
        <w:rPr/>
        <w:t xml:space="preserve">- </w:t>
      </w:r>
      <w:r w:rsidR="6DEEE066">
        <w:rPr/>
        <w:t>Análisis detallado</w:t>
      </w:r>
      <w:bookmarkEnd w:id="1209071818"/>
    </w:p>
    <w:p xmlns:wp14="http://schemas.microsoft.com/office/word/2010/wordml" w:rsidR="3FFECF83" w:rsidP="53D986DD" w:rsidRDefault="6B333544" w14:paraId="7551550D" wp14:textId="77777777">
      <w:pPr>
        <w:pStyle w:val="Ttulo4"/>
        <w:jc w:val="both"/>
        <w:rPr/>
      </w:pPr>
      <w:bookmarkStart w:name="_Toc1902809847" w:id="1706665657"/>
      <w:r w:rsidR="6B333544">
        <w:rPr/>
        <w:t>Descripción</w:t>
      </w:r>
      <w:bookmarkEnd w:id="1706665657"/>
    </w:p>
    <w:p xmlns:wp14="http://schemas.microsoft.com/office/word/2010/wordml" w:rsidR="3FFECF83" w:rsidP="53D986DD" w:rsidRDefault="113C2EF0" w14:paraId="15313EEF" wp14:textId="77777777">
      <w:pPr>
        <w:spacing w:line="259" w:lineRule="auto"/>
        <w:jc w:val="both"/>
      </w:pPr>
      <w:r>
        <w:t xml:space="preserve">Una vez la propuesta de cambio se ha revisado y evaluado positivamente su </w:t>
      </w:r>
      <w:r w:rsidR="356BDE83">
        <w:t>aplicación</w:t>
      </w:r>
      <w:r>
        <w:t xml:space="preserve"> s</w:t>
      </w:r>
      <w:r w:rsidR="4DADE789">
        <w:t xml:space="preserve">e reúnen los coordinadores de los diferentes grupos de </w:t>
      </w:r>
      <w:r w:rsidR="6F220A2A">
        <w:t>desarrollo,</w:t>
      </w:r>
      <w:r w:rsidR="4DADE789">
        <w:t xml:space="preserve"> </w:t>
      </w:r>
      <w:r w:rsidR="29D08A99">
        <w:t>así</w:t>
      </w:r>
      <w:r w:rsidR="6A25343D">
        <w:t xml:space="preserve"> como el</w:t>
      </w:r>
      <w:r w:rsidR="4DADE789">
        <w:t xml:space="preserve"> jefe del proyecto para analizar detalladamente la propuesta de cambio</w:t>
      </w:r>
      <w:r w:rsidR="2680EB85">
        <w:t>, en función de la prioridad inicial asociada</w:t>
      </w:r>
      <w:r w:rsidR="4DADE789">
        <w:t>.</w:t>
      </w:r>
      <w:r w:rsidR="479CD26B">
        <w:t xml:space="preserve"> En esta actividad se estudia a que grupos de desarrollo afecta la solicitud de cambio</w:t>
      </w:r>
      <w:r w:rsidR="2FD0B9D5">
        <w:t xml:space="preserve">, </w:t>
      </w:r>
      <w:r w:rsidR="430A770F">
        <w:t>fragmentándola</w:t>
      </w:r>
      <w:r w:rsidR="06A5465B">
        <w:t xml:space="preserve"> </w:t>
      </w:r>
      <w:r w:rsidR="2FD0B9D5">
        <w:t xml:space="preserve">en diferentes </w:t>
      </w:r>
      <w:r w:rsidR="084359CA">
        <w:t>áreas</w:t>
      </w:r>
      <w:r w:rsidR="184322B6">
        <w:t xml:space="preserve"> de aplicación del cambio </w:t>
      </w:r>
      <w:r w:rsidR="2FD0B9D5">
        <w:t>para cada grupo.</w:t>
      </w:r>
      <w:r w:rsidR="35B308D3">
        <w:t xml:space="preserve"> </w:t>
      </w:r>
      <w:r w:rsidR="2FD0B9D5">
        <w:t>En esta fase del proceso se generan diferentes informes</w:t>
      </w:r>
      <w:r w:rsidR="21CC9EF8">
        <w:t xml:space="preserve"> con diferentes prioridades para cada grupo, con los cambios que deben </w:t>
      </w:r>
      <w:r w:rsidR="1DA89F42">
        <w:t>subsanarse,</w:t>
      </w:r>
      <w:r w:rsidR="42B6E0B1">
        <w:t xml:space="preserve"> </w:t>
      </w:r>
      <w:r w:rsidR="4BD1A6CB">
        <w:t>así</w:t>
      </w:r>
      <w:r w:rsidR="42B6E0B1">
        <w:t xml:space="preserve"> como el equipo encargado de la realización</w:t>
      </w:r>
      <w:r w:rsidR="21CC9EF8">
        <w:t>.</w:t>
      </w:r>
    </w:p>
    <w:p xmlns:wp14="http://schemas.microsoft.com/office/word/2010/wordml" w:rsidR="3FFECF83" w:rsidP="53D986DD" w:rsidRDefault="5B556ADE" w14:paraId="024EC15A" wp14:textId="77777777">
      <w:pPr>
        <w:pStyle w:val="Ttulo4"/>
        <w:jc w:val="both"/>
        <w:rPr/>
      </w:pPr>
      <w:bookmarkStart w:name="_Toc688589180" w:id="73862034"/>
      <w:r w:rsidR="5B556ADE">
        <w:rPr/>
        <w:t>I</w:t>
      </w:r>
      <w:r w:rsidR="6B333544">
        <w:rPr/>
        <w:t>nvolucrados</w:t>
      </w:r>
      <w:bookmarkEnd w:id="73862034"/>
    </w:p>
    <w:p xmlns:wp14="http://schemas.microsoft.com/office/word/2010/wordml" w:rsidR="6618C824" w:rsidP="53D986DD" w:rsidRDefault="02F57AAD" w14:paraId="7DF80105" wp14:textId="77777777">
      <w:pPr>
        <w:jc w:val="both"/>
      </w:pPr>
      <w:r>
        <w:t>Director del proyecto y los coordinadores de los diferentes grupos de desarrollo</w:t>
      </w:r>
      <w:r w:rsidR="1225B513">
        <w:t>.</w:t>
      </w:r>
      <w:r w:rsidR="2625681A">
        <w:t xml:space="preserve"> </w:t>
      </w:r>
      <w:r w:rsidR="70A20362">
        <w:t>También</w:t>
      </w:r>
      <w:r w:rsidR="2625681A">
        <w:t xml:space="preserve"> </w:t>
      </w:r>
      <w:r w:rsidR="1DB8AC7D">
        <w:t>podría</w:t>
      </w:r>
      <w:r w:rsidR="2625681A">
        <w:t xml:space="preserve"> estar presente la persona o personas encargadas del registro o evaluación del cambio.</w:t>
      </w:r>
    </w:p>
    <w:p xmlns:wp14="http://schemas.microsoft.com/office/word/2010/wordml" w:rsidR="3FFECF83" w:rsidP="53D986DD" w:rsidRDefault="6B333544" w14:paraId="0817865F" wp14:textId="77777777">
      <w:pPr>
        <w:pStyle w:val="Ttulo4"/>
        <w:jc w:val="both"/>
        <w:rPr/>
      </w:pPr>
      <w:bookmarkStart w:name="_Toc960796456" w:id="724875308"/>
      <w:r w:rsidR="6B333544">
        <w:rPr/>
        <w:t>Entradas requeridas</w:t>
      </w:r>
      <w:bookmarkEnd w:id="724875308"/>
    </w:p>
    <w:p xmlns:wp14="http://schemas.microsoft.com/office/word/2010/wordml" w:rsidR="100CDCA0" w:rsidP="3728B6D2" w:rsidRDefault="25B69785" w14:paraId="360512C7" wp14:textId="77777777">
      <w:pPr>
        <w:jc w:val="both"/>
      </w:pPr>
      <w:r>
        <w:t xml:space="preserve">Documento, siguiendo la plantilla de registro de cambio, </w:t>
      </w:r>
      <w:hyperlink w:anchor="_Plantilla_Registro_del">
        <w:r w:rsidRPr="3728B6D2">
          <w:rPr>
            <w:rStyle w:val="Hipervnculo"/>
          </w:rPr>
          <w:t>Plantilla,</w:t>
        </w:r>
      </w:hyperlink>
      <w:r>
        <w:t xml:space="preserve"> con todos los campos necesarios correctamente c</w:t>
      </w:r>
      <w:r w:rsidR="35990473">
        <w:t>u</w:t>
      </w:r>
      <w:r>
        <w:t>mpl</w:t>
      </w:r>
      <w:r w:rsidR="599748CB">
        <w:t>i</w:t>
      </w:r>
      <w:r>
        <w:t>mentados al mismo t</w:t>
      </w:r>
      <w:r w:rsidR="1D0DD414">
        <w:t xml:space="preserve">iempo se </w:t>
      </w:r>
      <w:r w:rsidR="6B1E4543">
        <w:t>necesitará</w:t>
      </w:r>
      <w:r w:rsidR="1D0DD414">
        <w:t xml:space="preserve"> una </w:t>
      </w:r>
      <w:r w:rsidR="402AB17B">
        <w:t>c</w:t>
      </w:r>
      <w:r w:rsidR="14C4F02F">
        <w:t>u</w:t>
      </w:r>
      <w:r w:rsidR="402AB17B">
        <w:t>mpl</w:t>
      </w:r>
      <w:r w:rsidR="7AA5BD75">
        <w:t>i</w:t>
      </w:r>
      <w:r w:rsidR="402AB17B">
        <w:t>mentación</w:t>
      </w:r>
      <w:r w:rsidR="1D0DD414">
        <w:t xml:space="preserve"> de la plantilla de </w:t>
      </w:r>
      <w:r w:rsidR="62159E82">
        <w:t>evaluación</w:t>
      </w:r>
      <w:r w:rsidR="1D0DD414">
        <w:t xml:space="preserve"> del cambio, </w:t>
      </w:r>
      <w:hyperlink w:anchor="_Plantilla_Evaluación_de">
        <w:r w:rsidRPr="3728B6D2" w:rsidR="1D0DD414">
          <w:rPr>
            <w:rStyle w:val="Hipervnculo"/>
          </w:rPr>
          <w:t>Plantilla,</w:t>
        </w:r>
      </w:hyperlink>
      <w:r w:rsidR="1D0DD414">
        <w:t xml:space="preserve"> </w:t>
      </w:r>
      <w:r w:rsidR="1DC44200">
        <w:t>también</w:t>
      </w:r>
      <w:r w:rsidR="1D0DD414">
        <w:t xml:space="preserve"> con todos los campos necesarios cubiertos.</w:t>
      </w:r>
    </w:p>
    <w:p xmlns:wp14="http://schemas.microsoft.com/office/word/2010/wordml" w:rsidR="3FFECF83" w:rsidP="53D986DD" w:rsidRDefault="6B333544" w14:paraId="7B5523CD" wp14:textId="77777777">
      <w:pPr>
        <w:pStyle w:val="Ttulo4"/>
        <w:jc w:val="both"/>
        <w:rPr/>
      </w:pPr>
      <w:bookmarkStart w:name="_Toc1615095268" w:id="1209964295"/>
      <w:r w:rsidR="6B333544">
        <w:rPr/>
        <w:t>Productos de trabajo</w:t>
      </w:r>
      <w:bookmarkEnd w:id="1209964295"/>
    </w:p>
    <w:p xmlns:wp14="http://schemas.microsoft.com/office/word/2010/wordml" w:rsidR="6CBEAAB5" w:rsidP="3728B6D2" w:rsidRDefault="25C372F4" w14:paraId="7CAEAB26" wp14:textId="77777777">
      <w:pPr>
        <w:jc w:val="both"/>
      </w:pPr>
      <w:r>
        <w:t>Siguiendo</w:t>
      </w:r>
      <w:r w:rsidR="0172FFC5">
        <w:t xml:space="preserve"> el flujo de </w:t>
      </w:r>
      <w:r w:rsidR="4CFD553F">
        <w:t>documentación</w:t>
      </w:r>
      <w:r w:rsidR="0172FFC5">
        <w:t xml:space="preserve"> de las actividades anteriores para esta actividad se </w:t>
      </w:r>
      <w:r w:rsidR="2DF84DBE">
        <w:t>tendrá</w:t>
      </w:r>
      <w:r w:rsidR="0172FFC5">
        <w:t xml:space="preserve"> que c</w:t>
      </w:r>
      <w:r w:rsidR="1486EAC6">
        <w:t>u</w:t>
      </w:r>
      <w:r w:rsidR="0172FFC5">
        <w:t>mpl</w:t>
      </w:r>
      <w:r w:rsidR="22244E54">
        <w:t>im</w:t>
      </w:r>
      <w:r w:rsidR="0172FFC5">
        <w:t xml:space="preserve">entar una instancia de la plantilla de </w:t>
      </w:r>
      <w:r w:rsidR="52B47275">
        <w:t>análisis</w:t>
      </w:r>
      <w:r w:rsidR="0172FFC5">
        <w:t xml:space="preserve"> detallado, </w:t>
      </w:r>
      <w:hyperlink w:anchor="_Plantilla_Análisis_detallado.">
        <w:r w:rsidRPr="3728B6D2" w:rsidR="0172FFC5">
          <w:rPr>
            <w:rStyle w:val="Hipervnculo"/>
          </w:rPr>
          <w:t>Plantilla,</w:t>
        </w:r>
      </w:hyperlink>
      <w:r w:rsidR="0172FFC5">
        <w:t xml:space="preserve"> c</w:t>
      </w:r>
      <w:r w:rsidR="7A3D93F2">
        <w:t>u</w:t>
      </w:r>
      <w:r w:rsidR="0172FFC5">
        <w:t>mpl</w:t>
      </w:r>
      <w:r w:rsidR="5BC3EC8D">
        <w:t>i</w:t>
      </w:r>
      <w:r w:rsidR="0172FFC5">
        <w:t>mentando todos los cam</w:t>
      </w:r>
      <w:r w:rsidR="7416E139">
        <w:t xml:space="preserve">pos </w:t>
      </w:r>
      <w:r w:rsidR="776043D9">
        <w:t>obligatorios,</w:t>
      </w:r>
      <w:r w:rsidR="7416E139">
        <w:t xml:space="preserve"> </w:t>
      </w:r>
      <w:r w:rsidR="213695E7">
        <w:t>así</w:t>
      </w:r>
      <w:r w:rsidR="7416E139">
        <w:t xml:space="preserve"> como generar tantas secciones de trabajo c</w:t>
      </w:r>
      <w:r w:rsidR="2A2231A3">
        <w:t xml:space="preserve">omo departamentos afectados por el cambio se detecten durante la fase de </w:t>
      </w:r>
      <w:r w:rsidR="1F986C9E">
        <w:t>análisis</w:t>
      </w:r>
      <w:r w:rsidR="2A2231A3">
        <w:t xml:space="preserve"> de la </w:t>
      </w:r>
      <w:r w:rsidR="3DE9E634">
        <w:t>reunión</w:t>
      </w:r>
      <w:r w:rsidR="2A2231A3">
        <w:t xml:space="preserve">. Dicho documento correctamente formulado se </w:t>
      </w:r>
      <w:r w:rsidR="065AA013">
        <w:t>tendrá</w:t>
      </w:r>
      <w:r w:rsidR="2A2231A3">
        <w:t xml:space="preserve"> que </w:t>
      </w:r>
      <w:r w:rsidR="4D7351FE">
        <w:t>almacenar</w:t>
      </w:r>
      <w:r w:rsidR="2A2231A3">
        <w:t xml:space="preserve"> en el directorio de trabajo “dir_analisis</w:t>
      </w:r>
      <w:r w:rsidR="322D401A">
        <w:t>_detallado</w:t>
      </w:r>
      <w:r w:rsidR="2A2231A3">
        <w:t>”</w:t>
      </w:r>
      <w:r w:rsidR="695778B7">
        <w:t>.</w:t>
      </w:r>
    </w:p>
    <w:p xmlns:wp14="http://schemas.microsoft.com/office/word/2010/wordml" w:rsidR="3FFECF83" w:rsidP="53D986DD" w:rsidRDefault="6B333544" w14:paraId="6012121C" wp14:textId="77777777">
      <w:pPr>
        <w:pStyle w:val="Ttulo4"/>
        <w:jc w:val="both"/>
        <w:rPr/>
      </w:pPr>
      <w:bookmarkStart w:name="_Toc1356484593" w:id="908393310"/>
      <w:r w:rsidR="6B333544">
        <w:rPr/>
        <w:t>Criterios de entrada</w:t>
      </w:r>
      <w:bookmarkEnd w:id="908393310"/>
    </w:p>
    <w:p xmlns:wp14="http://schemas.microsoft.com/office/word/2010/wordml" w:rsidR="3FFECF83" w:rsidP="3728B6D2" w:rsidRDefault="133EAA01" w14:paraId="4F218FE0" wp14:textId="77777777">
      <w:pPr>
        <w:jc w:val="both"/>
      </w:pPr>
      <w:r>
        <w:t xml:space="preserve">Presentar un documento, siguiendo la plantilla de registro de cambio, </w:t>
      </w:r>
      <w:hyperlink w:anchor="_Plantilla_Registro_del">
        <w:r w:rsidRPr="3728B6D2">
          <w:rPr>
            <w:rStyle w:val="Hipervnculo"/>
          </w:rPr>
          <w:t>Plantilla,</w:t>
        </w:r>
      </w:hyperlink>
      <w:r>
        <w:t xml:space="preserve"> con todos los campos necesarios correctamente </w:t>
      </w:r>
      <w:r w:rsidR="33BE3CB6">
        <w:t>c</w:t>
      </w:r>
      <w:r w:rsidR="1CE1BE20">
        <w:t>u</w:t>
      </w:r>
      <w:r w:rsidR="33BE3CB6">
        <w:t>mp</w:t>
      </w:r>
      <w:r w:rsidR="0B881248">
        <w:t>li</w:t>
      </w:r>
      <w:r w:rsidR="33BE3CB6">
        <w:t>mentados,</w:t>
      </w:r>
      <w:r w:rsidR="1C956F3A">
        <w:t xml:space="preserve"> </w:t>
      </w:r>
      <w:r w:rsidR="5A52397D">
        <w:t>así</w:t>
      </w:r>
      <w:r w:rsidR="1C956F3A">
        <w:t xml:space="preserve"> como el documento adicional de evaluación de</w:t>
      </w:r>
      <w:r w:rsidR="17C3B5A9">
        <w:t xml:space="preserve"> la propuesta, </w:t>
      </w:r>
      <w:hyperlink w:anchor="_Plantilla_Evaluación_de">
        <w:r w:rsidRPr="3728B6D2" w:rsidR="71098F95">
          <w:rPr>
            <w:rStyle w:val="Hipervnculo"/>
          </w:rPr>
          <w:t>Plantilla,</w:t>
        </w:r>
      </w:hyperlink>
      <w:r w:rsidR="71098F95">
        <w:t xml:space="preserve"> ambos situados necesariamente en </w:t>
      </w:r>
      <w:r w:rsidR="4EA2D099">
        <w:t>los</w:t>
      </w:r>
      <w:r w:rsidR="71098F95">
        <w:t xml:space="preserve"> directorios de trabajo correspondientes.</w:t>
      </w:r>
    </w:p>
    <w:p xmlns:wp14="http://schemas.microsoft.com/office/word/2010/wordml" w:rsidR="3FFECF83" w:rsidP="53D986DD" w:rsidRDefault="6B333544" w14:paraId="4BCEEF9D" wp14:textId="77777777">
      <w:pPr>
        <w:pStyle w:val="Ttulo4"/>
        <w:jc w:val="both"/>
        <w:rPr/>
      </w:pPr>
      <w:bookmarkStart w:name="_Toc85756360" w:id="551844392"/>
      <w:r w:rsidR="6B333544">
        <w:rPr/>
        <w:t>Criterios de salida</w:t>
      </w:r>
      <w:bookmarkEnd w:id="551844392"/>
    </w:p>
    <w:p xmlns:wp14="http://schemas.microsoft.com/office/word/2010/wordml" w:rsidR="1F908E49" w:rsidP="3728B6D2" w:rsidRDefault="5153A38B" w14:paraId="35EB1618" wp14:textId="77777777">
      <w:pPr>
        <w:jc w:val="both"/>
      </w:pPr>
      <w:r>
        <w:t xml:space="preserve">Un documento, siguiendo la plantilla, </w:t>
      </w:r>
      <w:hyperlink w:anchor="_Plantilla_Análisis_detallado.">
        <w:r w:rsidRPr="26C27450">
          <w:rPr>
            <w:rStyle w:val="Hipervnculo"/>
          </w:rPr>
          <w:t>Plantilla,</w:t>
        </w:r>
      </w:hyperlink>
      <w:r>
        <w:t xml:space="preserve"> con todos los campos correctamente rellenados</w:t>
      </w:r>
      <w:r w:rsidR="52BBE6C6">
        <w:t xml:space="preserve"> donde se indique departamento afectado, cambios a realizar por el mismo de igual forma de una descripción del cambio a realizar y la persona encargada de que dicho cambio se reali</w:t>
      </w:r>
      <w:r w:rsidR="710D479C">
        <w:t xml:space="preserve">ce. Del mismo modo se actualizarán los campos necesarios en el documento de registro de cambio asociado. </w:t>
      </w:r>
      <w:r w:rsidR="549BE783">
        <w:t>Finalmente,</w:t>
      </w:r>
      <w:r w:rsidR="710D479C">
        <w:t xml:space="preserve"> todos los documentos mencionados </w:t>
      </w:r>
      <w:r w:rsidR="69134949">
        <w:t>tendrán</w:t>
      </w:r>
      <w:r w:rsidR="710D479C">
        <w:t xml:space="preserve"> que acabar, al terminado </w:t>
      </w:r>
      <w:r w:rsidR="2CA9840F">
        <w:t>dicha</w:t>
      </w:r>
      <w:r w:rsidR="710D479C">
        <w:t xml:space="preserve"> </w:t>
      </w:r>
      <w:r w:rsidR="0ADEDD36">
        <w:t>fase</w:t>
      </w:r>
      <w:r w:rsidR="710D479C">
        <w:t xml:space="preserve">, en </w:t>
      </w:r>
      <w:r w:rsidR="6AA29616">
        <w:t>el</w:t>
      </w:r>
      <w:r w:rsidR="48E2D58C">
        <w:t xml:space="preserve"> </w:t>
      </w:r>
      <w:r w:rsidR="2EC36B83">
        <w:t>directorio de trabajo correspondiente.</w:t>
      </w:r>
    </w:p>
    <w:p xmlns:wp14="http://schemas.microsoft.com/office/word/2010/wordml" w:rsidR="00A0AE60" w:rsidRDefault="00A0AE60" w14:paraId="738610EB" wp14:textId="77777777">
      <w:r>
        <w:br w:type="page"/>
      </w:r>
    </w:p>
    <w:p xmlns:wp14="http://schemas.microsoft.com/office/word/2010/wordml" w:rsidR="001438CB" w:rsidP="53D986DD" w:rsidRDefault="6DEEE066" w14:paraId="5C4D8FAA" wp14:textId="77777777">
      <w:pPr>
        <w:pStyle w:val="Ttulo3"/>
        <w:jc w:val="both"/>
        <w:rPr/>
      </w:pPr>
      <w:bookmarkStart w:name="_Toc397177957" w:id="1984907138"/>
      <w:r w:rsidR="6DEEE066">
        <w:rPr/>
        <w:t xml:space="preserve">Actividad 4 </w:t>
      </w:r>
      <w:r w:rsidR="6024CBFB">
        <w:rPr/>
        <w:t xml:space="preserve">- </w:t>
      </w:r>
      <w:r w:rsidR="6DEEE066">
        <w:rPr/>
        <w:t>Análisis técnico</w:t>
      </w:r>
      <w:bookmarkEnd w:id="1984907138"/>
    </w:p>
    <w:p xmlns:wp14="http://schemas.microsoft.com/office/word/2010/wordml" w:rsidR="05E7B9B0" w:rsidP="53D986DD" w:rsidRDefault="52139474" w14:paraId="0F90AD1D" wp14:textId="77777777">
      <w:pPr>
        <w:pStyle w:val="Ttulo4"/>
        <w:jc w:val="both"/>
        <w:rPr/>
      </w:pPr>
      <w:bookmarkStart w:name="_Toc1108553288" w:id="1361541067"/>
      <w:r w:rsidR="52139474">
        <w:rPr/>
        <w:t>Descripción</w:t>
      </w:r>
      <w:bookmarkEnd w:id="1361541067"/>
    </w:p>
    <w:p xmlns:wp14="http://schemas.microsoft.com/office/word/2010/wordml" w:rsidR="1BB7DEC6" w:rsidP="53D986DD" w:rsidRDefault="75A335D8" w14:paraId="7A63D9FB" wp14:textId="77777777">
      <w:pPr>
        <w:jc w:val="both"/>
      </w:pPr>
      <w:r>
        <w:t>Finalmente,</w:t>
      </w:r>
      <w:r w:rsidR="4691BF21">
        <w:t xml:space="preserve"> tras el </w:t>
      </w:r>
      <w:r w:rsidR="504135B9">
        <w:t>análisis</w:t>
      </w:r>
      <w:r w:rsidR="4691BF21">
        <w:t xml:space="preserve"> de la propuesta de cambio</w:t>
      </w:r>
      <w:r w:rsidR="674648C4">
        <w:t xml:space="preserve"> por parte de jefe de proyecto y de los jefes de los distintos departamentos de la empresa, se ha conseguido dividir la propuesta de cambio en </w:t>
      </w:r>
      <w:r w:rsidR="4D532682">
        <w:t>pequeños</w:t>
      </w:r>
      <w:r w:rsidR="674648C4">
        <w:t xml:space="preserve"> cambios concreto</w:t>
      </w:r>
      <w:r w:rsidR="08302D8C">
        <w:t xml:space="preserve">s y </w:t>
      </w:r>
      <w:r w:rsidR="5A277005">
        <w:t>específicos</w:t>
      </w:r>
      <w:r w:rsidR="674648C4">
        <w:t xml:space="preserve"> a realizar por </w:t>
      </w:r>
      <w:r w:rsidR="0DDEB184">
        <w:t>los</w:t>
      </w:r>
      <w:r w:rsidR="694474D7">
        <w:t xml:space="preserve"> distintos </w:t>
      </w:r>
      <w:r w:rsidR="0DDEB184">
        <w:t>departamentos</w:t>
      </w:r>
      <w:r w:rsidR="622D1FA4">
        <w:t xml:space="preserve"> </w:t>
      </w:r>
      <w:r w:rsidR="0DDEB184">
        <w:t xml:space="preserve">de la empresa. </w:t>
      </w:r>
      <w:r w:rsidR="515385DC">
        <w:t xml:space="preserve">De tal forma </w:t>
      </w:r>
      <w:r w:rsidR="1BD154F5">
        <w:t>que cada</w:t>
      </w:r>
      <w:r w:rsidR="515385DC">
        <w:t xml:space="preserve"> </w:t>
      </w:r>
      <w:r w:rsidR="0FD4865C">
        <w:t xml:space="preserve">grupo de </w:t>
      </w:r>
      <w:r w:rsidR="4CB298A9">
        <w:t xml:space="preserve">trabajo </w:t>
      </w:r>
      <w:r w:rsidR="0FD4865C">
        <w:t xml:space="preserve">analiza las </w:t>
      </w:r>
      <w:r w:rsidR="366A7C5F">
        <w:t>subpropuestas de cambio recogidas en el documento generado en la actividad anterior</w:t>
      </w:r>
      <w:r w:rsidR="34340684">
        <w:t xml:space="preserve"> </w:t>
      </w:r>
      <w:r w:rsidR="6BE917FF">
        <w:t xml:space="preserve">identificando los cambios concretos que debe realizar el equipo en el proyecto. </w:t>
      </w:r>
      <w:r w:rsidR="0319D5D1">
        <w:t>En esta fase se divide el trabajo entre los diferentes integrantes del grupo, que deberán trabajar en paralelo en la solución encontrada para los cambios propuestos</w:t>
      </w:r>
      <w:r w:rsidR="1845B12F">
        <w:t>.</w:t>
      </w:r>
      <w:r w:rsidR="6AB70447">
        <w:t xml:space="preserve"> </w:t>
      </w:r>
      <w:r w:rsidR="693BD53C">
        <w:t xml:space="preserve">A cada uno de los trabajos resultantes </w:t>
      </w:r>
      <w:r w:rsidR="73977305">
        <w:t>se le calculara, participando todos los miembros del departamento, un coste</w:t>
      </w:r>
      <w:r w:rsidR="1748C38A">
        <w:t xml:space="preserve"> de desarrollo aplicando la técnica de Póker Scrum, </w:t>
      </w:r>
      <w:hyperlink w:anchor="_Póker_Scrum">
        <w:r w:rsidRPr="131660A4" w:rsidR="1748C38A">
          <w:rPr>
            <w:rStyle w:val="Hipervnculo"/>
          </w:rPr>
          <w:t>descripción de la técnica</w:t>
        </w:r>
      </w:hyperlink>
      <w:r w:rsidR="1EC633F2">
        <w:t xml:space="preserve">. Dicha </w:t>
      </w:r>
      <w:r w:rsidR="1BFBFA95">
        <w:t>técnica</w:t>
      </w:r>
      <w:r w:rsidR="1EC633F2">
        <w:t xml:space="preserve"> permitirá al jefe del departamento conocer </w:t>
      </w:r>
      <w:r w:rsidR="533AC9E4">
        <w:t>más</w:t>
      </w:r>
      <w:r w:rsidR="1BFBFA95">
        <w:t xml:space="preserve"> en detalle información sobre los conocimientos o calidad de las valoraciones</w:t>
      </w:r>
      <w:r w:rsidR="58B05D5F">
        <w:t>,</w:t>
      </w:r>
      <w:r w:rsidR="1BFBFA95">
        <w:t xml:space="preserve"> de los miembros del equipo</w:t>
      </w:r>
      <w:r w:rsidR="58B05D5F">
        <w:t xml:space="preserve"> lo</w:t>
      </w:r>
      <w:r w:rsidR="1BFBFA95">
        <w:t xml:space="preserve"> que </w:t>
      </w:r>
      <w:r w:rsidR="58B05D5F">
        <w:t>podría</w:t>
      </w:r>
      <w:r w:rsidR="1BFBFA95">
        <w:t xml:space="preserve"> llevar a tomar medidas como la asignación de tareas, </w:t>
      </w:r>
      <w:r w:rsidR="58B05D5F">
        <w:t>impartir cursos de formación, etc.</w:t>
      </w:r>
    </w:p>
    <w:p xmlns:wp14="http://schemas.microsoft.com/office/word/2010/wordml" w:rsidR="05E7B9B0" w:rsidP="53D986DD" w:rsidRDefault="52139474" w14:paraId="04B03FA2" wp14:textId="77777777">
      <w:pPr>
        <w:pStyle w:val="Ttulo4"/>
        <w:jc w:val="both"/>
        <w:rPr/>
      </w:pPr>
      <w:bookmarkStart w:name="_Toc1051268955" w:id="734183561"/>
      <w:r w:rsidR="52139474">
        <w:rPr/>
        <w:t>Involucrados</w:t>
      </w:r>
      <w:bookmarkEnd w:id="734183561"/>
    </w:p>
    <w:p xmlns:wp14="http://schemas.microsoft.com/office/word/2010/wordml" w:rsidR="6C61EEC7" w:rsidP="1B4E7FA8" w:rsidRDefault="5465D790" w14:paraId="01C88B46" wp14:textId="77777777">
      <w:pPr>
        <w:spacing w:line="259" w:lineRule="auto"/>
        <w:jc w:val="both"/>
      </w:pPr>
      <w:r>
        <w:t>Grupo de trabajo encargad</w:t>
      </w:r>
      <w:r w:rsidR="5279E344">
        <w:t>o</w:t>
      </w:r>
      <w:r>
        <w:t xml:space="preserve"> de realizar ciertos cambios con el objetivo de, junto con el re</w:t>
      </w:r>
      <w:r w:rsidR="0F7EBE60">
        <w:t>sto de los grupos de trabajo</w:t>
      </w:r>
      <w:r w:rsidR="6006CF62">
        <w:t>,</w:t>
      </w:r>
      <w:r w:rsidR="0F7EBE60">
        <w:t xml:space="preserve"> llevar a cabo el desarrollo de la propuesta de cambio. Se entiende por grupo de trabajo tanto a los miemb</w:t>
      </w:r>
      <w:r w:rsidR="63A9D662">
        <w:t>ros que lo forman como al jefe de dicho departamento.</w:t>
      </w:r>
    </w:p>
    <w:p xmlns:wp14="http://schemas.microsoft.com/office/word/2010/wordml" w:rsidR="05E7B9B0" w:rsidP="53D986DD" w:rsidRDefault="52139474" w14:paraId="3E33C18F" wp14:textId="77777777">
      <w:pPr>
        <w:pStyle w:val="Ttulo4"/>
        <w:jc w:val="both"/>
        <w:rPr/>
      </w:pPr>
      <w:bookmarkStart w:name="_Toc2026163931" w:id="912345547"/>
      <w:r w:rsidR="52139474">
        <w:rPr/>
        <w:t>Entradas requeridas</w:t>
      </w:r>
      <w:bookmarkEnd w:id="912345547"/>
    </w:p>
    <w:p xmlns:wp14="http://schemas.microsoft.com/office/word/2010/wordml" w:rsidR="6C817B47" w:rsidP="3728B6D2" w:rsidRDefault="0515E58D" w14:paraId="052C8468" wp14:textId="77777777">
      <w:pPr>
        <w:jc w:val="both"/>
      </w:pPr>
      <w:r>
        <w:t xml:space="preserve">Documento, siguiendo la plantilla de análisis detallado, </w:t>
      </w:r>
      <w:hyperlink w:anchor="_Plantilla_Análisis_detallado.">
        <w:r w:rsidRPr="3728B6D2">
          <w:rPr>
            <w:rStyle w:val="Hipervnculo"/>
          </w:rPr>
          <w:t>Plantilla,</w:t>
        </w:r>
      </w:hyperlink>
      <w:r>
        <w:t xml:space="preserve"> con todos los campos debidamente c</w:t>
      </w:r>
      <w:r w:rsidR="43F5E0BC">
        <w:t>u</w:t>
      </w:r>
      <w:r>
        <w:t>mpl</w:t>
      </w:r>
      <w:r w:rsidR="28CB4F59">
        <w:t>i</w:t>
      </w:r>
      <w:r>
        <w:t xml:space="preserve">mentados indicando de forma clara y precisa cual es el </w:t>
      </w:r>
      <w:r w:rsidR="64F52109">
        <w:t>cambio a realizar por el equipo, así como el departamento y su jefe asociado. Dicho documento se tiene que encontrar correctamente almacenado en el directorio indicado.</w:t>
      </w:r>
    </w:p>
    <w:p xmlns:wp14="http://schemas.microsoft.com/office/word/2010/wordml" w:rsidR="05E7B9B0" w:rsidP="53D986DD" w:rsidRDefault="52139474" w14:paraId="67FB06E2" wp14:textId="77777777">
      <w:pPr>
        <w:pStyle w:val="Ttulo4"/>
        <w:jc w:val="both"/>
        <w:rPr/>
      </w:pPr>
      <w:bookmarkStart w:name="_Toc2005960562" w:id="850641127"/>
      <w:r w:rsidR="52139474">
        <w:rPr/>
        <w:t>Productos de trabajo</w:t>
      </w:r>
      <w:bookmarkEnd w:id="850641127"/>
    </w:p>
    <w:p xmlns:wp14="http://schemas.microsoft.com/office/word/2010/wordml" w:rsidR="75737E09" w:rsidP="53D986DD" w:rsidRDefault="21F29B51" w14:paraId="3094F14E" wp14:textId="77777777">
      <w:pPr>
        <w:jc w:val="both"/>
      </w:pPr>
      <w:r>
        <w:t xml:space="preserve">División concreta del trabajo entre los miembros del grupo recogida en </w:t>
      </w:r>
      <w:r w:rsidR="2F47B093">
        <w:t xml:space="preserve">tantos documentos como tareas generadas </w:t>
      </w:r>
      <w:r w:rsidR="66190114">
        <w:t xml:space="preserve">al </w:t>
      </w:r>
      <w:r w:rsidR="2F47B093">
        <w:t xml:space="preserve">dividir el trabajo indicado en la fase anterior entre los miembros del </w:t>
      </w:r>
      <w:r w:rsidR="698F0F0D">
        <w:t>equipo</w:t>
      </w:r>
      <w:r w:rsidR="2F47B093">
        <w:t>.</w:t>
      </w:r>
      <w:r w:rsidR="24415110">
        <w:t xml:space="preserve"> Dichos documentos </w:t>
      </w:r>
      <w:r w:rsidR="1D1BA67A">
        <w:t>tendrán</w:t>
      </w:r>
      <w:r w:rsidR="24415110">
        <w:t xml:space="preserve"> como plantilla el esquema de campos indicado en análisis </w:t>
      </w:r>
      <w:r w:rsidR="0D97C86B">
        <w:t>técnico</w:t>
      </w:r>
      <w:r w:rsidR="24415110">
        <w:t xml:space="preserve">, </w:t>
      </w:r>
      <w:hyperlink w:anchor="_Plantilla_Análisis_técnico.">
        <w:r w:rsidRPr="3728B6D2" w:rsidR="24415110">
          <w:rPr>
            <w:rStyle w:val="Hipervnculo"/>
          </w:rPr>
          <w:t>Plantilla</w:t>
        </w:r>
        <w:r w:rsidRPr="3728B6D2" w:rsidR="2DA8354B">
          <w:rPr>
            <w:rStyle w:val="Hipervnculo"/>
          </w:rPr>
          <w:t>.</w:t>
        </w:r>
      </w:hyperlink>
      <w:r w:rsidR="18950C7C">
        <w:t xml:space="preserve"> Adicionalmente el documento generado se tiene que almacenar en el directorio de trabajo “dir_analisis_tecnico”.</w:t>
      </w:r>
      <w:r w:rsidR="00144970">
        <w:t xml:space="preserve"> Para complementar el apartado de costes de la plantilla</w:t>
      </w:r>
      <w:r w:rsidR="008F4C25">
        <w:t xml:space="preserve"> asociada</w:t>
      </w:r>
      <w:r w:rsidR="00144970">
        <w:t xml:space="preserve"> se tiene que emplear la técnica del Póker Scrum indicando en la misma el valor resultante acordado y las valoraciones de cada miembro.</w:t>
      </w:r>
    </w:p>
    <w:p xmlns:wp14="http://schemas.microsoft.com/office/word/2010/wordml" w:rsidR="05E7B9B0" w:rsidP="53D986DD" w:rsidRDefault="52139474" w14:paraId="5715C4A7" wp14:textId="77777777">
      <w:pPr>
        <w:pStyle w:val="Ttulo4"/>
        <w:jc w:val="both"/>
        <w:rPr/>
      </w:pPr>
      <w:bookmarkStart w:name="_Toc847214319" w:id="779386206"/>
      <w:r w:rsidR="52139474">
        <w:rPr/>
        <w:t>Criterios de entrada</w:t>
      </w:r>
      <w:bookmarkEnd w:id="779386206"/>
      <w:r w:rsidR="52139474">
        <w:rPr/>
        <w:t xml:space="preserve"> </w:t>
      </w:r>
    </w:p>
    <w:p xmlns:wp14="http://schemas.microsoft.com/office/word/2010/wordml" w:rsidR="5D7411EA" w:rsidP="3728B6D2" w:rsidRDefault="7533867C" w14:paraId="7DD4C019" wp14:textId="77777777">
      <w:pPr>
        <w:jc w:val="both"/>
      </w:pPr>
      <w:r>
        <w:t>Documento de análisis detallado del cambio correspondiente correctamente cubierto y situado en el directorio correspondiente</w:t>
      </w:r>
      <w:r w:rsidR="00B87D2A">
        <w:t>.</w:t>
      </w:r>
    </w:p>
    <w:p xmlns:wp14="http://schemas.microsoft.com/office/word/2010/wordml" w:rsidR="05E7B9B0" w:rsidP="53D986DD" w:rsidRDefault="52139474" w14:paraId="4217BD96" wp14:textId="77777777">
      <w:pPr>
        <w:pStyle w:val="Ttulo4"/>
        <w:jc w:val="both"/>
        <w:rPr/>
      </w:pPr>
      <w:bookmarkStart w:name="_Toc1100586427" w:id="866531257"/>
      <w:r w:rsidR="52139474">
        <w:rPr/>
        <w:t>Criterios de salida</w:t>
      </w:r>
      <w:bookmarkEnd w:id="866531257"/>
    </w:p>
    <w:p xmlns:wp14="http://schemas.microsoft.com/office/word/2010/wordml" w:rsidR="7EA63078" w:rsidP="53D986DD" w:rsidRDefault="094C1792" w14:paraId="49EF65A8" wp14:textId="77777777">
      <w:pPr>
        <w:jc w:val="both"/>
      </w:pPr>
      <w:r>
        <w:t>Debe haberse llegado a una serie de acciones que permitan realizar el cambio una vez realizadas. También debe haberse realizado el reparto y organización interna del grupo</w:t>
      </w:r>
      <w:r w:rsidR="446EF816">
        <w:t xml:space="preserve"> para la ejecuc</w:t>
      </w:r>
      <w:r w:rsidR="02D8E799">
        <w:t>i</w:t>
      </w:r>
      <w:r w:rsidR="446EF816">
        <w:t>ón de dichas acciones.</w:t>
      </w:r>
      <w:r w:rsidR="4FBF2507">
        <w:t xml:space="preserve"> Todo esto debe de transmitirse a través del documento adecuado</w:t>
      </w:r>
      <w:r w:rsidR="6162A02B">
        <w:t xml:space="preserve"> c</w:t>
      </w:r>
      <w:r w:rsidR="10647697">
        <w:t>u</w:t>
      </w:r>
      <w:r w:rsidR="6162A02B">
        <w:t>mpl</w:t>
      </w:r>
      <w:r w:rsidR="4155D9D6">
        <w:t>i</w:t>
      </w:r>
      <w:r w:rsidR="6162A02B">
        <w:t xml:space="preserve">mentado la plantilla de análisis técnico, </w:t>
      </w:r>
      <w:hyperlink w:anchor="_Plantilla_Análisis_técnico.">
        <w:r w:rsidRPr="3728B6D2" w:rsidR="6162A02B">
          <w:rPr>
            <w:rStyle w:val="Hipervnculo"/>
          </w:rPr>
          <w:t>Plantilla</w:t>
        </w:r>
      </w:hyperlink>
      <w:r w:rsidR="6162A02B">
        <w:t xml:space="preserve"> y situando dicho documento final en el directorio de trabajo indicado</w:t>
      </w:r>
      <w:r w:rsidR="008E07B6">
        <w:t>, haciendo constar el uso de Póker Scrum y los resultados obtenidos del mismo en el documento.</w:t>
      </w:r>
    </w:p>
    <w:p xmlns:wp14="http://schemas.microsoft.com/office/word/2010/wordml" w:rsidR="4AE5FBDD" w:rsidP="53D986DD" w:rsidRDefault="6DEEE066" w14:paraId="33F271A9" wp14:textId="77777777">
      <w:pPr>
        <w:pStyle w:val="Ttulo3"/>
        <w:jc w:val="both"/>
        <w:rPr/>
      </w:pPr>
      <w:bookmarkStart w:name="_Toc1291839869" w:id="1682823222"/>
      <w:r w:rsidR="6DEEE066">
        <w:rPr/>
        <w:t xml:space="preserve">Actividad 5 </w:t>
      </w:r>
      <w:r w:rsidR="6024CBFB">
        <w:rPr/>
        <w:t xml:space="preserve">- </w:t>
      </w:r>
      <w:r w:rsidR="6DEEE066">
        <w:rPr/>
        <w:t>Desarrollo/</w:t>
      </w:r>
      <w:r w:rsidR="54BEEF03">
        <w:rPr/>
        <w:t>I</w:t>
      </w:r>
      <w:r w:rsidR="6DEEE066">
        <w:rPr/>
        <w:t>mplementación</w:t>
      </w:r>
      <w:bookmarkEnd w:id="1682823222"/>
    </w:p>
    <w:p xmlns:wp14="http://schemas.microsoft.com/office/word/2010/wordml" w:rsidR="28E51934" w:rsidP="53D986DD" w:rsidRDefault="2B63EF5E" w14:paraId="30D9C2F4" wp14:textId="77777777">
      <w:pPr>
        <w:pStyle w:val="Ttulo4"/>
        <w:jc w:val="both"/>
        <w:rPr/>
      </w:pPr>
      <w:bookmarkStart w:name="_Toc1272692679" w:id="554905117"/>
      <w:r w:rsidR="2B63EF5E">
        <w:rPr/>
        <w:t>Descripción</w:t>
      </w:r>
      <w:bookmarkEnd w:id="554905117"/>
    </w:p>
    <w:p xmlns:wp14="http://schemas.microsoft.com/office/word/2010/wordml" w:rsidR="7EE80BA2" w:rsidP="3728B6D2" w:rsidRDefault="7EE80BA2" w14:paraId="50CE5063" wp14:textId="77777777">
      <w:pPr>
        <w:jc w:val="both"/>
      </w:pPr>
      <w:r>
        <w:t xml:space="preserve">Tras el análisis técnico de la solicitud de cambio, </w:t>
      </w:r>
      <w:r w:rsidR="545D74C4">
        <w:t xml:space="preserve">cada </w:t>
      </w:r>
      <w:r w:rsidR="080562EA">
        <w:t>grupo de desarrollo ha identificado tod</w:t>
      </w:r>
      <w:r w:rsidR="059876AB">
        <w:t xml:space="preserve">as las tareas que debe realizar para llevarlo a cabo. Para ello se han generado las plantillas </w:t>
      </w:r>
      <w:hyperlink w:anchor="_Plantilla_Análisis_técnico.">
        <w:r w:rsidRPr="3728B6D2" w:rsidR="059876AB">
          <w:rPr>
            <w:rStyle w:val="Hipervnculo"/>
          </w:rPr>
          <w:t>Plantilla</w:t>
        </w:r>
      </w:hyperlink>
      <w:r w:rsidR="630A90AD">
        <w:t xml:space="preserve">. Cada una de ellas </w:t>
      </w:r>
      <w:r w:rsidR="4EA5FDEC">
        <w:t>es asociada un trabajador del grupo. En esta actividad, dicho trabajador se encargará de realizar todas las acciones específicas necesarias para completar la tarea</w:t>
      </w:r>
      <w:r w:rsidR="40A8018F">
        <w:t xml:space="preserve"> en cuestión.</w:t>
      </w:r>
    </w:p>
    <w:p xmlns:wp14="http://schemas.microsoft.com/office/word/2010/wordml" w:rsidR="28E51934" w:rsidP="53D986DD" w:rsidRDefault="2B63EF5E" w14:paraId="19BC30E6" wp14:textId="77777777">
      <w:pPr>
        <w:pStyle w:val="Ttulo4"/>
        <w:jc w:val="both"/>
        <w:rPr/>
      </w:pPr>
      <w:bookmarkStart w:name="_Toc1438517375" w:id="486582228"/>
      <w:r w:rsidR="2B63EF5E">
        <w:rPr/>
        <w:t>Involucrados</w:t>
      </w:r>
      <w:bookmarkEnd w:id="486582228"/>
    </w:p>
    <w:p xmlns:wp14="http://schemas.microsoft.com/office/word/2010/wordml" w:rsidR="7303EC1A" w:rsidP="3728B6D2" w:rsidRDefault="7303EC1A" w14:paraId="6EDE45A8" wp14:textId="77777777">
      <w:pPr>
        <w:spacing w:line="259" w:lineRule="auto"/>
        <w:jc w:val="both"/>
      </w:pPr>
      <w:r>
        <w:t>Uno o varios miembros de un grupo de desarrollo del proyecto. Puede estar presente puntualmente el je</w:t>
      </w:r>
      <w:r w:rsidR="2909070F">
        <w:t>fe del grupo.</w:t>
      </w:r>
    </w:p>
    <w:p xmlns:wp14="http://schemas.microsoft.com/office/word/2010/wordml" w:rsidR="28E51934" w:rsidP="53D986DD" w:rsidRDefault="2B63EF5E" w14:paraId="32B7F12C" wp14:textId="77777777">
      <w:pPr>
        <w:pStyle w:val="Ttulo4"/>
        <w:jc w:val="both"/>
        <w:rPr/>
      </w:pPr>
      <w:bookmarkStart w:name="_Toc1678955865" w:id="1245878119"/>
      <w:r w:rsidR="2B63EF5E">
        <w:rPr/>
        <w:t>Entradas requeridas</w:t>
      </w:r>
      <w:bookmarkEnd w:id="1245878119"/>
    </w:p>
    <w:p xmlns:wp14="http://schemas.microsoft.com/office/word/2010/wordml" w:rsidR="0A94AD81" w:rsidP="3728B6D2" w:rsidRDefault="0A94AD81" w14:paraId="41D67565" wp14:textId="77777777">
      <w:pPr>
        <w:spacing w:line="259" w:lineRule="auto"/>
        <w:jc w:val="both"/>
      </w:pPr>
      <w:r>
        <w:t xml:space="preserve">La plantilla, </w:t>
      </w:r>
      <w:hyperlink w:anchor="_Plantilla_Análisis_técnico.">
        <w:r w:rsidRPr="3728B6D2">
          <w:rPr>
            <w:rStyle w:val="Hipervnculo"/>
          </w:rPr>
          <w:t>Plantilla</w:t>
        </w:r>
      </w:hyperlink>
      <w:r>
        <w:t xml:space="preserve">, </w:t>
      </w:r>
      <w:r w:rsidR="704DB67D">
        <w:t xml:space="preserve">con los primeros campos debidamente cumplimentados indicando de forma clara y precisa la descripción de la tarea, así como </w:t>
      </w:r>
      <w:r w:rsidR="3B3B9655">
        <w:t>al trabajador o trabajadores a los que se les ha asignado</w:t>
      </w:r>
      <w:r w:rsidR="704DB67D">
        <w:t xml:space="preserve">. Dicho documento se tiene que encontrar correctamente almacenado en el directorio </w:t>
      </w:r>
      <w:r w:rsidR="1A8E08EE">
        <w:t>“dir_analisis_tecnico”.</w:t>
      </w:r>
    </w:p>
    <w:p xmlns:wp14="http://schemas.microsoft.com/office/word/2010/wordml" w:rsidR="28E51934" w:rsidP="53D986DD" w:rsidRDefault="2B63EF5E" w14:paraId="235988A8" wp14:textId="77777777">
      <w:pPr>
        <w:pStyle w:val="Ttulo4"/>
        <w:jc w:val="both"/>
        <w:rPr/>
      </w:pPr>
      <w:bookmarkStart w:name="_Toc449544554" w:id="1606848542"/>
      <w:r w:rsidR="2B63EF5E">
        <w:rPr/>
        <w:t>Productos de trabajo</w:t>
      </w:r>
      <w:bookmarkEnd w:id="1606848542"/>
    </w:p>
    <w:p xmlns:wp14="http://schemas.microsoft.com/office/word/2010/wordml" w:rsidR="26C8CA7A" w:rsidP="3728B6D2" w:rsidRDefault="26C8CA7A" w14:paraId="52B5C0E3" wp14:textId="77777777">
      <w:pPr>
        <w:spacing w:line="259" w:lineRule="auto"/>
        <w:jc w:val="both"/>
      </w:pPr>
      <w:r>
        <w:t xml:space="preserve">Se ha cubierto de forma clara y precisa el apartado “Descripción de los cambios” de la plantilla, </w:t>
      </w:r>
      <w:hyperlink w:anchor="_Plantilla_Análisis_técnico.">
        <w:r w:rsidRPr="3728B6D2">
          <w:rPr>
            <w:rStyle w:val="Hipervnculo"/>
          </w:rPr>
          <w:t>Plantilla</w:t>
        </w:r>
      </w:hyperlink>
      <w:r>
        <w:t xml:space="preserve">. </w:t>
      </w:r>
      <w:r w:rsidR="66D6F996">
        <w:t xml:space="preserve">El responsable de la tarea recoge las acciones que ha llevado a cabo para </w:t>
      </w:r>
      <w:r w:rsidR="46B9265F">
        <w:t>la realización de la tarea, especificando qué cambios ha tenido que implementar.</w:t>
      </w:r>
      <w:r w:rsidR="7A080BB6">
        <w:t xml:space="preserve"> La plantilla se vuelve a depositar en el mismo directorio.</w:t>
      </w:r>
      <w:r w:rsidR="46B9265F">
        <w:t xml:space="preserve"> </w:t>
      </w:r>
    </w:p>
    <w:p xmlns:wp14="http://schemas.microsoft.com/office/word/2010/wordml" w:rsidR="28E51934" w:rsidP="53D986DD" w:rsidRDefault="2B63EF5E" w14:paraId="3CCD294D" wp14:textId="77777777">
      <w:pPr>
        <w:pStyle w:val="Ttulo4"/>
        <w:jc w:val="both"/>
        <w:rPr/>
      </w:pPr>
      <w:bookmarkStart w:name="_Toc1882776170" w:id="1417315319"/>
      <w:r w:rsidR="2B63EF5E">
        <w:rPr/>
        <w:t>Criterios de entrada</w:t>
      </w:r>
      <w:bookmarkEnd w:id="1417315319"/>
      <w:r w:rsidR="2B63EF5E">
        <w:rPr/>
        <w:t xml:space="preserve"> </w:t>
      </w:r>
    </w:p>
    <w:p xmlns:wp14="http://schemas.microsoft.com/office/word/2010/wordml" w:rsidR="57E35161" w:rsidP="3728B6D2" w:rsidRDefault="57E35161" w14:paraId="7E6E5619" wp14:textId="77777777">
      <w:pPr>
        <w:spacing w:line="259" w:lineRule="auto"/>
        <w:jc w:val="both"/>
      </w:pPr>
      <w:r>
        <w:t>Las plantillas generadas en “Análisis técnico” se han cumplimentado correctamente, y están almacenadas en el directorio asociado.</w:t>
      </w:r>
    </w:p>
    <w:p xmlns:wp14="http://schemas.microsoft.com/office/word/2010/wordml" w:rsidR="28E51934" w:rsidP="53D986DD" w:rsidRDefault="2B63EF5E" w14:paraId="7F244A58" wp14:textId="77777777">
      <w:pPr>
        <w:pStyle w:val="Ttulo4"/>
        <w:jc w:val="both"/>
        <w:rPr/>
      </w:pPr>
      <w:bookmarkStart w:name="_Toc285638251" w:id="343847586"/>
      <w:r w:rsidR="2B63EF5E">
        <w:rPr/>
        <w:t>Criterios de salida</w:t>
      </w:r>
      <w:bookmarkEnd w:id="343847586"/>
    </w:p>
    <w:p xmlns:wp14="http://schemas.microsoft.com/office/word/2010/wordml" w:rsidR="162160C5" w:rsidP="53D986DD" w:rsidRDefault="7BBD0D6D" w14:paraId="76988F9F" wp14:textId="77777777">
      <w:pPr>
        <w:jc w:val="both"/>
      </w:pPr>
      <w:r>
        <w:t xml:space="preserve">El </w:t>
      </w:r>
      <w:r w:rsidR="42D9F56D">
        <w:t xml:space="preserve">responsable de llevar a cabo las acciones concretas para la implementación de los cambios debe haber llegado a una solución que satisfaga la tarea propuesta. A su vez debe haber </w:t>
      </w:r>
      <w:r w:rsidR="1CEECCF7">
        <w:t>completado el campo “Descripción de los cambios”</w:t>
      </w:r>
      <w:r w:rsidR="5B93B228">
        <w:t xml:space="preserve"> de la plantilla, recogiendo de forma clara los cambios y acciones realizadas.</w:t>
      </w:r>
    </w:p>
    <w:p xmlns:wp14="http://schemas.microsoft.com/office/word/2010/wordml" w:rsidR="001438CB" w:rsidP="53D986DD" w:rsidRDefault="6DEEE066" w14:paraId="55DB267D" wp14:textId="77777777">
      <w:pPr>
        <w:pStyle w:val="Ttulo3"/>
        <w:jc w:val="both"/>
        <w:rPr/>
      </w:pPr>
      <w:bookmarkStart w:name="_Toc169550879" w:id="2107718087"/>
      <w:r w:rsidR="6DEEE066">
        <w:rPr/>
        <w:t xml:space="preserve">Actividad 6 </w:t>
      </w:r>
      <w:r w:rsidR="6024CBFB">
        <w:rPr/>
        <w:t xml:space="preserve">- </w:t>
      </w:r>
      <w:r w:rsidR="6DEEE066">
        <w:rPr/>
        <w:t>Pruebas/Evaluación</w:t>
      </w:r>
      <w:bookmarkEnd w:id="2107718087"/>
    </w:p>
    <w:p xmlns:wp14="http://schemas.microsoft.com/office/word/2010/wordml" w:rsidR="5DE311F7" w:rsidP="53D986DD" w:rsidRDefault="51A638E1" w14:paraId="5F1C53B6" wp14:textId="77777777">
      <w:pPr>
        <w:pStyle w:val="Ttulo4"/>
        <w:jc w:val="both"/>
        <w:rPr/>
      </w:pPr>
      <w:bookmarkStart w:name="_Toc318459339" w:id="1047611554"/>
      <w:r w:rsidR="51A638E1">
        <w:rPr/>
        <w:t>Descripción</w:t>
      </w:r>
      <w:bookmarkEnd w:id="1047611554"/>
    </w:p>
    <w:p xmlns:wp14="http://schemas.microsoft.com/office/word/2010/wordml" w:rsidR="3F372957" w:rsidP="3728B6D2" w:rsidRDefault="3F372957" w14:paraId="7B36B36E" wp14:textId="77777777">
      <w:pPr>
        <w:jc w:val="both"/>
      </w:pPr>
      <w:r>
        <w:t xml:space="preserve">Evaluación y prueba de cada una de las tareas generadas en “Análisis detallado” una vez han sido implementadas por los </w:t>
      </w:r>
      <w:r w:rsidR="16FE2F9B">
        <w:t>miembros del grupo en cuestión. Estos comprueban la correcta funcionalidad de todas las modificaciones que han implementado. Se encargará</w:t>
      </w:r>
      <w:r w:rsidR="29ADC0A5">
        <w:t xml:space="preserve"> de realizar pruebas exhaustivas para garantizar que los cambios implementados no introduzcan errores o fallos en el sistema existente.</w:t>
      </w:r>
    </w:p>
    <w:p xmlns:wp14="http://schemas.microsoft.com/office/word/2010/wordml" w:rsidR="5428E2B2" w:rsidP="53D986DD" w:rsidRDefault="15492DE4" w14:paraId="27A5C9A4" wp14:textId="77777777">
      <w:pPr>
        <w:jc w:val="both"/>
      </w:pPr>
      <w:r>
        <w:t xml:space="preserve">En caso </w:t>
      </w:r>
      <w:r w:rsidR="2D180993">
        <w:t>fallo en alguna de las pruebas</w:t>
      </w:r>
      <w:r>
        <w:t>, deberá volverse a la actividad anterior, donde el mismo trabajador arreglará lo</w:t>
      </w:r>
      <w:r w:rsidR="009C68D7">
        <w:t>s fallos detectados, asegur</w:t>
      </w:r>
      <w:r w:rsidR="01F208DC">
        <w:t>á</w:t>
      </w:r>
      <w:r w:rsidR="009C68D7">
        <w:t>ndose de cumplir l</w:t>
      </w:r>
      <w:r w:rsidR="243A250D">
        <w:t>as tareas acordadas en el “Análisis técnico”</w:t>
      </w:r>
      <w:r w:rsidR="009C68D7">
        <w:t>.</w:t>
      </w:r>
    </w:p>
    <w:p xmlns:wp14="http://schemas.microsoft.com/office/word/2010/wordml" w:rsidR="5DE311F7" w:rsidP="53D986DD" w:rsidRDefault="51A638E1" w14:paraId="5BBDF377" wp14:textId="77777777">
      <w:pPr>
        <w:pStyle w:val="Ttulo4"/>
        <w:jc w:val="both"/>
        <w:rPr/>
      </w:pPr>
      <w:bookmarkStart w:name="_Toc336949874" w:id="1909723116"/>
      <w:r w:rsidR="51A638E1">
        <w:rPr/>
        <w:t>Involucrados</w:t>
      </w:r>
      <w:bookmarkEnd w:id="1909723116"/>
    </w:p>
    <w:p xmlns:wp14="http://schemas.microsoft.com/office/word/2010/wordml" w:rsidR="7E3C6302" w:rsidP="3728B6D2" w:rsidRDefault="7E3C6302" w14:paraId="41964C81" wp14:textId="77777777">
      <w:pPr>
        <w:spacing w:line="259" w:lineRule="auto"/>
        <w:jc w:val="both"/>
      </w:pPr>
      <w:r>
        <w:t>Uno o varios miembros de un grupo de desarrollo del proyecto. Puede estar presente puntualmente el jefe del grupo.</w:t>
      </w:r>
    </w:p>
    <w:p xmlns:wp14="http://schemas.microsoft.com/office/word/2010/wordml" w:rsidR="5DE311F7" w:rsidP="53D986DD" w:rsidRDefault="51A638E1" w14:paraId="5A5A71CD" wp14:textId="77777777">
      <w:pPr>
        <w:pStyle w:val="Ttulo4"/>
        <w:jc w:val="both"/>
        <w:rPr/>
      </w:pPr>
      <w:bookmarkStart w:name="_Toc1673971583" w:id="1346626437"/>
      <w:r w:rsidR="51A638E1">
        <w:rPr/>
        <w:t>Entradas requeridas</w:t>
      </w:r>
      <w:bookmarkEnd w:id="1346626437"/>
    </w:p>
    <w:p xmlns:wp14="http://schemas.microsoft.com/office/word/2010/wordml" w:rsidR="6FE11264" w:rsidP="3728B6D2" w:rsidRDefault="6FE11264" w14:paraId="6D67D8B9" wp14:textId="77777777">
      <w:pPr>
        <w:jc w:val="both"/>
      </w:pPr>
      <w:r>
        <w:t xml:space="preserve">La plantilla, </w:t>
      </w:r>
      <w:hyperlink w:anchor="_Plantilla_Análisis_técnico.">
        <w:r w:rsidRPr="3728B6D2">
          <w:rPr>
            <w:rStyle w:val="Hipervnculo"/>
          </w:rPr>
          <w:t>Plantilla</w:t>
        </w:r>
      </w:hyperlink>
      <w:r>
        <w:t xml:space="preserve">, con los primeros campos debidamente cumplimentados indicando de forma clara y precisa la descripción de la tarea, así como al trabajador o trabajadores a los que se les ha asignado. Además, el apartado “Descripción de los cambios” debe haber sido cubierto adecuadamente, identificando </w:t>
      </w:r>
      <w:r w:rsidR="63F56BFF">
        <w:t xml:space="preserve">que </w:t>
      </w:r>
      <w:r w:rsidR="5D5FD05E">
        <w:t xml:space="preserve">“Desarrollo/Implementación” ha sido completado. </w:t>
      </w:r>
      <w:r>
        <w:t>Dicho documento se tiene que encontrar correctamente almacenado en el directorio “dir_analisis_tecnico”.</w:t>
      </w:r>
    </w:p>
    <w:p xmlns:wp14="http://schemas.microsoft.com/office/word/2010/wordml" w:rsidR="5DE311F7" w:rsidP="53D986DD" w:rsidRDefault="51A638E1" w14:paraId="65739783" wp14:textId="77777777">
      <w:pPr>
        <w:pStyle w:val="Ttulo4"/>
        <w:jc w:val="both"/>
        <w:rPr/>
      </w:pPr>
      <w:bookmarkStart w:name="_Toc305760836" w:id="1664414530"/>
      <w:r w:rsidR="51A638E1">
        <w:rPr/>
        <w:t>Productos de trabajo</w:t>
      </w:r>
      <w:bookmarkEnd w:id="1664414530"/>
    </w:p>
    <w:p xmlns:wp14="http://schemas.microsoft.com/office/word/2010/wordml" w:rsidR="6A5C0263" w:rsidP="3728B6D2" w:rsidRDefault="6A5C0263" w14:paraId="4EB0BFE1" wp14:textId="77777777">
      <w:pPr>
        <w:jc w:val="both"/>
      </w:pPr>
      <w:r>
        <w:t xml:space="preserve">Se ha cubierto de forma clara y precisa el apartado “Descripción de la evaluación y pruebas” de la plantilla, </w:t>
      </w:r>
      <w:hyperlink w:anchor="_Plantilla_Análisis_técnico.">
        <w:r w:rsidRPr="3728B6D2">
          <w:rPr>
            <w:rStyle w:val="Hipervnculo"/>
          </w:rPr>
          <w:t>Plantilla</w:t>
        </w:r>
      </w:hyperlink>
      <w:r>
        <w:t xml:space="preserve">. El responsable de la tarea recoge todas las pruebas que se han realizado para comprobar que la correcta implementación de los </w:t>
      </w:r>
      <w:r w:rsidR="01ECC3CA">
        <w:t>cambios introducidos. Se especifica el resultado de dichas pruebas, indicando si han sido exitosas o si han fallado. En caso de hacerlo aparec</w:t>
      </w:r>
      <w:r w:rsidR="54F63BBC">
        <w:t>erá especificada la razón</w:t>
      </w:r>
      <w:r>
        <w:t>. La plantilla se vuelve a depositar en el mismo directorio.</w:t>
      </w:r>
    </w:p>
    <w:p xmlns:wp14="http://schemas.microsoft.com/office/word/2010/wordml" w:rsidR="5DE311F7" w:rsidP="53D986DD" w:rsidRDefault="51A638E1" w14:paraId="5B09CA5E" wp14:textId="77777777">
      <w:pPr>
        <w:pStyle w:val="Ttulo4"/>
        <w:jc w:val="both"/>
        <w:rPr/>
      </w:pPr>
      <w:bookmarkStart w:name="_Toc310072519" w:id="947319443"/>
      <w:r w:rsidR="51A638E1">
        <w:rPr/>
        <w:t>Criterios de entrada</w:t>
      </w:r>
      <w:bookmarkEnd w:id="947319443"/>
      <w:r w:rsidR="51A638E1">
        <w:rPr/>
        <w:t xml:space="preserve"> </w:t>
      </w:r>
    </w:p>
    <w:p xmlns:wp14="http://schemas.microsoft.com/office/word/2010/wordml" w:rsidR="44A9A20E" w:rsidP="3728B6D2" w:rsidRDefault="44A9A20E" w14:paraId="65C2C674" wp14:textId="77777777">
      <w:pPr>
        <w:spacing w:line="259" w:lineRule="auto"/>
        <w:jc w:val="both"/>
      </w:pPr>
      <w:r>
        <w:t>Las plantillas generadas en “Análisis técnico” se han cumplimentado correctamente, y están almacenadas en el directorio asociado.</w:t>
      </w:r>
    </w:p>
    <w:p xmlns:wp14="http://schemas.microsoft.com/office/word/2010/wordml" w:rsidR="5DE311F7" w:rsidP="53D986DD" w:rsidRDefault="51A638E1" w14:paraId="0459EB63" wp14:textId="77777777">
      <w:pPr>
        <w:pStyle w:val="Ttulo4"/>
        <w:jc w:val="both"/>
        <w:rPr/>
      </w:pPr>
      <w:bookmarkStart w:name="_Toc1346372340" w:id="1309311564"/>
      <w:r w:rsidR="51A638E1">
        <w:rPr/>
        <w:t>Criterios de salida</w:t>
      </w:r>
      <w:bookmarkEnd w:id="1309311564"/>
    </w:p>
    <w:p xmlns:wp14="http://schemas.microsoft.com/office/word/2010/wordml" w:rsidR="32907E57" w:rsidP="3728B6D2" w:rsidRDefault="32907E57" w14:paraId="2CEA9CDC" wp14:textId="77777777">
      <w:pPr>
        <w:jc w:val="both"/>
      </w:pPr>
      <w:r>
        <w:t>El responsable de llevar a cabo la actividad debe haber realizado las pruebas suficientes para comprobar el correcto funcionamiento de lo impleme</w:t>
      </w:r>
      <w:r w:rsidR="3314B079">
        <w:t>ntado en la actividad anterior</w:t>
      </w:r>
      <w:r>
        <w:t>.</w:t>
      </w:r>
      <w:r w:rsidR="7773BDC4">
        <w:t xml:space="preserve"> Todas las pruebas deben haber sido exitosa.</w:t>
      </w:r>
      <w:r>
        <w:t xml:space="preserve"> A su vez debe haber completado el campo “Descripción de l</w:t>
      </w:r>
      <w:r w:rsidR="03ACBAFB">
        <w:t>a evaluación y pruebas</w:t>
      </w:r>
      <w:r>
        <w:t>” de la plantilla, recogiendo de forma clara los cambios y acciones realizadas.</w:t>
      </w:r>
    </w:p>
    <w:p xmlns:wp14="http://schemas.microsoft.com/office/word/2010/wordml" w:rsidR="3728B6D2" w:rsidP="3728B6D2" w:rsidRDefault="3728B6D2" w14:paraId="637805D2" wp14:textId="77777777">
      <w:pPr>
        <w:jc w:val="both"/>
      </w:pPr>
    </w:p>
    <w:p xmlns:wp14="http://schemas.microsoft.com/office/word/2010/wordml" w:rsidR="001438CB" w:rsidP="53D986DD" w:rsidRDefault="6DEEE066" w14:paraId="6BE90253" wp14:textId="77777777">
      <w:pPr>
        <w:pStyle w:val="Ttulo3"/>
        <w:jc w:val="both"/>
        <w:rPr/>
      </w:pPr>
      <w:bookmarkStart w:name="_Toc2145258435" w:id="1496345810"/>
      <w:r w:rsidR="6DEEE066">
        <w:rPr/>
        <w:t xml:space="preserve">Actividad 7 </w:t>
      </w:r>
      <w:r w:rsidR="6024CBFB">
        <w:rPr/>
        <w:t xml:space="preserve">- </w:t>
      </w:r>
      <w:r w:rsidR="54F58A92">
        <w:rPr/>
        <w:t>Integración y despliegue</w:t>
      </w:r>
      <w:bookmarkEnd w:id="1496345810"/>
    </w:p>
    <w:p xmlns:wp14="http://schemas.microsoft.com/office/word/2010/wordml" w:rsidR="174C8A4F" w:rsidP="3728B6D2" w:rsidRDefault="7DBF66BE" w14:paraId="544FB5A8" wp14:textId="77777777">
      <w:pPr>
        <w:pStyle w:val="Ttulo4"/>
        <w:jc w:val="both"/>
        <w:rPr/>
      </w:pPr>
      <w:bookmarkStart w:name="_Toc1408752874" w:id="1626630356"/>
      <w:r w:rsidR="7DBF66BE">
        <w:rPr/>
        <w:t>Descripción</w:t>
      </w:r>
      <w:bookmarkEnd w:id="1626630356"/>
    </w:p>
    <w:p xmlns:wp14="http://schemas.microsoft.com/office/word/2010/wordml" w:rsidR="0693087C" w:rsidP="3728B6D2" w:rsidRDefault="0693087C" w14:paraId="0252C1B3" wp14:textId="77777777">
      <w:pPr>
        <w:jc w:val="both"/>
      </w:pPr>
      <w:r>
        <w:t xml:space="preserve">Una vez realizadas todas las tareas generadas </w:t>
      </w:r>
      <w:r w:rsidR="0E86E42C">
        <w:t xml:space="preserve">en el análisis técnico se procede </w:t>
      </w:r>
      <w:r w:rsidR="40E2CEB7">
        <w:t>a evaluar que se satisface la acordado en el análisis detallado. En caso de no ser así se vuelve a realizar el análisis técnico, para l</w:t>
      </w:r>
      <w:r w:rsidR="2C7E3BF6">
        <w:t>a propuesta y reevaluación de las tareas y acciones que se deben realizar. En caso de haber cumplido con lo establecido, se procederá a la integración de los cambios en el entorno de producci</w:t>
      </w:r>
      <w:r w:rsidR="358CCEDD">
        <w:t xml:space="preserve">ón, para su despliegue en </w:t>
      </w:r>
      <w:r w:rsidR="4A7593C0">
        <w:t>la línea principal del proyecto.</w:t>
      </w:r>
    </w:p>
    <w:p xmlns:wp14="http://schemas.microsoft.com/office/word/2010/wordml" w:rsidR="0087B745" w:rsidP="53D986DD" w:rsidRDefault="7DBF66BE" w14:paraId="37AE0833" wp14:textId="77777777">
      <w:pPr>
        <w:pStyle w:val="Ttulo4"/>
        <w:jc w:val="both"/>
        <w:rPr/>
      </w:pPr>
      <w:bookmarkStart w:name="_Toc452058196" w:id="936066716"/>
      <w:r w:rsidR="7DBF66BE">
        <w:rPr/>
        <w:t>Involucrados</w:t>
      </w:r>
      <w:bookmarkEnd w:id="936066716"/>
    </w:p>
    <w:p xmlns:wp14="http://schemas.microsoft.com/office/word/2010/wordml" w:rsidR="55BD5A80" w:rsidP="3728B6D2" w:rsidRDefault="55BD5A80" w14:paraId="48C67C3C" wp14:textId="77777777">
      <w:pPr>
        <w:spacing w:line="259" w:lineRule="auto"/>
        <w:jc w:val="both"/>
      </w:pPr>
      <w:r>
        <w:t xml:space="preserve">El mismo grupo que ha participado en el análisis técnico. Se trata de los encargados de </w:t>
      </w:r>
      <w:r w:rsidR="5A7DFC17">
        <w:t>haber llevado</w:t>
      </w:r>
      <w:r>
        <w:t xml:space="preserve"> a cabo el desarrollo de la propuesta de cambio. Se entiende </w:t>
      </w:r>
      <w:r w:rsidR="0090D75E">
        <w:t>que forman parte</w:t>
      </w:r>
      <w:r>
        <w:t xml:space="preserve"> tanto los miembros que forman</w:t>
      </w:r>
      <w:r w:rsidR="6BA82719">
        <w:t xml:space="preserve"> el grupo de desarrollo</w:t>
      </w:r>
      <w:r>
        <w:t xml:space="preserve"> como al jefe de dicho departamento.</w:t>
      </w:r>
    </w:p>
    <w:p xmlns:wp14="http://schemas.microsoft.com/office/word/2010/wordml" w:rsidR="0087B745" w:rsidP="53D986DD" w:rsidRDefault="7DBF66BE" w14:paraId="35866DDE" wp14:textId="77777777">
      <w:pPr>
        <w:pStyle w:val="Ttulo4"/>
        <w:jc w:val="both"/>
        <w:rPr/>
      </w:pPr>
      <w:bookmarkStart w:name="_Toc13165404" w:id="450579036"/>
      <w:r w:rsidR="7DBF66BE">
        <w:rPr/>
        <w:t>Entradas requeridas</w:t>
      </w:r>
      <w:bookmarkEnd w:id="450579036"/>
    </w:p>
    <w:p xmlns:wp14="http://schemas.microsoft.com/office/word/2010/wordml" w:rsidR="015B95F2" w:rsidP="3728B6D2" w:rsidRDefault="015B95F2" w14:paraId="0CE55FD2" wp14:textId="77777777">
      <w:pPr>
        <w:jc w:val="both"/>
      </w:pPr>
      <w:r>
        <w:t>Todas las</w:t>
      </w:r>
      <w:r w:rsidR="6B24AE4D">
        <w:t xml:space="preserve"> plantilla</w:t>
      </w:r>
      <w:r w:rsidR="51F14747">
        <w:t>s</w:t>
      </w:r>
      <w:r w:rsidR="6B24AE4D">
        <w:t xml:space="preserve">, </w:t>
      </w:r>
      <w:hyperlink w:anchor="_Plantilla_Análisis_técnico.">
        <w:r w:rsidRPr="3728B6D2" w:rsidR="0CB541CC">
          <w:rPr>
            <w:rStyle w:val="Hipervnculo"/>
          </w:rPr>
          <w:t>Plantilla</w:t>
        </w:r>
      </w:hyperlink>
      <w:r w:rsidR="0CB541CC">
        <w:t xml:space="preserve">, </w:t>
      </w:r>
      <w:r w:rsidR="3EB031C7">
        <w:t>generadas en el análisis técnico deben haber sido cubiertas en su totalidad. Además, en todas de ellas debe haberse recogido en el campo “Descripción de la evaluación y pruebas”</w:t>
      </w:r>
      <w:r w:rsidR="7B7931AF">
        <w:t xml:space="preserve"> que no se ha detectado ningún fallo y se han completado todas las pruebas con éxito</w:t>
      </w:r>
      <w:r w:rsidR="6B24AE4D">
        <w:t>. Dicho</w:t>
      </w:r>
      <w:r w:rsidR="40007B23">
        <w:t>s</w:t>
      </w:r>
      <w:r w:rsidR="6B24AE4D">
        <w:t xml:space="preserve"> documento</w:t>
      </w:r>
      <w:r w:rsidR="56F70936">
        <w:t>s</w:t>
      </w:r>
      <w:r w:rsidR="6B24AE4D">
        <w:t xml:space="preserve"> se tiene</w:t>
      </w:r>
      <w:r w:rsidR="764C25FA">
        <w:t>n</w:t>
      </w:r>
      <w:r w:rsidR="6B24AE4D">
        <w:t xml:space="preserve"> que encontrar correctamente almacenado</w:t>
      </w:r>
      <w:r w:rsidR="33B928AE">
        <w:t>s</w:t>
      </w:r>
      <w:r w:rsidR="6B24AE4D">
        <w:t xml:space="preserve"> en el directorio “dir_analisis_tecnico”.</w:t>
      </w:r>
    </w:p>
    <w:p xmlns:wp14="http://schemas.microsoft.com/office/word/2010/wordml" w:rsidR="0087B745" w:rsidP="53D986DD" w:rsidRDefault="7DBF66BE" w14:paraId="5EC4A63F" wp14:textId="77777777">
      <w:pPr>
        <w:pStyle w:val="Ttulo4"/>
        <w:jc w:val="both"/>
        <w:rPr/>
      </w:pPr>
      <w:bookmarkStart w:name="_Toc1384789393" w:id="2040577379"/>
      <w:r w:rsidR="7DBF66BE">
        <w:rPr/>
        <w:t>Productos de trabajo</w:t>
      </w:r>
      <w:bookmarkEnd w:id="2040577379"/>
    </w:p>
    <w:p xmlns:wp14="http://schemas.microsoft.com/office/word/2010/wordml" w:rsidR="0487C497" w:rsidP="3728B6D2" w:rsidRDefault="0487C497" w14:paraId="189E4825" wp14:textId="77777777">
      <w:pPr>
        <w:spacing w:line="259" w:lineRule="auto"/>
        <w:jc w:val="both"/>
      </w:pPr>
      <w:r>
        <w:t>Se ha desplegado al entorno de producción todos los cambios implementados asociados a las tareas generadas en el análisis técnico. Además</w:t>
      </w:r>
      <w:r w:rsidR="0B3E3C02">
        <w:t>,</w:t>
      </w:r>
      <w:r>
        <w:t xml:space="preserve"> </w:t>
      </w:r>
      <w:r w:rsidR="5DF7D2ED">
        <w:t xml:space="preserve">se genera una plantilla, </w:t>
      </w:r>
      <w:hyperlink w:anchor="_Plantilla_Despliegue_e">
        <w:r w:rsidRPr="3728B6D2" w:rsidR="5DF7D2ED">
          <w:rPr>
            <w:rStyle w:val="Hipervnculo"/>
          </w:rPr>
          <w:t>Plantilla</w:t>
        </w:r>
      </w:hyperlink>
      <w:r w:rsidR="5DF7D2ED">
        <w:t>,</w:t>
      </w:r>
      <w:r w:rsidR="5FBEB9BE">
        <w:t xml:space="preserve"> donde se registran de forma resumida l</w:t>
      </w:r>
      <w:r w:rsidR="5EDDA40C">
        <w:t>os cambios implementados en el sistema. Si se</w:t>
      </w:r>
      <w:r w:rsidR="171BF2DA">
        <w:t xml:space="preserve"> detecta algún problema, o requisito acordado en el análisis detallado no satisfecho, se registra, y no se consideran aprobados los cambios.</w:t>
      </w:r>
      <w:r w:rsidR="00012A7C">
        <w:t xml:space="preserve"> La plantilla se guarda en el directorio “dir_analisis_tecnico”.</w:t>
      </w:r>
    </w:p>
    <w:p xmlns:wp14="http://schemas.microsoft.com/office/word/2010/wordml" w:rsidR="0087B745" w:rsidP="53D986DD" w:rsidRDefault="7DBF66BE" w14:paraId="1C0F9C49" wp14:textId="77777777">
      <w:pPr>
        <w:pStyle w:val="Ttulo4"/>
        <w:jc w:val="both"/>
        <w:rPr/>
      </w:pPr>
      <w:bookmarkStart w:name="_Toc2056651683" w:id="274462247"/>
      <w:r w:rsidR="7DBF66BE">
        <w:rPr/>
        <w:t>Criterios de entrada</w:t>
      </w:r>
      <w:bookmarkEnd w:id="274462247"/>
    </w:p>
    <w:p xmlns:wp14="http://schemas.microsoft.com/office/word/2010/wordml" w:rsidR="6E52CD57" w:rsidP="3728B6D2" w:rsidRDefault="6E52CD57" w14:paraId="6547360F" wp14:textId="77777777">
      <w:pPr>
        <w:spacing w:line="259" w:lineRule="auto"/>
        <w:jc w:val="both"/>
      </w:pPr>
      <w:r>
        <w:t>Las plantillas generadas en “Análisis técnico” se han cumplimentado al completo todas correctamente. Todas las pruebas realizadas deben haber sido e</w:t>
      </w:r>
      <w:r w:rsidR="26911C25">
        <w:t>xitosas, y no quedar ninguna tarea pendiente</w:t>
      </w:r>
      <w:r w:rsidR="799A9417">
        <w:t xml:space="preserve"> de implementación</w:t>
      </w:r>
      <w:r>
        <w:t>.</w:t>
      </w:r>
      <w:r w:rsidR="223DAA55">
        <w:t xml:space="preserve"> </w:t>
      </w:r>
      <w:r>
        <w:t>Están almacenadas en el directorio asociado.</w:t>
      </w:r>
    </w:p>
    <w:p xmlns:wp14="http://schemas.microsoft.com/office/word/2010/wordml" w:rsidR="0087B745" w:rsidP="53D986DD" w:rsidRDefault="7DBF66BE" w14:paraId="07B9BF18" wp14:textId="77777777">
      <w:pPr>
        <w:pStyle w:val="Ttulo4"/>
        <w:jc w:val="both"/>
        <w:rPr/>
      </w:pPr>
      <w:bookmarkStart w:name="_Toc1295274064" w:id="1859569767"/>
      <w:r w:rsidR="7DBF66BE">
        <w:rPr/>
        <w:t>Criterios de salida</w:t>
      </w:r>
      <w:bookmarkEnd w:id="1859569767"/>
    </w:p>
    <w:p xmlns:wp14="http://schemas.microsoft.com/office/word/2010/wordml" w:rsidR="2CC8D8A6" w:rsidP="53D986DD" w:rsidRDefault="159B5567" w14:paraId="56739DC1" wp14:textId="77777777">
      <w:pPr>
        <w:jc w:val="both"/>
      </w:pPr>
      <w:r>
        <w:t>Los involucrados</w:t>
      </w:r>
      <w:r w:rsidR="7CC6C2BC">
        <w:t xml:space="preserve"> evalúa</w:t>
      </w:r>
      <w:r w:rsidR="1F973E12">
        <w:t>n</w:t>
      </w:r>
      <w:r w:rsidR="7CC6C2BC">
        <w:t xml:space="preserve"> todos los cambios implementados, </w:t>
      </w:r>
      <w:r w:rsidR="71C1995A">
        <w:t xml:space="preserve">considerando que satisfacen </w:t>
      </w:r>
      <w:r w:rsidR="68A4CD59">
        <w:t xml:space="preserve">las directrices </w:t>
      </w:r>
      <w:r w:rsidR="71C1995A">
        <w:t>especificad</w:t>
      </w:r>
      <w:r w:rsidR="0C848753">
        <w:t>a</w:t>
      </w:r>
      <w:r w:rsidR="71C1995A">
        <w:t xml:space="preserve">s en el </w:t>
      </w:r>
      <w:r w:rsidR="6B2F3722">
        <w:t>análisis detallado</w:t>
      </w:r>
      <w:r w:rsidR="233894B5">
        <w:t xml:space="preserve"> para su grupo de desarrollo</w:t>
      </w:r>
      <w:r w:rsidR="71C1995A">
        <w:t>.</w:t>
      </w:r>
      <w:r w:rsidR="0D3EA1A5">
        <w:t xml:space="preserve"> Así pues, se debe </w:t>
      </w:r>
      <w:r w:rsidR="573C2EB2">
        <w:t>completar adecuadamente toda la plantilla.</w:t>
      </w:r>
    </w:p>
    <w:p xmlns:wp14="http://schemas.microsoft.com/office/word/2010/wordml" w:rsidR="53D986DD" w:rsidP="78CD7F41" w:rsidRDefault="6DEEE066" w14:paraId="19F0E059" wp14:textId="77777777">
      <w:pPr>
        <w:pStyle w:val="Ttulo3"/>
        <w:jc w:val="both"/>
        <w:rPr/>
      </w:pPr>
      <w:bookmarkStart w:name="_Toc193564753" w:id="1868752660"/>
      <w:r w:rsidR="6DEEE066">
        <w:rPr/>
        <w:t xml:space="preserve">Actividad 8 </w:t>
      </w:r>
      <w:r w:rsidR="6024CBFB">
        <w:rPr/>
        <w:t xml:space="preserve">- </w:t>
      </w:r>
      <w:r w:rsidR="77E38A9B">
        <w:rPr/>
        <w:t>Revisión final</w:t>
      </w:r>
      <w:bookmarkEnd w:id="1868752660"/>
    </w:p>
    <w:p xmlns:wp14="http://schemas.microsoft.com/office/word/2010/wordml" w:rsidR="01B556B0" w:rsidP="53D986DD" w:rsidRDefault="6B1771D3" w14:paraId="7F1F0475" wp14:textId="77777777">
      <w:pPr>
        <w:pStyle w:val="Ttulo4"/>
        <w:jc w:val="both"/>
        <w:rPr/>
      </w:pPr>
      <w:bookmarkStart w:name="_Toc1412482914" w:id="1888172183"/>
      <w:r w:rsidR="6B1771D3">
        <w:rPr/>
        <w:t>Descripción</w:t>
      </w:r>
      <w:bookmarkEnd w:id="1888172183"/>
    </w:p>
    <w:p xmlns:wp14="http://schemas.microsoft.com/office/word/2010/wordml" w:rsidR="38D47516" w:rsidP="3728B6D2" w:rsidRDefault="38D47516" w14:paraId="0E3E8870" wp14:textId="77777777">
      <w:pPr>
        <w:jc w:val="both"/>
      </w:pPr>
      <w:r>
        <w:t>Una vez realizado todo el proceso de implementación del cambio y despliegue de las acciones tomadas en el ent</w:t>
      </w:r>
      <w:r w:rsidR="55872CFB">
        <w:t xml:space="preserve">orno de producción, se </w:t>
      </w:r>
      <w:r w:rsidR="72EACC49">
        <w:t xml:space="preserve">analiza si </w:t>
      </w:r>
      <w:r w:rsidR="6C480473">
        <w:t xml:space="preserve">el cambio registrado en la primera actividad ha sido gestionado e integrado en el proyecto correctamente. Si </w:t>
      </w:r>
      <w:r w:rsidR="32D6A192">
        <w:t>el conjunto de acciones tomadas por los grupos de desarrollo no satisface adecuadamente</w:t>
      </w:r>
      <w:r w:rsidR="690D9CB4">
        <w:t xml:space="preserve"> </w:t>
      </w:r>
      <w:r w:rsidR="7278431A">
        <w:t>e</w:t>
      </w:r>
      <w:r w:rsidR="690D9CB4">
        <w:t>sto</w:t>
      </w:r>
      <w:r w:rsidR="6AD377D8">
        <w:t>,</w:t>
      </w:r>
      <w:r w:rsidR="690D9CB4">
        <w:t xml:space="preserve"> se ha de regresas al análisis detallado de la solicitud de cambio, para evaluar de nuevo </w:t>
      </w:r>
      <w:r w:rsidR="683A95B5">
        <w:t>su</w:t>
      </w:r>
      <w:r w:rsidR="5C3238FF">
        <w:t>s</w:t>
      </w:r>
      <w:r w:rsidR="683A95B5">
        <w:t xml:space="preserve"> </w:t>
      </w:r>
      <w:r w:rsidR="690D9CB4">
        <w:t>repercusiones</w:t>
      </w:r>
      <w:r w:rsidR="572C7710">
        <w:t xml:space="preserve"> en los diferentes departamentos del proyecto.</w:t>
      </w:r>
    </w:p>
    <w:p xmlns:wp14="http://schemas.microsoft.com/office/word/2010/wordml" w:rsidR="3728B6D2" w:rsidP="3728B6D2" w:rsidRDefault="3728B6D2" w14:paraId="463F29E8" wp14:textId="77777777"/>
    <w:p xmlns:wp14="http://schemas.microsoft.com/office/word/2010/wordml" w:rsidR="1676B7F6" w:rsidP="3728B6D2" w:rsidRDefault="1676B7F6" w14:paraId="22A8BCB8" wp14:textId="77777777">
      <w:pPr>
        <w:jc w:val="both"/>
      </w:pPr>
      <w:r>
        <w:t>Se construye</w:t>
      </w:r>
      <w:r w:rsidR="00AC519C">
        <w:t xml:space="preserve"> un documento que se asocie a la solicitud de cambio registrada en </w:t>
      </w:r>
      <w:r w:rsidR="413FE6D3">
        <w:t>la primera actividad.</w:t>
      </w:r>
      <w:r w:rsidR="00AC519C">
        <w:t xml:space="preserve"> </w:t>
      </w:r>
      <w:r w:rsidR="240C8746">
        <w:t>R</w:t>
      </w:r>
      <w:r w:rsidR="00AC519C">
        <w:t>esum</w:t>
      </w:r>
      <w:r w:rsidR="30584696">
        <w:t>e</w:t>
      </w:r>
      <w:r w:rsidR="00AC519C">
        <w:t xml:space="preserve"> el conjunto de acciones realizadas por los diferentes grupos de desarrollo del proyecto. Los detalles de cómo se han implementado l</w:t>
      </w:r>
      <w:r w:rsidR="5FB23BC0">
        <w:t>os cambios están documentados en los informes generados en la actividad de despliegue e integración</w:t>
      </w:r>
      <w:r w:rsidR="2E9D4A6C">
        <w:t xml:space="preserve">. </w:t>
      </w:r>
      <w:r w:rsidR="5FB23BC0">
        <w:t xml:space="preserve">Este documento referencia al resto de documentos generados </w:t>
      </w:r>
      <w:r w:rsidR="6137FAEE">
        <w:t>durante la gestión de la propuesta de cambio, sirviendo de referencia futura para consultar las acciones tomadas por el grupo</w:t>
      </w:r>
      <w:r w:rsidR="4E12AC29">
        <w:t>.</w:t>
      </w:r>
    </w:p>
    <w:p xmlns:wp14="http://schemas.microsoft.com/office/word/2010/wordml" w:rsidR="01B556B0" w:rsidP="53D986DD" w:rsidRDefault="6B1771D3" w14:paraId="36C97546" wp14:textId="77777777">
      <w:pPr>
        <w:pStyle w:val="Ttulo4"/>
        <w:jc w:val="both"/>
        <w:rPr/>
      </w:pPr>
      <w:bookmarkStart w:name="_Toc109920325" w:id="1740314403"/>
      <w:r w:rsidR="6B1771D3">
        <w:rPr/>
        <w:t>Involucrados</w:t>
      </w:r>
      <w:bookmarkEnd w:id="1740314403"/>
    </w:p>
    <w:p xmlns:wp14="http://schemas.microsoft.com/office/word/2010/wordml" w:rsidR="58596ABA" w:rsidP="3728B6D2" w:rsidRDefault="58596ABA" w14:paraId="55C442A6" wp14:textId="77777777">
      <w:pPr>
        <w:jc w:val="both"/>
      </w:pPr>
      <w:r>
        <w:t>Director del proyecto y los coordinadores de los diferentes grupos de desarrollo. También podría estar presente la persona o personas encargadas del registro o evaluación del cambio.</w:t>
      </w:r>
    </w:p>
    <w:p xmlns:wp14="http://schemas.microsoft.com/office/word/2010/wordml" w:rsidR="01B556B0" w:rsidP="53D986DD" w:rsidRDefault="6B1771D3" w14:paraId="25760F0D" wp14:textId="77777777">
      <w:pPr>
        <w:pStyle w:val="Ttulo4"/>
        <w:jc w:val="both"/>
        <w:rPr/>
      </w:pPr>
      <w:bookmarkStart w:name="_Toc1483834738" w:id="1593779138"/>
      <w:r w:rsidR="6B1771D3">
        <w:rPr/>
        <w:t>Entradas requeridas</w:t>
      </w:r>
      <w:bookmarkEnd w:id="1593779138"/>
    </w:p>
    <w:p xmlns:wp14="http://schemas.microsoft.com/office/word/2010/wordml" w:rsidR="226A8D0E" w:rsidP="3728B6D2" w:rsidRDefault="226A8D0E" w14:paraId="12989454" wp14:textId="77777777">
      <w:pPr>
        <w:jc w:val="both"/>
      </w:pPr>
      <w:r>
        <w:t xml:space="preserve">Todas las plantillas, </w:t>
      </w:r>
      <w:hyperlink w:anchor="_Plantilla_Revisión_final.">
        <w:r w:rsidRPr="3728B6D2">
          <w:rPr>
            <w:rStyle w:val="Hipervnculo"/>
          </w:rPr>
          <w:t>Plantilla</w:t>
        </w:r>
      </w:hyperlink>
      <w:r>
        <w:t xml:space="preserve">, generadas en el </w:t>
      </w:r>
      <w:r w:rsidR="5B2D0DFD">
        <w:t>despliegue e integración</w:t>
      </w:r>
      <w:r>
        <w:t xml:space="preserve"> deben haber sido cubiertas en su totalidad. Además, en todas de ellas debe haberse </w:t>
      </w:r>
      <w:r w:rsidR="554AA9BB">
        <w:t xml:space="preserve">concluido que las acciones tomadas por el grupo de desarrollo satisfacen las directrices </w:t>
      </w:r>
      <w:r w:rsidR="0EBEBF28">
        <w:t>acordadas para el grupo en el análisis detallado del cambio solicitado</w:t>
      </w:r>
      <w:r>
        <w:t>. Dichos documentos se tienen que encontrar correctamente almacenados en el directorio “dir_analisis_tecnico”.</w:t>
      </w:r>
    </w:p>
    <w:p xmlns:wp14="http://schemas.microsoft.com/office/word/2010/wordml" w:rsidR="01B556B0" w:rsidP="53D986DD" w:rsidRDefault="6B1771D3" w14:paraId="3B44A132" wp14:textId="77777777">
      <w:pPr>
        <w:pStyle w:val="Ttulo4"/>
        <w:jc w:val="both"/>
        <w:rPr/>
      </w:pPr>
      <w:bookmarkStart w:name="_Toc811087214" w:id="1056744865"/>
      <w:r w:rsidR="6B1771D3">
        <w:rPr/>
        <w:t>Productos de trabajo</w:t>
      </w:r>
      <w:bookmarkEnd w:id="1056744865"/>
    </w:p>
    <w:p xmlns:wp14="http://schemas.microsoft.com/office/word/2010/wordml" w:rsidR="1E6715A8" w:rsidP="3728B6D2" w:rsidRDefault="1E6715A8" w14:paraId="4B7C5BA4" wp14:textId="77777777">
      <w:pPr>
        <w:spacing w:line="259" w:lineRule="auto"/>
        <w:jc w:val="both"/>
      </w:pPr>
      <w:r>
        <w:t>Se genera un</w:t>
      </w:r>
      <w:r w:rsidR="74A3FEAB">
        <w:t>a</w:t>
      </w:r>
      <w:r>
        <w:t xml:space="preserve"> plantilla, </w:t>
      </w:r>
      <w:hyperlink w:anchor="_Plantilla_Revisión_final.">
        <w:r w:rsidRPr="3728B6D2">
          <w:rPr>
            <w:rStyle w:val="Hipervnculo"/>
          </w:rPr>
          <w:t>Plantilla</w:t>
        </w:r>
      </w:hyperlink>
      <w:r>
        <w:t xml:space="preserve">, cumplimentándose correctamente todos sus campos, que se almacenará en el directorio </w:t>
      </w:r>
      <w:r w:rsidR="4240D1B4">
        <w:t>“dir_registro_cambios”. Se especificará si se ha completado la implementación del cambio solicitado, así como se describirá brevemente las acciones tomadas, y donde consultar los detalles específicos de las mismas.</w:t>
      </w:r>
    </w:p>
    <w:p xmlns:wp14="http://schemas.microsoft.com/office/word/2010/wordml" w:rsidR="01B556B0" w:rsidP="53D986DD" w:rsidRDefault="6B1771D3" w14:paraId="60C2FD21" wp14:textId="77777777">
      <w:pPr>
        <w:pStyle w:val="Ttulo4"/>
        <w:jc w:val="both"/>
        <w:rPr/>
      </w:pPr>
      <w:bookmarkStart w:name="_Toc1873286082" w:id="1688021099"/>
      <w:r w:rsidR="6B1771D3">
        <w:rPr/>
        <w:t>Criterios de entrada</w:t>
      </w:r>
      <w:bookmarkEnd w:id="1688021099"/>
      <w:r w:rsidR="6B1771D3">
        <w:rPr/>
        <w:t xml:space="preserve"> </w:t>
      </w:r>
    </w:p>
    <w:p xmlns:wp14="http://schemas.microsoft.com/office/word/2010/wordml" w:rsidR="359ACBDC" w:rsidP="3728B6D2" w:rsidRDefault="359ACBDC" w14:paraId="2AA67F51" wp14:textId="77777777">
      <w:pPr>
        <w:spacing w:line="259" w:lineRule="auto"/>
        <w:jc w:val="both"/>
      </w:pPr>
      <w:r>
        <w:t>Las plantillas generadas en “</w:t>
      </w:r>
      <w:r w:rsidR="68CDD0B3">
        <w:t>Despliegue e integración</w:t>
      </w:r>
      <w:r>
        <w:t>” se han cumplimentado al completo todas correctamente. Todas las pruebas realizadas deben haber sido exitosas, y no quedar ninguna tarea pendiente de implementación. Están almacenadas en el directorio asociado.</w:t>
      </w:r>
    </w:p>
    <w:p xmlns:wp14="http://schemas.microsoft.com/office/word/2010/wordml" w:rsidR="01B556B0" w:rsidP="53D986DD" w:rsidRDefault="6B1771D3" w14:paraId="7D0477D9" wp14:textId="77777777">
      <w:pPr>
        <w:pStyle w:val="Ttulo4"/>
        <w:jc w:val="both"/>
        <w:rPr/>
      </w:pPr>
      <w:bookmarkStart w:name="_Toc736469826" w:id="1325904897"/>
      <w:r w:rsidR="6B1771D3">
        <w:rPr/>
        <w:t>Criterios de salida</w:t>
      </w:r>
      <w:bookmarkEnd w:id="1325904897"/>
    </w:p>
    <w:p xmlns:wp14="http://schemas.microsoft.com/office/word/2010/wordml" w:rsidR="179EC852" w:rsidP="3728B6D2" w:rsidRDefault="4F0DFE7C" w14:paraId="632C2EF4" wp14:textId="77777777">
      <w:pPr>
        <w:spacing w:line="259" w:lineRule="auto"/>
        <w:jc w:val="both"/>
      </w:pPr>
      <w:r>
        <w:t xml:space="preserve">La solicitud de cambio registrada en la primera actividad </w:t>
      </w:r>
      <w:r w:rsidR="088C6ED5">
        <w:t>se ha implementado correctamente en el proyecto</w:t>
      </w:r>
      <w:r w:rsidR="7B0352A3">
        <w:t>, habiéndose cumplimentado correctamente la plantilla asociada a esta actividad, y notificado a los interesados de que el proceso de gestión de cambios ha finalizado</w:t>
      </w:r>
      <w:r w:rsidR="7C7B3553">
        <w:t>.</w:t>
      </w:r>
    </w:p>
    <w:p xmlns:wp14="http://schemas.microsoft.com/office/word/2010/wordml" w:rsidR="00F512EB" w:rsidP="53D986DD" w:rsidRDefault="0CFE04E7" w14:paraId="4B3207B3" wp14:textId="77777777">
      <w:pPr>
        <w:pStyle w:val="Ttulo2"/>
        <w:jc w:val="both"/>
        <w:rPr/>
      </w:pPr>
      <w:bookmarkStart w:name="_Toc1063075511" w:id="1948431113"/>
      <w:r w:rsidR="0CFE04E7">
        <w:rPr/>
        <w:t>Plantillas del proceso</w:t>
      </w:r>
      <w:bookmarkEnd w:id="1948431113"/>
    </w:p>
    <w:p xmlns:wp14="http://schemas.microsoft.com/office/word/2010/wordml" w:rsidR="00F512EB" w:rsidP="53D986DD" w:rsidRDefault="0CFE04E7" w14:paraId="7C18A300" wp14:textId="77777777">
      <w:pPr>
        <w:pStyle w:val="Ttulo3"/>
        <w:jc w:val="both"/>
        <w:rPr/>
      </w:pPr>
      <w:bookmarkStart w:name="_Plantilla_Registro_del" w:id="67"/>
      <w:bookmarkStart w:name="_Toc1535968034" w:id="1035720484"/>
      <w:r w:rsidR="0CFE04E7">
        <w:rPr/>
        <w:t xml:space="preserve">Plantilla </w:t>
      </w:r>
      <w:r w:rsidR="6E50A61E">
        <w:rPr/>
        <w:t>Registro del cambio</w:t>
      </w:r>
      <w:r w:rsidR="0CFE04E7">
        <w:rPr/>
        <w:t>.</w:t>
      </w:r>
      <w:bookmarkEnd w:id="67"/>
      <w:bookmarkEnd w:id="1035720484"/>
    </w:p>
    <w:p xmlns:wp14="http://schemas.microsoft.com/office/word/2010/wordml" w:rsidR="00F512EB" w:rsidP="42D40AA2" w:rsidRDefault="0CFE04E7" w14:paraId="14635947" wp14:textId="77777777">
      <w:pPr>
        <w:pStyle w:val="Ttulo4"/>
        <w:jc w:val="both"/>
        <w:rPr/>
      </w:pPr>
      <w:bookmarkStart w:name="_Toc1591222898" w:id="529394170"/>
      <w:r w:rsidR="0CFE04E7">
        <w:rPr/>
        <w:t>Modelo</w:t>
      </w:r>
      <w:bookmarkEnd w:id="529394170"/>
    </w:p>
    <w:p xmlns:wp14="http://schemas.microsoft.com/office/word/2010/wordml" w:rsidR="42D40AA2" w:rsidP="3728B6D2" w:rsidRDefault="003E7788" w14:paraId="3B7B4B86" wp14:textId="77777777">
      <w:pPr>
        <w:jc w:val="center"/>
      </w:pPr>
      <w:r w:rsidRPr="00B33BCC">
        <w:rPr>
          <w:noProof/>
          <w:color w:val="2B579A"/>
          <w:shd w:val="clear" w:color="auto" w:fill="E6E6E6"/>
        </w:rPr>
        <w:drawing>
          <wp:inline xmlns:wp14="http://schemas.microsoft.com/office/word/2010/wordprocessingDrawing" distT="0" distB="0" distL="0" distR="0" wp14:anchorId="1769EE01" wp14:editId="7777777">
            <wp:extent cx="5324475" cy="4562475"/>
            <wp:effectExtent l="0" t="0" r="0" b="0"/>
            <wp:docPr id="2" name="Imagen 107357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735704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4475" cy="4562475"/>
                    </a:xfrm>
                    <a:prstGeom prst="rect">
                      <a:avLst/>
                    </a:prstGeom>
                    <a:noFill/>
                    <a:ln>
                      <a:noFill/>
                    </a:ln>
                  </pic:spPr>
                </pic:pic>
              </a:graphicData>
            </a:graphic>
          </wp:inline>
        </w:drawing>
      </w:r>
    </w:p>
    <w:p xmlns:wp14="http://schemas.microsoft.com/office/word/2010/wordml" w:rsidRPr="00F63D22" w:rsidR="00F512EB" w:rsidP="42D40AA2" w:rsidRDefault="0CFE04E7" w14:paraId="2D639A43" wp14:textId="77777777">
      <w:pPr>
        <w:pStyle w:val="Ttulo4"/>
        <w:jc w:val="both"/>
        <w:rPr/>
      </w:pPr>
      <w:bookmarkStart w:name="_Toc1536997173" w:id="298528684"/>
      <w:r w:rsidR="0CFE04E7">
        <w:rPr/>
        <w:t>Justificación de sus campos</w:t>
      </w:r>
      <w:bookmarkEnd w:id="298528684"/>
    </w:p>
    <w:p xmlns:wp14="http://schemas.microsoft.com/office/word/2010/wordml" w:rsidR="7E02340D" w:rsidP="3728B6D2" w:rsidRDefault="76CE3CFC" w14:paraId="79FB5B0C" wp14:textId="77777777">
      <w:pPr>
        <w:pStyle w:val="Prrafodelista"/>
        <w:numPr>
          <w:ilvl w:val="0"/>
          <w:numId w:val="7"/>
        </w:numPr>
        <w:jc w:val="both"/>
      </w:pPr>
      <w:r>
        <w:t>Id</w:t>
      </w:r>
      <w:r w:rsidR="536A79F8">
        <w:t xml:space="preserve"> - </w:t>
      </w:r>
      <w:r w:rsidR="22A7B2BD">
        <w:t>IdRC</w:t>
      </w:r>
      <w:r w:rsidR="3573222E">
        <w:t xml:space="preserve"> </w:t>
      </w:r>
      <w:r w:rsidR="22A7B2BD">
        <w:t>+</w:t>
      </w:r>
      <w:r w:rsidR="3573222E">
        <w:t xml:space="preserve"> </w:t>
      </w:r>
      <w:r w:rsidR="22A7B2BD">
        <w:t>Número</w:t>
      </w:r>
      <w:r w:rsidR="17F1C36C">
        <w:t xml:space="preserve"> - </w:t>
      </w:r>
      <w:r w:rsidR="3950AFE6">
        <w:t>N</w:t>
      </w:r>
      <w:r>
        <w:t xml:space="preserve">os permite </w:t>
      </w:r>
      <w:r w:rsidR="7122CA0C">
        <w:t>registrar e identificar en el futuro la propuesta de c</w:t>
      </w:r>
      <w:r>
        <w:t>ambio. Generado automáticamente por el sistema.</w:t>
      </w:r>
    </w:p>
    <w:p xmlns:wp14="http://schemas.microsoft.com/office/word/2010/wordml" w:rsidR="7E02340D" w:rsidP="3728B6D2" w:rsidRDefault="76CE3CFC" w14:paraId="61B59C7E" wp14:textId="77777777">
      <w:pPr>
        <w:pStyle w:val="Prrafodelista"/>
        <w:numPr>
          <w:ilvl w:val="0"/>
          <w:numId w:val="7"/>
        </w:numPr>
        <w:jc w:val="both"/>
      </w:pPr>
      <w:r>
        <w:t>Fecha</w:t>
      </w:r>
      <w:r w:rsidR="684AE99C">
        <w:t xml:space="preserve"> - </w:t>
      </w:r>
      <w:r w:rsidR="7546BB55">
        <w:t>aaaa/mm/dd</w:t>
      </w:r>
      <w:r w:rsidR="76EE82A8">
        <w:t xml:space="preserve"> - </w:t>
      </w:r>
      <w:r>
        <w:t>Fecha en la que se registró la solicitud de cambio. Generada automáticamente por el sistema.</w:t>
      </w:r>
    </w:p>
    <w:p xmlns:wp14="http://schemas.microsoft.com/office/word/2010/wordml" w:rsidR="7E02340D" w:rsidP="3728B6D2" w:rsidRDefault="76CE3CFC" w14:paraId="7CCA6D88" wp14:textId="77777777">
      <w:pPr>
        <w:pStyle w:val="Prrafodelista"/>
        <w:numPr>
          <w:ilvl w:val="0"/>
          <w:numId w:val="7"/>
        </w:numPr>
        <w:jc w:val="both"/>
      </w:pPr>
      <w:r>
        <w:t>Tipo de solicitud</w:t>
      </w:r>
      <w:r w:rsidR="38AB6CF3">
        <w:t xml:space="preserve"> - </w:t>
      </w:r>
      <w:r w:rsidR="4B2CAEF9">
        <w:t>Valor a seleccionar</w:t>
      </w:r>
      <w:r w:rsidR="1E5859D0">
        <w:t xml:space="preserve"> - </w:t>
      </w:r>
      <w:r>
        <w:t>Tipo de propuesta que se crea. Puede ser de tipo cambio, fallo</w:t>
      </w:r>
      <w:r w:rsidR="045DD065">
        <w:t>/bug</w:t>
      </w:r>
      <w:r>
        <w:t xml:space="preserve"> o implementación</w:t>
      </w:r>
      <w:r w:rsidR="1F44243E">
        <w:t>/mejora</w:t>
      </w:r>
      <w:r>
        <w:t>. Este campo implica</w:t>
      </w:r>
      <w:r w:rsidR="6E0DF54F">
        <w:t>ra</w:t>
      </w:r>
      <w:r>
        <w:t xml:space="preserve"> tener que cubrir o no </w:t>
      </w:r>
      <w:r w:rsidR="0B611DE0">
        <w:t>ot</w:t>
      </w:r>
      <w:r>
        <w:t>ros campos</w:t>
      </w:r>
      <w:r w:rsidR="094736E2">
        <w:t xml:space="preserve"> del documento</w:t>
      </w:r>
      <w:r>
        <w:t>.</w:t>
      </w:r>
    </w:p>
    <w:p xmlns:wp14="http://schemas.microsoft.com/office/word/2010/wordml" w:rsidR="7E02340D" w:rsidP="1B4E7FA8" w:rsidRDefault="76CE3CFC" w14:paraId="7E9DD325" wp14:textId="77777777">
      <w:pPr>
        <w:pStyle w:val="Prrafodelista"/>
        <w:numPr>
          <w:ilvl w:val="0"/>
          <w:numId w:val="7"/>
        </w:numPr>
        <w:jc w:val="both"/>
      </w:pPr>
      <w:r>
        <w:t xml:space="preserve">Nombre solicitante </w:t>
      </w:r>
      <w:r w:rsidR="2BBE3157">
        <w:t>-</w:t>
      </w:r>
      <w:r w:rsidR="170DEE08">
        <w:t xml:space="preserve"> </w:t>
      </w:r>
      <w:r w:rsidR="3597D336">
        <w:t>Cadena de texto</w:t>
      </w:r>
      <w:r>
        <w:t xml:space="preserve"> </w:t>
      </w:r>
      <w:r w:rsidR="2BBE3157">
        <w:t xml:space="preserve">- </w:t>
      </w:r>
      <w:r>
        <w:t xml:space="preserve">Nombre y apellidos de la persona que </w:t>
      </w:r>
      <w:r w:rsidR="702A07DE">
        <w:t>realiza la propuesta de</w:t>
      </w:r>
      <w:r>
        <w:t xml:space="preserve"> cambio. No puede ser vacío.</w:t>
      </w:r>
    </w:p>
    <w:p xmlns:wp14="http://schemas.microsoft.com/office/word/2010/wordml" w:rsidR="7E02340D" w:rsidP="3728B6D2" w:rsidRDefault="76CE3CFC" w14:paraId="0921B21C" wp14:textId="77777777">
      <w:pPr>
        <w:pStyle w:val="Prrafodelista"/>
        <w:numPr>
          <w:ilvl w:val="0"/>
          <w:numId w:val="7"/>
        </w:numPr>
        <w:jc w:val="both"/>
      </w:pPr>
      <w:r>
        <w:t xml:space="preserve">Email de contacto </w:t>
      </w:r>
      <w:r w:rsidR="2BBE3157">
        <w:t>-</w:t>
      </w:r>
      <w:r w:rsidR="170DEE08">
        <w:t xml:space="preserve"> </w:t>
      </w:r>
      <w:r>
        <w:t>C</w:t>
      </w:r>
      <w:r w:rsidR="57338222">
        <w:t>adena de text</w:t>
      </w:r>
      <w:r>
        <w:t xml:space="preserve">o </w:t>
      </w:r>
      <w:r w:rsidR="2BBE3157">
        <w:t>-</w:t>
      </w:r>
      <w:r w:rsidR="170DEE08">
        <w:t xml:space="preserve"> </w:t>
      </w:r>
      <w:r>
        <w:t xml:space="preserve">Correo electrónico de la persona que </w:t>
      </w:r>
      <w:r w:rsidR="2A06F997">
        <w:t>realiza la propuesta de</w:t>
      </w:r>
      <w:r>
        <w:t xml:space="preserve"> cambio. No puede ser vacío.</w:t>
      </w:r>
    </w:p>
    <w:p xmlns:wp14="http://schemas.microsoft.com/office/word/2010/wordml" w:rsidR="7E02340D" w:rsidP="1B4E7FA8" w:rsidRDefault="76CE3CFC" w14:paraId="7C680E3A" wp14:textId="77777777">
      <w:pPr>
        <w:pStyle w:val="Prrafodelista"/>
        <w:numPr>
          <w:ilvl w:val="0"/>
          <w:numId w:val="7"/>
        </w:numPr>
        <w:jc w:val="both"/>
      </w:pPr>
      <w:r>
        <w:t xml:space="preserve">Descripción del problema o cambio </w:t>
      </w:r>
      <w:r w:rsidR="2BBE3157">
        <w:t xml:space="preserve">- </w:t>
      </w:r>
      <w:r w:rsidR="68695FF1">
        <w:t>Cadena de texto</w:t>
      </w:r>
      <w:r>
        <w:t xml:space="preserve"> </w:t>
      </w:r>
      <w:r w:rsidR="4C080B87">
        <w:t xml:space="preserve">- </w:t>
      </w:r>
      <w:r>
        <w:t>Descripción del problema o cambio propuesto. No puede ser vacío.</w:t>
      </w:r>
    </w:p>
    <w:p xmlns:wp14="http://schemas.microsoft.com/office/word/2010/wordml" w:rsidR="7E02340D" w:rsidP="1B4E7FA8" w:rsidRDefault="44333DE8" w14:paraId="191FFF4A" wp14:textId="77777777">
      <w:pPr>
        <w:pStyle w:val="Prrafodelista"/>
        <w:numPr>
          <w:ilvl w:val="0"/>
          <w:numId w:val="7"/>
        </w:numPr>
        <w:jc w:val="both"/>
      </w:pPr>
      <w:r>
        <w:t xml:space="preserve">Pasos que replicar </w:t>
      </w:r>
      <w:r w:rsidR="0A0D6C6C">
        <w:t xml:space="preserve">- </w:t>
      </w:r>
      <w:r w:rsidR="6E18E097">
        <w:t>Cadena de texto</w:t>
      </w:r>
      <w:r>
        <w:t xml:space="preserve"> </w:t>
      </w:r>
      <w:r w:rsidR="0A0D6C6C">
        <w:t xml:space="preserve">- </w:t>
      </w:r>
      <w:r>
        <w:t>Descripción del conjunto de pasos a realizar para obtener el error, incluyendo ciertas características y configuración del sistema. Puede ser vacío en caso de que el tipo de cambio sea implementación.</w:t>
      </w:r>
    </w:p>
    <w:p xmlns:wp14="http://schemas.microsoft.com/office/word/2010/wordml" w:rsidR="7E02340D" w:rsidP="1B4E7FA8" w:rsidRDefault="76CE3CFC" w14:paraId="7E39A32F" wp14:textId="77777777">
      <w:pPr>
        <w:pStyle w:val="Prrafodelista"/>
        <w:numPr>
          <w:ilvl w:val="0"/>
          <w:numId w:val="7"/>
        </w:numPr>
        <w:jc w:val="both"/>
      </w:pPr>
      <w:r>
        <w:t xml:space="preserve">Motivo del cambio </w:t>
      </w:r>
      <w:r w:rsidR="4C080B87">
        <w:t xml:space="preserve">- </w:t>
      </w:r>
      <w:r w:rsidR="423215DC">
        <w:t>Cadena de texto</w:t>
      </w:r>
      <w:r>
        <w:t xml:space="preserve"> </w:t>
      </w:r>
      <w:r w:rsidR="4C080B87">
        <w:t xml:space="preserve">- </w:t>
      </w:r>
      <w:r w:rsidR="05692434">
        <w:t>M</w:t>
      </w:r>
      <w:r>
        <w:t xml:space="preserve">otivación </w:t>
      </w:r>
      <w:r w:rsidR="2DCD831B">
        <w:t xml:space="preserve">que lleva a realizar la propuesta de </w:t>
      </w:r>
      <w:r>
        <w:t xml:space="preserve">cambio. No puede ser vacío. </w:t>
      </w:r>
    </w:p>
    <w:p xmlns:wp14="http://schemas.microsoft.com/office/word/2010/wordml" w:rsidR="7E02340D" w:rsidP="1B4E7FA8" w:rsidRDefault="76CE3CFC" w14:paraId="74737577" wp14:textId="77777777">
      <w:pPr>
        <w:pStyle w:val="Prrafodelista"/>
        <w:numPr>
          <w:ilvl w:val="0"/>
          <w:numId w:val="7"/>
        </w:numPr>
        <w:jc w:val="both"/>
      </w:pPr>
      <w:r>
        <w:t xml:space="preserve">Estado del cambio </w:t>
      </w:r>
      <w:r w:rsidR="4C080B87">
        <w:t xml:space="preserve">- </w:t>
      </w:r>
      <w:r w:rsidR="0D5A6550">
        <w:t>Valor a seleccionar</w:t>
      </w:r>
      <w:r>
        <w:t xml:space="preserve"> </w:t>
      </w:r>
      <w:r w:rsidR="4C080B87">
        <w:t xml:space="preserve">- </w:t>
      </w:r>
      <w:r>
        <w:t xml:space="preserve">Situación en la que se encuentra la solicitud de cambio. Puede ser pendiente de evaluación, rechazado, en desarrollo, pendiente de revisión o cerrado. </w:t>
      </w:r>
    </w:p>
    <w:p xmlns:wp14="http://schemas.microsoft.com/office/word/2010/wordml" w:rsidR="7E02340D" w:rsidP="1B4E7FA8" w:rsidRDefault="76CE3CFC" w14:paraId="49CB99B2" wp14:textId="77777777">
      <w:pPr>
        <w:pStyle w:val="Prrafodelista"/>
        <w:numPr>
          <w:ilvl w:val="0"/>
          <w:numId w:val="7"/>
        </w:numPr>
        <w:jc w:val="both"/>
      </w:pPr>
      <w:r>
        <w:t xml:space="preserve">Aceptado por </w:t>
      </w:r>
      <w:r w:rsidR="4C080B87">
        <w:t xml:space="preserve">- </w:t>
      </w:r>
      <w:r w:rsidR="093AD5D3">
        <w:t>Cadena de texto</w:t>
      </w:r>
      <w:r>
        <w:t xml:space="preserve"> </w:t>
      </w:r>
      <w:r w:rsidR="4C080B87">
        <w:t xml:space="preserve">- </w:t>
      </w:r>
      <w:r>
        <w:t>Nombre y apellidos de la persona que acepto el cambio.</w:t>
      </w:r>
    </w:p>
    <w:p xmlns:wp14="http://schemas.microsoft.com/office/word/2010/wordml" w:rsidR="7E02340D" w:rsidP="1B4E7FA8" w:rsidRDefault="44333DE8" w14:paraId="69EDBEA4" wp14:textId="77777777">
      <w:pPr>
        <w:pStyle w:val="Prrafodelista"/>
        <w:numPr>
          <w:ilvl w:val="0"/>
          <w:numId w:val="7"/>
        </w:numPr>
        <w:jc w:val="both"/>
      </w:pPr>
      <w:r>
        <w:t xml:space="preserve">Fecha aceptación </w:t>
      </w:r>
      <w:r w:rsidR="0A0D6C6C">
        <w:t xml:space="preserve">- </w:t>
      </w:r>
      <w:r w:rsidR="408EE296">
        <w:t xml:space="preserve">aaaa/mm/dd </w:t>
      </w:r>
      <w:r w:rsidR="0A0D6C6C">
        <w:t xml:space="preserve">- </w:t>
      </w:r>
      <w:r>
        <w:t>Fecha en la que se aceptó el cambio. Generada automáticamente por el sistema en el momento en que se cambia el estado de la solicitud.</w:t>
      </w:r>
    </w:p>
    <w:p xmlns:wp14="http://schemas.microsoft.com/office/word/2010/wordml" w:rsidR="7E02340D" w:rsidP="1B4E7FA8" w:rsidRDefault="76CE3CFC" w14:paraId="5BC12D75" wp14:textId="77777777">
      <w:pPr>
        <w:pStyle w:val="Prrafodelista"/>
        <w:numPr>
          <w:ilvl w:val="0"/>
          <w:numId w:val="7"/>
        </w:numPr>
        <w:jc w:val="both"/>
      </w:pPr>
      <w:r>
        <w:t xml:space="preserve">Revisado por </w:t>
      </w:r>
      <w:r w:rsidR="4C080B87">
        <w:t xml:space="preserve">- </w:t>
      </w:r>
      <w:r w:rsidR="3B5D3864">
        <w:t>Cadena de texto</w:t>
      </w:r>
      <w:r>
        <w:t xml:space="preserve"> </w:t>
      </w:r>
      <w:r w:rsidR="4C080B87">
        <w:t xml:space="preserve">- </w:t>
      </w:r>
      <w:r>
        <w:t xml:space="preserve">Nombre y apellidos de la persona que reviso que los </w:t>
      </w:r>
      <w:r w:rsidR="6E4EF499">
        <w:t>cambios realizados en base a esta solicitud de cambio, indicando que estos</w:t>
      </w:r>
      <w:r>
        <w:t xml:space="preserve"> se realizaron correctamente.</w:t>
      </w:r>
    </w:p>
    <w:p xmlns:wp14="http://schemas.microsoft.com/office/word/2010/wordml" w:rsidR="7E02340D" w:rsidP="1B4E7FA8" w:rsidRDefault="76CE3CFC" w14:paraId="1B697C19" wp14:textId="77777777">
      <w:pPr>
        <w:pStyle w:val="Prrafodelista"/>
        <w:numPr>
          <w:ilvl w:val="0"/>
          <w:numId w:val="7"/>
        </w:numPr>
        <w:jc w:val="both"/>
      </w:pPr>
      <w:r>
        <w:t xml:space="preserve">Fecha revisión </w:t>
      </w:r>
      <w:r w:rsidR="4C080B87">
        <w:t xml:space="preserve">- </w:t>
      </w:r>
      <w:r w:rsidR="3DD7EC4A">
        <w:t xml:space="preserve">aaaa/mm/dd </w:t>
      </w:r>
      <w:r w:rsidR="4C080B87">
        <w:t xml:space="preserve">- </w:t>
      </w:r>
      <w:r>
        <w:t>Fecha en la que se revisó la solicitud de cambios. Generada automáticamente por el sistema en el momento en que se cambia el estado de la solicitud.</w:t>
      </w:r>
    </w:p>
    <w:p xmlns:wp14="http://schemas.microsoft.com/office/word/2010/wordml" w:rsidR="7E02340D" w:rsidP="1B4E7FA8" w:rsidRDefault="76CE3CFC" w14:paraId="17D44F0A" wp14:textId="77777777">
      <w:pPr>
        <w:pStyle w:val="Prrafodelista"/>
        <w:numPr>
          <w:ilvl w:val="0"/>
          <w:numId w:val="7"/>
        </w:numPr>
        <w:jc w:val="both"/>
      </w:pPr>
      <w:r>
        <w:t xml:space="preserve">Cerrado por </w:t>
      </w:r>
      <w:r w:rsidR="4C080B87">
        <w:t xml:space="preserve">- </w:t>
      </w:r>
      <w:r w:rsidR="0BD7E428">
        <w:t>Cadena de texto</w:t>
      </w:r>
      <w:r>
        <w:t xml:space="preserve"> </w:t>
      </w:r>
      <w:r w:rsidR="4C080B87">
        <w:t xml:space="preserve">- </w:t>
      </w:r>
      <w:r>
        <w:t xml:space="preserve">Nombre y apellidos de la persona que cerro la solicitud de cambio. </w:t>
      </w:r>
    </w:p>
    <w:p xmlns:wp14="http://schemas.microsoft.com/office/word/2010/wordml" w:rsidR="7E02340D" w:rsidP="1B4E7FA8" w:rsidRDefault="76CE3CFC" w14:paraId="06F44AFD" wp14:textId="77777777">
      <w:pPr>
        <w:pStyle w:val="Prrafodelista"/>
        <w:numPr>
          <w:ilvl w:val="0"/>
          <w:numId w:val="7"/>
        </w:numPr>
        <w:jc w:val="both"/>
      </w:pPr>
      <w:r>
        <w:t xml:space="preserve">Fecha cierre </w:t>
      </w:r>
      <w:r w:rsidR="4C080B87">
        <w:t xml:space="preserve">- </w:t>
      </w:r>
      <w:r w:rsidR="45EB432E">
        <w:t xml:space="preserve">aaaa/mm/dd </w:t>
      </w:r>
      <w:r w:rsidR="4C080B87">
        <w:t xml:space="preserve">- </w:t>
      </w:r>
      <w:r>
        <w:t>Fecha en la que se cerró la solicitud de cambios. Generada automáticamente por el sistema en el momento en que se cambia el estado de la solicitud.</w:t>
      </w:r>
    </w:p>
    <w:p xmlns:wp14="http://schemas.microsoft.com/office/word/2010/wordml" w:rsidR="1763F052" w:rsidP="3728B6D2" w:rsidRDefault="5375B112" w14:paraId="52271E5C" wp14:textId="77777777">
      <w:pPr>
        <w:pStyle w:val="Prrafodelista"/>
        <w:numPr>
          <w:ilvl w:val="0"/>
          <w:numId w:val="7"/>
        </w:numPr>
        <w:jc w:val="both"/>
      </w:pPr>
      <w:r>
        <w:t xml:space="preserve">Pie de plantilla </w:t>
      </w:r>
      <w:r w:rsidR="4C080B87">
        <w:t xml:space="preserve">- </w:t>
      </w:r>
      <w:r>
        <w:t xml:space="preserve">Id + Nº pág de Nº págs </w:t>
      </w:r>
      <w:r w:rsidR="4C080B87">
        <w:t xml:space="preserve">- </w:t>
      </w:r>
      <w:r>
        <w:t xml:space="preserve">Permite </w:t>
      </w:r>
      <w:r w:rsidR="61558EF6">
        <w:t>obtener información sobre el documento en caso de extravío.</w:t>
      </w:r>
    </w:p>
    <w:p xmlns:wp14="http://schemas.microsoft.com/office/word/2010/wordml" w:rsidR="163D2F9A" w:rsidP="42D40AA2" w:rsidRDefault="50167BF4" w14:paraId="2365016B" wp14:textId="77777777">
      <w:pPr>
        <w:pStyle w:val="Ttulo3"/>
        <w:jc w:val="both"/>
        <w:rPr/>
      </w:pPr>
      <w:bookmarkStart w:name="_Plantilla_Evaluación_de" w:id="71"/>
      <w:bookmarkStart w:name="_Toc1845173071" w:id="175982061"/>
      <w:r w:rsidR="50167BF4">
        <w:rPr/>
        <w:t>Plantilla Evaluación de la propuesta.</w:t>
      </w:r>
      <w:bookmarkEnd w:id="71"/>
      <w:bookmarkEnd w:id="175982061"/>
    </w:p>
    <w:p xmlns:wp14="http://schemas.microsoft.com/office/word/2010/wordml" w:rsidR="6071F47F" w:rsidP="42D40AA2" w:rsidRDefault="2C398442" w14:paraId="609A9453" wp14:textId="77777777">
      <w:pPr>
        <w:pStyle w:val="Ttulo4"/>
        <w:jc w:val="both"/>
        <w:rPr/>
      </w:pPr>
      <w:bookmarkStart w:name="_Toc1070822577" w:id="1243378431"/>
      <w:r w:rsidR="2C398442">
        <w:rPr/>
        <w:t>Modelo</w:t>
      </w:r>
      <w:bookmarkEnd w:id="1243378431"/>
    </w:p>
    <w:p xmlns:wp14="http://schemas.microsoft.com/office/word/2010/wordml" w:rsidR="42D40AA2" w:rsidP="131660A4" w:rsidRDefault="003E7788" w14:paraId="3A0FF5F2" wp14:textId="77777777">
      <w:pPr>
        <w:jc w:val="center"/>
      </w:pPr>
      <w:r w:rsidRPr="00453281">
        <w:rPr>
          <w:noProof/>
        </w:rPr>
        <w:drawing>
          <wp:inline xmlns:wp14="http://schemas.microsoft.com/office/word/2010/wordprocessingDrawing" distT="0" distB="0" distL="0" distR="0" wp14:anchorId="001A4B72" wp14:editId="7777777">
            <wp:extent cx="5410200" cy="4619625"/>
            <wp:effectExtent l="0" t="0" r="0" b="0"/>
            <wp:docPr id="3" name="Imagen 1020353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2035324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0200" cy="4619625"/>
                    </a:xfrm>
                    <a:prstGeom prst="rect">
                      <a:avLst/>
                    </a:prstGeom>
                    <a:noFill/>
                    <a:ln>
                      <a:noFill/>
                    </a:ln>
                  </pic:spPr>
                </pic:pic>
              </a:graphicData>
            </a:graphic>
          </wp:inline>
        </w:drawing>
      </w:r>
    </w:p>
    <w:p xmlns:wp14="http://schemas.microsoft.com/office/word/2010/wordml" w:rsidR="6071F47F" w:rsidP="42D40AA2" w:rsidRDefault="7C7D3817" w14:paraId="2B7FCB3C" wp14:textId="77777777">
      <w:pPr>
        <w:pStyle w:val="Ttulo4"/>
        <w:jc w:val="both"/>
        <w:rPr/>
      </w:pPr>
      <w:bookmarkStart w:name="_Toc152050938" w:id="109311372"/>
      <w:r w:rsidR="7C7D3817">
        <w:rPr/>
        <w:t>Justificación de sus campos</w:t>
      </w:r>
      <w:bookmarkEnd w:id="109311372"/>
    </w:p>
    <w:p xmlns:wp14="http://schemas.microsoft.com/office/word/2010/wordml" w:rsidR="34404711" w:rsidP="1B4E7FA8" w:rsidRDefault="48E93528" w14:paraId="49B692DA" wp14:textId="77777777">
      <w:pPr>
        <w:pStyle w:val="Prrafodelista"/>
        <w:numPr>
          <w:ilvl w:val="0"/>
          <w:numId w:val="31"/>
        </w:numPr>
        <w:jc w:val="both"/>
      </w:pPr>
      <w:r w:rsidRPr="3728B6D2">
        <w:t xml:space="preserve">Fecha </w:t>
      </w:r>
      <w:r w:rsidRPr="3728B6D2" w:rsidR="4C080B87">
        <w:t>-</w:t>
      </w:r>
      <w:r w:rsidRPr="3728B6D2" w:rsidR="794EDD5C">
        <w:t xml:space="preserve"> </w:t>
      </w:r>
      <w:r w:rsidRPr="3728B6D2">
        <w:t xml:space="preserve">aaaa/mm/dd </w:t>
      </w:r>
      <w:r w:rsidRPr="3728B6D2" w:rsidR="4C080B87">
        <w:t xml:space="preserve">- </w:t>
      </w:r>
      <w:r w:rsidRPr="3728B6D2" w:rsidR="116AD3B7">
        <w:t xml:space="preserve">Permite controlar </w:t>
      </w:r>
      <w:r w:rsidRPr="3728B6D2">
        <w:t xml:space="preserve">cuando se </w:t>
      </w:r>
      <w:r w:rsidRPr="3728B6D2" w:rsidR="42B010D2">
        <w:t>dio de alta el documento</w:t>
      </w:r>
      <w:r w:rsidRPr="3728B6D2">
        <w:t>.</w:t>
      </w:r>
    </w:p>
    <w:p xmlns:wp14="http://schemas.microsoft.com/office/word/2010/wordml" w:rsidR="34404711" w:rsidP="3728B6D2" w:rsidRDefault="48E93528" w14:paraId="2103027D" wp14:textId="77777777">
      <w:pPr>
        <w:pStyle w:val="Prrafodelista"/>
        <w:numPr>
          <w:ilvl w:val="0"/>
          <w:numId w:val="31"/>
        </w:numPr>
        <w:jc w:val="both"/>
      </w:pPr>
      <w:r w:rsidRPr="3728B6D2">
        <w:t>I</w:t>
      </w:r>
      <w:r w:rsidRPr="3728B6D2" w:rsidR="26449858">
        <w:t>d</w:t>
      </w:r>
      <w:r w:rsidRPr="3728B6D2" w:rsidR="00A6051A">
        <w:t xml:space="preserve"> </w:t>
      </w:r>
      <w:r w:rsidRPr="3728B6D2" w:rsidR="4C080B87">
        <w:t xml:space="preserve">- </w:t>
      </w:r>
      <w:r w:rsidRPr="3728B6D2">
        <w:t>IdEP</w:t>
      </w:r>
      <w:r w:rsidRPr="3728B6D2" w:rsidR="7D8D18DE">
        <w:t xml:space="preserve"> </w:t>
      </w:r>
      <w:r w:rsidRPr="3728B6D2">
        <w:t xml:space="preserve">+ Número </w:t>
      </w:r>
      <w:r w:rsidRPr="3728B6D2" w:rsidR="4C080B87">
        <w:t xml:space="preserve">- </w:t>
      </w:r>
      <w:r w:rsidRPr="3728B6D2" w:rsidR="62743FCA">
        <w:t>Habilita identificar de forma univoca a cada documento</w:t>
      </w:r>
      <w:r w:rsidRPr="3728B6D2">
        <w:t>.</w:t>
      </w:r>
    </w:p>
    <w:p xmlns:wp14="http://schemas.microsoft.com/office/word/2010/wordml" w:rsidR="34404711" w:rsidP="3728B6D2" w:rsidRDefault="48E93528" w14:paraId="4366E065" wp14:textId="77777777">
      <w:pPr>
        <w:pStyle w:val="Prrafodelista"/>
        <w:numPr>
          <w:ilvl w:val="0"/>
          <w:numId w:val="31"/>
        </w:numPr>
        <w:jc w:val="both"/>
      </w:pPr>
      <w:r w:rsidRPr="3728B6D2">
        <w:t>I</w:t>
      </w:r>
      <w:r w:rsidRPr="3728B6D2" w:rsidR="2CAB2EBC">
        <w:t xml:space="preserve">d </w:t>
      </w:r>
      <w:r w:rsidRPr="3728B6D2">
        <w:t xml:space="preserve">solicitud </w:t>
      </w:r>
      <w:r w:rsidRPr="3728B6D2" w:rsidR="4C080B87">
        <w:t xml:space="preserve">- </w:t>
      </w:r>
      <w:r w:rsidRPr="3728B6D2">
        <w:t xml:space="preserve"> IdRC + Número </w:t>
      </w:r>
      <w:r w:rsidRPr="3728B6D2" w:rsidR="4C080B87">
        <w:t xml:space="preserve">- </w:t>
      </w:r>
      <w:r w:rsidRPr="3728B6D2" w:rsidR="2BA1E216">
        <w:t xml:space="preserve">Posibilita llevar </w:t>
      </w:r>
      <w:r w:rsidRPr="3728B6D2">
        <w:t xml:space="preserve">un control sobre que solicitud se está </w:t>
      </w:r>
      <w:r w:rsidRPr="3728B6D2" w:rsidR="0108275C">
        <w:t>estudiando, así como el rápido acceso al documento de partida</w:t>
      </w:r>
      <w:r w:rsidRPr="3728B6D2">
        <w:t>.</w:t>
      </w:r>
    </w:p>
    <w:p xmlns:wp14="http://schemas.microsoft.com/office/word/2010/wordml" w:rsidR="34404711" w:rsidP="1B4E7FA8" w:rsidRDefault="48E93528" w14:paraId="374640B9" wp14:textId="77777777">
      <w:pPr>
        <w:pStyle w:val="Prrafodelista"/>
        <w:numPr>
          <w:ilvl w:val="0"/>
          <w:numId w:val="31"/>
        </w:numPr>
        <w:jc w:val="both"/>
      </w:pPr>
      <w:r w:rsidRPr="3728B6D2">
        <w:t>Nombre</w:t>
      </w:r>
      <w:r w:rsidRPr="3728B6D2" w:rsidR="7BF4E157">
        <w:t xml:space="preserve"> </w:t>
      </w:r>
      <w:r w:rsidRPr="3728B6D2" w:rsidR="4C080B87">
        <w:t xml:space="preserve">- </w:t>
      </w:r>
      <w:r w:rsidRPr="3728B6D2">
        <w:t xml:space="preserve">Cadena de texto </w:t>
      </w:r>
      <w:r w:rsidRPr="3728B6D2" w:rsidR="4C080B87">
        <w:t xml:space="preserve">- </w:t>
      </w:r>
      <w:r w:rsidRPr="3728B6D2">
        <w:t xml:space="preserve">Nombre </w:t>
      </w:r>
      <w:r w:rsidRPr="3728B6D2" w:rsidR="17A5F668">
        <w:t xml:space="preserve">y apellidos </w:t>
      </w:r>
      <w:r w:rsidRPr="3728B6D2">
        <w:t>de la persona que revisa la</w:t>
      </w:r>
      <w:r w:rsidRPr="3728B6D2" w:rsidR="6A256D26">
        <w:t xml:space="preserve"> propuesta de cambio</w:t>
      </w:r>
      <w:r w:rsidRPr="3728B6D2">
        <w:t>.</w:t>
      </w:r>
    </w:p>
    <w:p xmlns:wp14="http://schemas.microsoft.com/office/word/2010/wordml" w:rsidR="34404711" w:rsidP="1B4E7FA8" w:rsidRDefault="532E8140" w14:paraId="6297FC99" wp14:textId="77777777">
      <w:pPr>
        <w:pStyle w:val="Prrafodelista"/>
        <w:numPr>
          <w:ilvl w:val="0"/>
          <w:numId w:val="31"/>
        </w:numPr>
        <w:jc w:val="both"/>
      </w:pPr>
      <w:r>
        <w:t xml:space="preserve">Descripción </w:t>
      </w:r>
      <w:r w:rsidR="0A0D6C6C">
        <w:t xml:space="preserve">- </w:t>
      </w:r>
      <w:r>
        <w:t xml:space="preserve">Cadena de texto </w:t>
      </w:r>
      <w:r w:rsidR="0A0D6C6C">
        <w:t xml:space="preserve">- </w:t>
      </w:r>
      <w:r>
        <w:t>Breve descripción del motivo por el cual se aceptó o rechazo la propuesta</w:t>
      </w:r>
      <w:r w:rsidR="0D07332A">
        <w:t xml:space="preserve"> de cambio afectada por este documento</w:t>
      </w:r>
      <w:r>
        <w:t>.</w:t>
      </w:r>
    </w:p>
    <w:p xmlns:wp14="http://schemas.microsoft.com/office/word/2010/wordml" w:rsidR="0CB5D23D" w:rsidP="131660A4" w:rsidRDefault="0CB5D23D" w14:paraId="7B65EB9E" wp14:textId="77777777">
      <w:pPr>
        <w:pStyle w:val="Prrafodelista"/>
        <w:numPr>
          <w:ilvl w:val="0"/>
          <w:numId w:val="31"/>
        </w:numPr>
        <w:jc w:val="both"/>
      </w:pPr>
      <w:r w:rsidRPr="131660A4">
        <w:t xml:space="preserve">Método de evaluación de coste - Cadena de texto - Nombre del </w:t>
      </w:r>
      <w:r w:rsidRPr="131660A4" w:rsidR="6B91E31C">
        <w:t>método</w:t>
      </w:r>
      <w:r w:rsidRPr="131660A4">
        <w:t xml:space="preserve"> empleado para estimar el coste del cambio</w:t>
      </w:r>
      <w:r w:rsidRPr="131660A4" w:rsidR="0712F8B5">
        <w:t>.</w:t>
      </w:r>
    </w:p>
    <w:p xmlns:wp14="http://schemas.microsoft.com/office/word/2010/wordml" w:rsidR="34B6D945" w:rsidP="131660A4" w:rsidRDefault="34B6D945" w14:paraId="506B617D" wp14:textId="77777777">
      <w:pPr>
        <w:pStyle w:val="Prrafodelista"/>
        <w:numPr>
          <w:ilvl w:val="0"/>
          <w:numId w:val="31"/>
        </w:numPr>
        <w:jc w:val="both"/>
      </w:pPr>
      <w:r w:rsidRPr="131660A4">
        <w:t>Valor acordado - Valor numérico entero positivo - Coste estimado</w:t>
      </w:r>
      <w:r w:rsidRPr="131660A4" w:rsidR="278092B1">
        <w:t xml:space="preserve"> </w:t>
      </w:r>
      <w:r w:rsidRPr="131660A4" w:rsidR="16243E82">
        <w:t>aceptado</w:t>
      </w:r>
      <w:r w:rsidRPr="131660A4">
        <w:t xml:space="preserve"> por </w:t>
      </w:r>
      <w:r w:rsidRPr="131660A4" w:rsidR="5B8AB5DF">
        <w:t xml:space="preserve">todos </w:t>
      </w:r>
      <w:r w:rsidRPr="131660A4">
        <w:t>los participantes</w:t>
      </w:r>
      <w:r w:rsidRPr="131660A4" w:rsidR="5986CE47">
        <w:t>.</w:t>
      </w:r>
    </w:p>
    <w:p xmlns:wp14="http://schemas.microsoft.com/office/word/2010/wordml" w:rsidR="34B6D945" w:rsidP="131660A4" w:rsidRDefault="34B6D945" w14:paraId="62B3372E" wp14:textId="77777777">
      <w:pPr>
        <w:pStyle w:val="Prrafodelista"/>
        <w:numPr>
          <w:ilvl w:val="0"/>
          <w:numId w:val="31"/>
        </w:numPr>
        <w:jc w:val="both"/>
      </w:pPr>
      <w:r w:rsidRPr="131660A4">
        <w:t>Método de acuerdo - Valor a seleccionar - Mecanismo empleado para obtener el valor de coste acordado. Puede ser Pert</w:t>
      </w:r>
      <w:r w:rsidRPr="131660A4" w:rsidR="5A597F00">
        <w:t xml:space="preserve"> o acuerdo de convergencia.</w:t>
      </w:r>
    </w:p>
    <w:p xmlns:wp14="http://schemas.microsoft.com/office/word/2010/wordml" w:rsidR="34B6D945" w:rsidP="131660A4" w:rsidRDefault="34B6D945" w14:paraId="6503625F" wp14:textId="77777777">
      <w:pPr>
        <w:pStyle w:val="Prrafodelista"/>
        <w:numPr>
          <w:ilvl w:val="0"/>
          <w:numId w:val="31"/>
        </w:numPr>
        <w:jc w:val="both"/>
      </w:pPr>
      <w:r w:rsidRPr="131660A4">
        <w:t>Valores obtenidos (Persona1)</w:t>
      </w:r>
      <w:r w:rsidRPr="131660A4" w:rsidR="53D0AFFB">
        <w:t xml:space="preserve"> - Valor numérico entero positivo </w:t>
      </w:r>
      <w:r w:rsidRPr="131660A4" w:rsidR="199187F2">
        <w:t>-</w:t>
      </w:r>
      <w:r w:rsidRPr="131660A4" w:rsidR="53D0AFFB">
        <w:t xml:space="preserve"> Coste estimado por la persona.</w:t>
      </w:r>
      <w:r w:rsidRPr="131660A4" w:rsidR="60970B37">
        <w:t xml:space="preserve"> Tantos como personas participantes.</w:t>
      </w:r>
    </w:p>
    <w:p xmlns:wp14="http://schemas.microsoft.com/office/word/2010/wordml" w:rsidR="5B120C4E" w:rsidP="3728B6D2" w:rsidRDefault="0DC58B36" w14:paraId="0D0538AE" wp14:textId="77777777">
      <w:pPr>
        <w:pStyle w:val="Prrafodelista"/>
        <w:numPr>
          <w:ilvl w:val="0"/>
          <w:numId w:val="31"/>
        </w:numPr>
        <w:jc w:val="both"/>
      </w:pPr>
      <w:r>
        <w:t>Pie de plantilla - Id + Nº pág de Nº págs - Permite obtener información sobre el documento en caso de extravío.</w:t>
      </w:r>
    </w:p>
    <w:p xmlns:wp14="http://schemas.microsoft.com/office/word/2010/wordml" w:rsidR="4DE902A7" w:rsidP="22F6BE3C" w:rsidRDefault="318E97DF" w14:paraId="144F72A1" wp14:textId="77777777">
      <w:pPr>
        <w:pStyle w:val="Ttulo3"/>
        <w:jc w:val="both"/>
        <w:rPr/>
      </w:pPr>
      <w:bookmarkStart w:name="_Plantilla_Análisis_detallado." w:id="75"/>
      <w:bookmarkStart w:name="_Toc1911301373" w:id="2089814296"/>
      <w:r w:rsidR="318E97DF">
        <w:rPr/>
        <w:t>Plantilla Análisis detallado.</w:t>
      </w:r>
      <w:bookmarkEnd w:id="75"/>
      <w:bookmarkEnd w:id="2089814296"/>
    </w:p>
    <w:p xmlns:wp14="http://schemas.microsoft.com/office/word/2010/wordml" w:rsidR="4DE902A7" w:rsidP="22F6BE3C" w:rsidRDefault="318E97DF" w14:paraId="494FD8EF" wp14:textId="77777777">
      <w:pPr>
        <w:pStyle w:val="Ttulo4"/>
        <w:jc w:val="both"/>
        <w:rPr/>
      </w:pPr>
      <w:bookmarkStart w:name="_Toc971608425" w:id="1340146197"/>
      <w:r w:rsidR="318E97DF">
        <w:rPr/>
        <w:t>Modelo</w:t>
      </w:r>
      <w:bookmarkEnd w:id="1340146197"/>
    </w:p>
    <w:p xmlns:wp14="http://schemas.microsoft.com/office/word/2010/wordml" w:rsidR="22F6BE3C" w:rsidP="3728B6D2" w:rsidRDefault="003E7788" w14:paraId="5630AD66" wp14:textId="77777777">
      <w:pPr>
        <w:jc w:val="center"/>
      </w:pPr>
      <w:r w:rsidRPr="00B33BCC">
        <w:rPr>
          <w:noProof/>
          <w:color w:val="2B579A"/>
          <w:shd w:val="clear" w:color="auto" w:fill="E6E6E6"/>
        </w:rPr>
        <w:drawing>
          <wp:inline xmlns:wp14="http://schemas.microsoft.com/office/word/2010/wordprocessingDrawing" distT="0" distB="0" distL="0" distR="0" wp14:anchorId="0153E947" wp14:editId="7777777">
            <wp:extent cx="5400675" cy="3619500"/>
            <wp:effectExtent l="0" t="0" r="0" b="0"/>
            <wp:docPr id="4" name="Imagen 64149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4149290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619500"/>
                    </a:xfrm>
                    <a:prstGeom prst="rect">
                      <a:avLst/>
                    </a:prstGeom>
                    <a:noFill/>
                    <a:ln>
                      <a:noFill/>
                    </a:ln>
                  </pic:spPr>
                </pic:pic>
              </a:graphicData>
            </a:graphic>
          </wp:inline>
        </w:drawing>
      </w:r>
    </w:p>
    <w:p xmlns:wp14="http://schemas.microsoft.com/office/word/2010/wordml" w:rsidR="4DE902A7" w:rsidP="22F6BE3C" w:rsidRDefault="318E97DF" w14:paraId="37E708BC" wp14:textId="77777777">
      <w:pPr>
        <w:pStyle w:val="Ttulo4"/>
        <w:jc w:val="both"/>
        <w:rPr/>
      </w:pPr>
      <w:bookmarkStart w:name="_Toc1768075327" w:id="1457695713"/>
      <w:r w:rsidR="318E97DF">
        <w:rPr/>
        <w:t>Justificación de sus campos</w:t>
      </w:r>
      <w:bookmarkEnd w:id="1457695713"/>
    </w:p>
    <w:p xmlns:wp14="http://schemas.microsoft.com/office/word/2010/wordml" w:rsidR="16E0E9C0" w:rsidP="3728B6D2" w:rsidRDefault="1707E963" w14:paraId="600971DF" wp14:textId="77777777">
      <w:pPr>
        <w:pStyle w:val="Prrafodelista"/>
        <w:numPr>
          <w:ilvl w:val="0"/>
          <w:numId w:val="4"/>
        </w:numPr>
        <w:jc w:val="both"/>
      </w:pPr>
      <w:r w:rsidRPr="3728B6D2">
        <w:t xml:space="preserve">Fecha </w:t>
      </w:r>
      <w:r w:rsidRPr="3728B6D2" w:rsidR="4C080B87">
        <w:t xml:space="preserve">- </w:t>
      </w:r>
      <w:r w:rsidRPr="3728B6D2">
        <w:t xml:space="preserve">aaaa/mm/dd </w:t>
      </w:r>
      <w:r w:rsidRPr="3728B6D2" w:rsidR="4C080B87">
        <w:t xml:space="preserve">- </w:t>
      </w:r>
      <w:r w:rsidRPr="3728B6D2" w:rsidR="4CE9DDA5">
        <w:t>Registra cuando</w:t>
      </w:r>
      <w:r w:rsidRPr="3728B6D2">
        <w:t xml:space="preserve"> se hizo la reunión</w:t>
      </w:r>
      <w:r w:rsidRPr="3728B6D2" w:rsidR="4E930E2D">
        <w:t xml:space="preserve"> </w:t>
      </w:r>
      <w:r w:rsidRPr="3728B6D2" w:rsidR="1512D169">
        <w:t xml:space="preserve">lo que nos permite conocer ciertas métricas como tiempo de </w:t>
      </w:r>
      <w:r w:rsidRPr="3728B6D2" w:rsidR="5EBB617B">
        <w:t>gestión</w:t>
      </w:r>
      <w:r w:rsidRPr="3728B6D2" w:rsidR="1512D169">
        <w:t>, tiempo de desarrollo, etc</w:t>
      </w:r>
      <w:r w:rsidRPr="3728B6D2">
        <w:t>.</w:t>
      </w:r>
    </w:p>
    <w:p xmlns:wp14="http://schemas.microsoft.com/office/word/2010/wordml" w:rsidR="16E0E9C0" w:rsidP="1B4E7FA8" w:rsidRDefault="1707E963" w14:paraId="34E624FE" wp14:textId="77777777">
      <w:pPr>
        <w:pStyle w:val="Prrafodelista"/>
        <w:numPr>
          <w:ilvl w:val="0"/>
          <w:numId w:val="4"/>
        </w:numPr>
        <w:jc w:val="both"/>
      </w:pPr>
      <w:r w:rsidRPr="3728B6D2">
        <w:t>Id</w:t>
      </w:r>
      <w:r w:rsidRPr="3728B6D2" w:rsidR="347B0F0B">
        <w:t xml:space="preserve"> </w:t>
      </w:r>
      <w:r w:rsidRPr="3728B6D2" w:rsidR="4C080B87">
        <w:t xml:space="preserve">- </w:t>
      </w:r>
      <w:r w:rsidRPr="3728B6D2">
        <w:t>IdAD</w:t>
      </w:r>
      <w:r w:rsidRPr="3728B6D2" w:rsidR="14105E4A">
        <w:t xml:space="preserve"> </w:t>
      </w:r>
      <w:r w:rsidRPr="3728B6D2">
        <w:t>+</w:t>
      </w:r>
      <w:r w:rsidRPr="3728B6D2" w:rsidR="14105E4A">
        <w:t xml:space="preserve"> </w:t>
      </w:r>
      <w:r w:rsidRPr="3728B6D2">
        <w:t xml:space="preserve">Número </w:t>
      </w:r>
      <w:r w:rsidRPr="3728B6D2" w:rsidR="4C080B87">
        <w:t xml:space="preserve">- </w:t>
      </w:r>
      <w:r w:rsidRPr="3728B6D2" w:rsidR="11944DCB">
        <w:t xml:space="preserve">Permite identificar futuros documentos generados a partir de este </w:t>
      </w:r>
      <w:r w:rsidRPr="3728B6D2">
        <w:t>evita</w:t>
      </w:r>
      <w:r w:rsidRPr="3728B6D2" w:rsidR="6EDB0A60">
        <w:t>ndo</w:t>
      </w:r>
      <w:r w:rsidRPr="3728B6D2">
        <w:t xml:space="preserve"> pérdidas de información.</w:t>
      </w:r>
    </w:p>
    <w:p xmlns:wp14="http://schemas.microsoft.com/office/word/2010/wordml" w:rsidR="4036BD2A" w:rsidP="1B4E7FA8" w:rsidRDefault="43808882" w14:paraId="4CD47AA2" wp14:textId="77777777">
      <w:pPr>
        <w:pStyle w:val="Prrafodelista"/>
        <w:numPr>
          <w:ilvl w:val="0"/>
          <w:numId w:val="4"/>
        </w:numPr>
        <w:jc w:val="both"/>
      </w:pPr>
      <w:r w:rsidRPr="3728B6D2">
        <w:t xml:space="preserve">Id solicitud </w:t>
      </w:r>
      <w:r w:rsidRPr="3728B6D2" w:rsidR="4C080B87">
        <w:t xml:space="preserve">- </w:t>
      </w:r>
      <w:r w:rsidRPr="3728B6D2">
        <w:t xml:space="preserve">IdRC + Número </w:t>
      </w:r>
      <w:r w:rsidRPr="3728B6D2" w:rsidR="4C080B87">
        <w:t xml:space="preserve">- </w:t>
      </w:r>
      <w:r w:rsidRPr="3728B6D2" w:rsidR="4C401EE1">
        <w:t>Identificar el documento de solicitud de cambios de partida</w:t>
      </w:r>
      <w:r w:rsidRPr="3728B6D2" w:rsidR="735267B9">
        <w:t xml:space="preserve"> </w:t>
      </w:r>
      <w:r w:rsidRPr="3728B6D2" w:rsidR="711CD990">
        <w:t xml:space="preserve">que </w:t>
      </w:r>
      <w:r w:rsidRPr="3728B6D2">
        <w:t>se está estudiando.</w:t>
      </w:r>
    </w:p>
    <w:p xmlns:wp14="http://schemas.microsoft.com/office/word/2010/wordml" w:rsidR="07D7E5B9" w:rsidP="1B4E7FA8" w:rsidRDefault="312E98E7" w14:paraId="7C3C1891" wp14:textId="77777777">
      <w:pPr>
        <w:pStyle w:val="Prrafodelista"/>
        <w:numPr>
          <w:ilvl w:val="0"/>
          <w:numId w:val="4"/>
        </w:numPr>
        <w:jc w:val="both"/>
      </w:pPr>
      <w:r w:rsidRPr="3728B6D2">
        <w:t xml:space="preserve">Jefe de proyecto </w:t>
      </w:r>
      <w:r w:rsidRPr="3728B6D2" w:rsidR="4C080B87">
        <w:t xml:space="preserve">- </w:t>
      </w:r>
      <w:r w:rsidRPr="3728B6D2">
        <w:t xml:space="preserve">Cadena de texto </w:t>
      </w:r>
      <w:r w:rsidRPr="3728B6D2" w:rsidR="4C080B87">
        <w:t xml:space="preserve">- </w:t>
      </w:r>
      <w:r w:rsidRPr="3728B6D2">
        <w:t xml:space="preserve">Nombre </w:t>
      </w:r>
      <w:r w:rsidRPr="3728B6D2" w:rsidR="45F02BA2">
        <w:t xml:space="preserve">y apellidos </w:t>
      </w:r>
      <w:r w:rsidRPr="3728B6D2">
        <w:t>del correspondiente jefe del proyecto</w:t>
      </w:r>
      <w:r w:rsidRPr="3728B6D2" w:rsidR="294CE21B">
        <w:t xml:space="preserve"> afectado por la propuesta de cambio</w:t>
      </w:r>
      <w:r w:rsidRPr="3728B6D2">
        <w:t>.</w:t>
      </w:r>
    </w:p>
    <w:p xmlns:wp14="http://schemas.microsoft.com/office/word/2010/wordml" w:rsidR="07D7E5B9" w:rsidP="1B4E7FA8" w:rsidRDefault="312E98E7" w14:paraId="106B94A7" wp14:textId="77777777">
      <w:pPr>
        <w:pStyle w:val="Prrafodelista"/>
        <w:numPr>
          <w:ilvl w:val="0"/>
          <w:numId w:val="4"/>
        </w:numPr>
        <w:jc w:val="both"/>
      </w:pPr>
      <w:r w:rsidRPr="3728B6D2">
        <w:t xml:space="preserve">Departamento </w:t>
      </w:r>
      <w:r w:rsidRPr="3728B6D2" w:rsidR="4C080B87">
        <w:t xml:space="preserve">- </w:t>
      </w:r>
      <w:r w:rsidRPr="3728B6D2">
        <w:t xml:space="preserve">Cadena de texto </w:t>
      </w:r>
      <w:r w:rsidRPr="3728B6D2" w:rsidR="4C080B87">
        <w:t xml:space="preserve">- </w:t>
      </w:r>
      <w:r w:rsidRPr="3728B6D2">
        <w:t>Nombre del departamento que realiza la tarea.</w:t>
      </w:r>
    </w:p>
    <w:p xmlns:wp14="http://schemas.microsoft.com/office/word/2010/wordml" w:rsidR="07D7E5B9" w:rsidP="1B4E7FA8" w:rsidRDefault="312E98E7" w14:paraId="2B1834F7" wp14:textId="77777777">
      <w:pPr>
        <w:pStyle w:val="Prrafodelista"/>
        <w:numPr>
          <w:ilvl w:val="0"/>
          <w:numId w:val="4"/>
        </w:numPr>
        <w:jc w:val="both"/>
      </w:pPr>
      <w:r w:rsidRPr="3728B6D2">
        <w:t xml:space="preserve">Jefe de departamento </w:t>
      </w:r>
      <w:r w:rsidRPr="3728B6D2" w:rsidR="4C080B87">
        <w:t xml:space="preserve">- </w:t>
      </w:r>
      <w:r w:rsidRPr="3728B6D2">
        <w:t xml:space="preserve">Cadena de texto </w:t>
      </w:r>
      <w:r w:rsidRPr="3728B6D2" w:rsidR="4C080B87">
        <w:t xml:space="preserve">- </w:t>
      </w:r>
      <w:r w:rsidRPr="3728B6D2">
        <w:t xml:space="preserve">Nombre </w:t>
      </w:r>
      <w:r w:rsidRPr="3728B6D2" w:rsidR="240CDAF3">
        <w:t xml:space="preserve">y apellidos </w:t>
      </w:r>
      <w:r w:rsidRPr="3728B6D2">
        <w:t>del correspondiente jefe de departamento.</w:t>
      </w:r>
    </w:p>
    <w:p xmlns:wp14="http://schemas.microsoft.com/office/word/2010/wordml" w:rsidR="07D7E5B9" w:rsidP="1B4E7FA8" w:rsidRDefault="312E98E7" w14:paraId="7904A239" wp14:textId="77777777">
      <w:pPr>
        <w:pStyle w:val="Prrafodelista"/>
        <w:numPr>
          <w:ilvl w:val="0"/>
          <w:numId w:val="4"/>
        </w:numPr>
        <w:jc w:val="both"/>
      </w:pPr>
      <w:r w:rsidRPr="3728B6D2">
        <w:t xml:space="preserve">Descripción </w:t>
      </w:r>
      <w:r w:rsidRPr="3728B6D2" w:rsidR="170DEE08">
        <w:t xml:space="preserve">de los cambios propios </w:t>
      </w:r>
      <w:r w:rsidRPr="3728B6D2" w:rsidR="4C080B87">
        <w:t xml:space="preserve">- </w:t>
      </w:r>
      <w:r w:rsidRPr="3728B6D2" w:rsidR="170DEE08">
        <w:t xml:space="preserve">Cadena de texto </w:t>
      </w:r>
      <w:r w:rsidRPr="3728B6D2" w:rsidR="4C080B87">
        <w:t xml:space="preserve">- </w:t>
      </w:r>
      <w:r w:rsidRPr="3728B6D2" w:rsidR="170DEE08">
        <w:t xml:space="preserve">Descripción acerca de los cambios </w:t>
      </w:r>
      <w:r w:rsidRPr="3728B6D2" w:rsidR="31C4D96E">
        <w:t>a realizar por el departamento</w:t>
      </w:r>
      <w:r w:rsidRPr="3728B6D2" w:rsidR="1E1BE228">
        <w:t xml:space="preserve"> en cuestión</w:t>
      </w:r>
      <w:r w:rsidRPr="3728B6D2" w:rsidR="31C4D96E">
        <w:t>.</w:t>
      </w:r>
    </w:p>
    <w:p xmlns:wp14="http://schemas.microsoft.com/office/word/2010/wordml" w:rsidR="52CD1C68" w:rsidP="3728B6D2" w:rsidRDefault="52CD1C68" w14:paraId="5E81B978" wp14:textId="77777777">
      <w:pPr>
        <w:pStyle w:val="Prrafodelista"/>
        <w:numPr>
          <w:ilvl w:val="0"/>
          <w:numId w:val="4"/>
        </w:numPr>
        <w:jc w:val="both"/>
      </w:pPr>
      <w:r>
        <w:t>Pie de plantilla - Id + Nº pág de Nº págs - Permite obtener información sobre el documento en caso de extravío.</w:t>
      </w:r>
    </w:p>
    <w:p xmlns:wp14="http://schemas.microsoft.com/office/word/2010/wordml" w:rsidR="779AD178" w:rsidP="3992568F" w:rsidRDefault="193ECFD0" w14:paraId="662AA4AF" wp14:textId="77777777">
      <w:pPr>
        <w:pStyle w:val="Ttulo3"/>
        <w:jc w:val="both"/>
        <w:rPr/>
      </w:pPr>
      <w:bookmarkStart w:name="_Plantilla_Análisis_técnico." w:id="79"/>
      <w:bookmarkStart w:name="_Toc321757530" w:id="1154909442"/>
      <w:r w:rsidR="193ECFD0">
        <w:rPr/>
        <w:t xml:space="preserve">Plantilla </w:t>
      </w:r>
      <w:r w:rsidR="70A19066">
        <w:rPr/>
        <w:t>Análisis técnico</w:t>
      </w:r>
      <w:r w:rsidR="193ECFD0">
        <w:rPr/>
        <w:t>.</w:t>
      </w:r>
      <w:bookmarkEnd w:id="79"/>
      <w:bookmarkEnd w:id="1154909442"/>
    </w:p>
    <w:p xmlns:wp14="http://schemas.microsoft.com/office/word/2010/wordml" w:rsidR="779AD178" w:rsidP="3992568F" w:rsidRDefault="20C7C107" w14:paraId="2B25CD42" wp14:textId="77777777">
      <w:pPr>
        <w:pStyle w:val="Ttulo4"/>
        <w:jc w:val="both"/>
        <w:rPr/>
      </w:pPr>
      <w:bookmarkStart w:name="_Toc578362091" w:id="1591245425"/>
      <w:r w:rsidR="20C7C107">
        <w:rPr/>
        <w:t>Modelo</w:t>
      </w:r>
      <w:bookmarkEnd w:id="1591245425"/>
    </w:p>
    <w:p xmlns:wp14="http://schemas.microsoft.com/office/word/2010/wordml" w:rsidR="3992568F" w:rsidP="131660A4" w:rsidRDefault="003E7788" w14:paraId="61829076" wp14:textId="77777777">
      <w:pPr>
        <w:jc w:val="center"/>
      </w:pPr>
      <w:r w:rsidRPr="00453281">
        <w:rPr>
          <w:noProof/>
        </w:rPr>
        <w:drawing>
          <wp:inline xmlns:wp14="http://schemas.microsoft.com/office/word/2010/wordprocessingDrawing" distT="0" distB="0" distL="0" distR="0" wp14:anchorId="373DDE26" wp14:editId="7777777">
            <wp:extent cx="4943475" cy="5391150"/>
            <wp:effectExtent l="0" t="0" r="0" b="0"/>
            <wp:docPr id="5" name="Imagen 1310685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1068517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3475" cy="5391150"/>
                    </a:xfrm>
                    <a:prstGeom prst="rect">
                      <a:avLst/>
                    </a:prstGeom>
                    <a:noFill/>
                    <a:ln>
                      <a:noFill/>
                    </a:ln>
                  </pic:spPr>
                </pic:pic>
              </a:graphicData>
            </a:graphic>
          </wp:inline>
        </w:drawing>
      </w:r>
    </w:p>
    <w:p xmlns:wp14="http://schemas.microsoft.com/office/word/2010/wordml" w:rsidR="779AD178" w:rsidP="3992568F" w:rsidRDefault="193ECFD0" w14:paraId="531C751E" wp14:textId="77777777">
      <w:pPr>
        <w:pStyle w:val="Ttulo4"/>
        <w:jc w:val="both"/>
        <w:rPr/>
      </w:pPr>
      <w:bookmarkStart w:name="_Toc1722770740" w:id="340999001"/>
      <w:r w:rsidR="193ECFD0">
        <w:rPr/>
        <w:t>Justificación de sus campos</w:t>
      </w:r>
      <w:bookmarkEnd w:id="340999001"/>
    </w:p>
    <w:p xmlns:wp14="http://schemas.microsoft.com/office/word/2010/wordml" w:rsidR="449D5982" w:rsidP="3728B6D2" w:rsidRDefault="572853B0" w14:paraId="131FB396" wp14:textId="77777777">
      <w:pPr>
        <w:pStyle w:val="Prrafodelista"/>
        <w:numPr>
          <w:ilvl w:val="0"/>
          <w:numId w:val="36"/>
        </w:numPr>
        <w:jc w:val="both"/>
      </w:pPr>
      <w:r w:rsidRPr="3728B6D2">
        <w:t xml:space="preserve">Fecha </w:t>
      </w:r>
      <w:r w:rsidRPr="3728B6D2" w:rsidR="4C080B87">
        <w:t xml:space="preserve">- </w:t>
      </w:r>
      <w:r w:rsidRPr="3728B6D2">
        <w:t xml:space="preserve">aaaa/mm/dd </w:t>
      </w:r>
      <w:r w:rsidRPr="3728B6D2" w:rsidR="2BBE3157">
        <w:t>-</w:t>
      </w:r>
      <w:r w:rsidRPr="3728B6D2">
        <w:t xml:space="preserve"> Controlar cuando se</w:t>
      </w:r>
      <w:r w:rsidRPr="3728B6D2" w:rsidR="4D488A3C">
        <w:t xml:space="preserve"> dio de alta </w:t>
      </w:r>
      <w:r w:rsidRPr="3728B6D2" w:rsidR="5D8EEA14">
        <w:t>la t</w:t>
      </w:r>
      <w:r w:rsidRPr="3728B6D2" w:rsidR="4D488A3C">
        <w:t>area y</w:t>
      </w:r>
      <w:r w:rsidRPr="3728B6D2">
        <w:t xml:space="preserve"> se asignó </w:t>
      </w:r>
      <w:r w:rsidRPr="3728B6D2" w:rsidR="78446738">
        <w:t xml:space="preserve">a </w:t>
      </w:r>
      <w:r w:rsidRPr="3728B6D2" w:rsidR="4B6E87DF">
        <w:t xml:space="preserve">cada </w:t>
      </w:r>
      <w:r w:rsidRPr="3728B6D2">
        <w:t>trabajador.</w:t>
      </w:r>
    </w:p>
    <w:p xmlns:wp14="http://schemas.microsoft.com/office/word/2010/wordml" w:rsidR="449D5982" w:rsidP="3728B6D2" w:rsidRDefault="572853B0" w14:paraId="14CD942A" wp14:textId="77777777">
      <w:pPr>
        <w:pStyle w:val="Prrafodelista"/>
        <w:numPr>
          <w:ilvl w:val="0"/>
          <w:numId w:val="36"/>
        </w:numPr>
        <w:jc w:val="both"/>
      </w:pPr>
      <w:r w:rsidRPr="3728B6D2">
        <w:t xml:space="preserve">Id </w:t>
      </w:r>
      <w:r w:rsidRPr="3728B6D2" w:rsidR="4C080B87">
        <w:t xml:space="preserve">- </w:t>
      </w:r>
      <w:r w:rsidRPr="3728B6D2">
        <w:t xml:space="preserve">IdAT + Número </w:t>
      </w:r>
      <w:r w:rsidRPr="3728B6D2" w:rsidR="2BBE3157">
        <w:t xml:space="preserve">- </w:t>
      </w:r>
      <w:r w:rsidRPr="3728B6D2" w:rsidR="30986207">
        <w:t>Nos habilita a saber cuántas subtareas distintas se han generado de la tarea principal, así como reconoce de forma univoca cada una de ellas.</w:t>
      </w:r>
    </w:p>
    <w:p xmlns:wp14="http://schemas.microsoft.com/office/word/2010/wordml" w:rsidR="4206DD3C" w:rsidP="3728B6D2" w:rsidRDefault="581B4E7C" w14:paraId="0B5D9FF1" wp14:textId="77777777">
      <w:pPr>
        <w:pStyle w:val="Prrafodelista"/>
        <w:numPr>
          <w:ilvl w:val="0"/>
          <w:numId w:val="36"/>
        </w:numPr>
        <w:jc w:val="both"/>
      </w:pPr>
      <w:r w:rsidRPr="3728B6D2">
        <w:t xml:space="preserve">Id de la solicitud </w:t>
      </w:r>
      <w:r w:rsidRPr="3728B6D2" w:rsidR="4C080B87">
        <w:t xml:space="preserve">- </w:t>
      </w:r>
      <w:r w:rsidRPr="3728B6D2">
        <w:t xml:space="preserve"> Id</w:t>
      </w:r>
      <w:r w:rsidRPr="3728B6D2" w:rsidR="1A3593F4">
        <w:t>AD</w:t>
      </w:r>
      <w:r w:rsidRPr="3728B6D2">
        <w:t xml:space="preserve"> + Número </w:t>
      </w:r>
      <w:r w:rsidRPr="3728B6D2" w:rsidR="2BBE3157">
        <w:t xml:space="preserve">- </w:t>
      </w:r>
      <w:r w:rsidRPr="3728B6D2" w:rsidR="7B8641DE">
        <w:t xml:space="preserve">Indica que análisis detallado dio como consecuencia cada una de las </w:t>
      </w:r>
      <w:r w:rsidRPr="3728B6D2" w:rsidR="1F5FFDEB">
        <w:t>subtareas</w:t>
      </w:r>
      <w:r w:rsidRPr="3728B6D2" w:rsidR="7B8641DE">
        <w:t>.</w:t>
      </w:r>
    </w:p>
    <w:p xmlns:wp14="http://schemas.microsoft.com/office/word/2010/wordml" w:rsidR="4206DD3C" w:rsidP="1B4E7FA8" w:rsidRDefault="581B4E7C" w14:paraId="71BEB648" wp14:textId="77777777">
      <w:pPr>
        <w:pStyle w:val="Prrafodelista"/>
        <w:numPr>
          <w:ilvl w:val="0"/>
          <w:numId w:val="36"/>
        </w:numPr>
        <w:jc w:val="both"/>
      </w:pPr>
      <w:r w:rsidRPr="3728B6D2">
        <w:t xml:space="preserve">Jefe de departamento </w:t>
      </w:r>
      <w:r w:rsidRPr="3728B6D2" w:rsidR="2BBE3157">
        <w:t xml:space="preserve">- </w:t>
      </w:r>
      <w:r w:rsidRPr="3728B6D2">
        <w:t xml:space="preserve">Cadena de texto </w:t>
      </w:r>
      <w:r w:rsidRPr="3728B6D2" w:rsidR="2BBE3157">
        <w:t xml:space="preserve">- </w:t>
      </w:r>
      <w:r w:rsidRPr="3728B6D2">
        <w:t xml:space="preserve">Nombre </w:t>
      </w:r>
      <w:r w:rsidRPr="3728B6D2" w:rsidR="11EB8248">
        <w:t>y apellidos</w:t>
      </w:r>
      <w:r w:rsidRPr="3728B6D2" w:rsidR="5C2D46CF">
        <w:t xml:space="preserve"> </w:t>
      </w:r>
      <w:r w:rsidRPr="3728B6D2">
        <w:t>del correspondiente jefe de departamento.</w:t>
      </w:r>
    </w:p>
    <w:p xmlns:wp14="http://schemas.microsoft.com/office/word/2010/wordml" w:rsidR="4206DD3C" w:rsidP="1B4E7FA8" w:rsidRDefault="768FCFAC" w14:paraId="17721ECC" wp14:textId="77777777">
      <w:pPr>
        <w:pStyle w:val="Prrafodelista"/>
        <w:numPr>
          <w:ilvl w:val="0"/>
          <w:numId w:val="36"/>
        </w:numPr>
        <w:jc w:val="both"/>
      </w:pPr>
      <w:r w:rsidRPr="3728B6D2">
        <w:t>Miembro - Cadena de texto - Nombre y apellidos del equipo encargado de hacerlo.</w:t>
      </w:r>
    </w:p>
    <w:p xmlns:wp14="http://schemas.microsoft.com/office/word/2010/wordml" w:rsidR="4206DD3C" w:rsidP="1B4E7FA8" w:rsidRDefault="581B4E7C" w14:paraId="4010196E" wp14:textId="77777777">
      <w:pPr>
        <w:pStyle w:val="Prrafodelista"/>
        <w:numPr>
          <w:ilvl w:val="0"/>
          <w:numId w:val="36"/>
        </w:numPr>
        <w:spacing w:line="259" w:lineRule="auto"/>
        <w:jc w:val="both"/>
      </w:pPr>
      <w:r>
        <w:t xml:space="preserve">Estado </w:t>
      </w:r>
      <w:r w:rsidR="2BBE3157">
        <w:t>-</w:t>
      </w:r>
      <w:r>
        <w:t xml:space="preserve"> Valor a seleccionar </w:t>
      </w:r>
      <w:r w:rsidR="2BBE3157">
        <w:t xml:space="preserve">- </w:t>
      </w:r>
      <w:r w:rsidR="7FDE1992">
        <w:t xml:space="preserve">Situación en la que se encuentra la </w:t>
      </w:r>
      <w:r w:rsidR="09641CF7">
        <w:t>tarea</w:t>
      </w:r>
      <w:r w:rsidR="7FDE1992">
        <w:t>. Puede ser pendiente de evaluación, rechazado, en desarrollo, pendiente de revisión o cerrado.</w:t>
      </w:r>
    </w:p>
    <w:p xmlns:wp14="http://schemas.microsoft.com/office/word/2010/wordml" w:rsidR="6209D9AD" w:rsidP="1B4E7FA8" w:rsidRDefault="45A37D58" w14:paraId="6C117EC4" wp14:textId="77777777">
      <w:pPr>
        <w:pStyle w:val="Prrafodelista"/>
        <w:numPr>
          <w:ilvl w:val="0"/>
          <w:numId w:val="36"/>
        </w:numPr>
        <w:spacing w:line="259" w:lineRule="auto"/>
        <w:jc w:val="both"/>
      </w:pPr>
      <w:r w:rsidRPr="3728B6D2">
        <w:t>Fe</w:t>
      </w:r>
      <w:r w:rsidRPr="3728B6D2" w:rsidR="1A839123">
        <w:t>ch</w:t>
      </w:r>
      <w:r w:rsidRPr="3728B6D2">
        <w:t>a de la última modificación</w:t>
      </w:r>
      <w:r w:rsidRPr="3728B6D2" w:rsidR="31EF67C0">
        <w:t xml:space="preserve"> </w:t>
      </w:r>
      <w:r w:rsidRPr="3728B6D2" w:rsidR="4C080B87">
        <w:t xml:space="preserve">- </w:t>
      </w:r>
      <w:r w:rsidRPr="3728B6D2" w:rsidR="58C0F562">
        <w:t>aaaa/mm/dd</w:t>
      </w:r>
      <w:r w:rsidRPr="3728B6D2" w:rsidR="1888C7C1">
        <w:t xml:space="preserve"> - Fecha de la última vez que se realizó una modificación</w:t>
      </w:r>
      <w:r w:rsidRPr="3728B6D2" w:rsidR="49B2EAAE">
        <w:t xml:space="preserve"> al documento</w:t>
      </w:r>
      <w:r w:rsidRPr="3728B6D2" w:rsidR="1888C7C1">
        <w:t>.</w:t>
      </w:r>
    </w:p>
    <w:p xmlns:wp14="http://schemas.microsoft.com/office/word/2010/wordml" w:rsidR="5B433172" w:rsidP="1B4E7FA8" w:rsidRDefault="31EF67C0" w14:paraId="6610351B" wp14:textId="77777777">
      <w:pPr>
        <w:pStyle w:val="Prrafodelista"/>
        <w:numPr>
          <w:ilvl w:val="0"/>
          <w:numId w:val="36"/>
        </w:numPr>
        <w:spacing w:line="259" w:lineRule="auto"/>
        <w:jc w:val="both"/>
      </w:pPr>
      <w:r w:rsidRPr="3728B6D2">
        <w:t xml:space="preserve">Descripción de la tarea a realizar </w:t>
      </w:r>
      <w:r w:rsidRPr="3728B6D2" w:rsidR="4C080B87">
        <w:t>- Cadena de texto - Descripción detallada acerca de</w:t>
      </w:r>
      <w:r w:rsidRPr="3728B6D2" w:rsidR="306ADA51">
        <w:t xml:space="preserve">l trabajo </w:t>
      </w:r>
      <w:r w:rsidRPr="3728B6D2" w:rsidR="4C080B87">
        <w:t xml:space="preserve">que va a realizar el </w:t>
      </w:r>
      <w:r w:rsidRPr="3728B6D2" w:rsidR="7788BAEB">
        <w:t>miembro correspondiente al departamento.</w:t>
      </w:r>
    </w:p>
    <w:p xmlns:wp14="http://schemas.microsoft.com/office/word/2010/wordml" w:rsidR="5B433172" w:rsidP="1B4E7FA8" w:rsidRDefault="1294D452" w14:paraId="347CC664" wp14:textId="77777777">
      <w:pPr>
        <w:pStyle w:val="Prrafodelista"/>
        <w:numPr>
          <w:ilvl w:val="0"/>
          <w:numId w:val="36"/>
        </w:numPr>
        <w:spacing w:line="259" w:lineRule="auto"/>
        <w:jc w:val="both"/>
      </w:pPr>
      <w:r w:rsidRPr="3728B6D2">
        <w:t>Descripción de los cambios - Cadena de texto - Descripción de los cambios realizados.</w:t>
      </w:r>
      <w:r w:rsidRPr="3728B6D2" w:rsidR="615D7408">
        <w:t xml:space="preserve"> </w:t>
      </w:r>
      <w:r w:rsidRPr="3728B6D2" w:rsidR="43FCB835">
        <w:t>Cambios que responden a la tarea realizada, no se consideran derivados de análisis, pruebas o despliegues.</w:t>
      </w:r>
    </w:p>
    <w:p xmlns:wp14="http://schemas.microsoft.com/office/word/2010/wordml" w:rsidR="5B433172" w:rsidP="1B4E7FA8" w:rsidRDefault="06D3054A" w14:paraId="26E08D8E" wp14:textId="77777777">
      <w:pPr>
        <w:pStyle w:val="Prrafodelista"/>
        <w:numPr>
          <w:ilvl w:val="0"/>
          <w:numId w:val="36"/>
        </w:numPr>
        <w:spacing w:line="259" w:lineRule="auto"/>
        <w:jc w:val="both"/>
      </w:pPr>
      <w:r>
        <w:t xml:space="preserve">Descripción de la evaluación y pruebas </w:t>
      </w:r>
      <w:r w:rsidR="0A0D6C6C">
        <w:t xml:space="preserve">- </w:t>
      </w:r>
      <w:r w:rsidR="58A71F79">
        <w:t>Cadena de texto - Descripción que recoge los datos obtenidos en la fase de evaluación y pruebas.</w:t>
      </w:r>
    </w:p>
    <w:p xmlns:wp14="http://schemas.microsoft.com/office/word/2010/wordml" w:rsidR="3758AFF9" w:rsidP="131660A4" w:rsidRDefault="3758AFF9" w14:paraId="0D12FD26" wp14:textId="77777777">
      <w:pPr>
        <w:pStyle w:val="Prrafodelista"/>
        <w:numPr>
          <w:ilvl w:val="0"/>
          <w:numId w:val="36"/>
        </w:numPr>
        <w:spacing w:line="259" w:lineRule="auto"/>
        <w:jc w:val="both"/>
      </w:pPr>
      <w:r w:rsidRPr="131660A4">
        <w:t>Método de evaluación de coste - Cadena de texto - Nombre del método empleado para estimar el coste del cambio.</w:t>
      </w:r>
    </w:p>
    <w:p xmlns:wp14="http://schemas.microsoft.com/office/word/2010/wordml" w:rsidR="3758AFF9" w:rsidP="131660A4" w:rsidRDefault="3758AFF9" w14:paraId="235089F2" wp14:textId="77777777">
      <w:pPr>
        <w:pStyle w:val="Prrafodelista"/>
        <w:numPr>
          <w:ilvl w:val="0"/>
          <w:numId w:val="36"/>
        </w:numPr>
        <w:jc w:val="both"/>
      </w:pPr>
      <w:r w:rsidRPr="131660A4">
        <w:t>Valor acordado - Valor numérico entero positivo - Coste estimado aceptado por todos los participantes.</w:t>
      </w:r>
    </w:p>
    <w:p xmlns:wp14="http://schemas.microsoft.com/office/word/2010/wordml" w:rsidR="3758AFF9" w:rsidP="131660A4" w:rsidRDefault="3758AFF9" w14:paraId="56FACE07" wp14:textId="77777777">
      <w:pPr>
        <w:pStyle w:val="Prrafodelista"/>
        <w:numPr>
          <w:ilvl w:val="0"/>
          <w:numId w:val="36"/>
        </w:numPr>
        <w:jc w:val="both"/>
      </w:pPr>
      <w:r w:rsidRPr="131660A4">
        <w:t>Método de acuerdo - Valor a seleccionar - Mecanismo empleado para obtener el valor de coste acordado. Puede ser Pert o acuerdo de convergencia.</w:t>
      </w:r>
    </w:p>
    <w:p xmlns:wp14="http://schemas.microsoft.com/office/word/2010/wordml" w:rsidR="3758AFF9" w:rsidP="131660A4" w:rsidRDefault="3758AFF9" w14:paraId="7466C5F8" wp14:textId="77777777">
      <w:pPr>
        <w:pStyle w:val="Prrafodelista"/>
        <w:numPr>
          <w:ilvl w:val="0"/>
          <w:numId w:val="36"/>
        </w:numPr>
        <w:jc w:val="both"/>
      </w:pPr>
      <w:r w:rsidRPr="131660A4">
        <w:t>Valores obtenidos (Persona1) - Valor numérico entero positivo - Coste estimado por la persona. Tantos como personas participantes.</w:t>
      </w:r>
    </w:p>
    <w:p xmlns:wp14="http://schemas.microsoft.com/office/word/2010/wordml" w:rsidR="2BAE06C8" w:rsidP="3728B6D2" w:rsidRDefault="508E5B3D" w14:paraId="01D84E61" wp14:textId="77777777">
      <w:pPr>
        <w:pStyle w:val="Prrafodelista"/>
        <w:numPr>
          <w:ilvl w:val="0"/>
          <w:numId w:val="36"/>
        </w:numPr>
        <w:jc w:val="both"/>
      </w:pPr>
      <w:r>
        <w:t>Pie de plantilla - Id + Nº pág de Nº págs - Permite obtener información sobre el documento en caso de extravío.</w:t>
      </w:r>
    </w:p>
    <w:p xmlns:wp14="http://schemas.microsoft.com/office/word/2010/wordml" w:rsidR="56F5FAC2" w:rsidP="0215461D" w:rsidRDefault="10B49487" w14:paraId="285F4234" wp14:textId="77777777">
      <w:pPr>
        <w:pStyle w:val="Ttulo3"/>
        <w:jc w:val="both"/>
        <w:rPr/>
      </w:pPr>
      <w:bookmarkStart w:name="_Plantilla_Despliegue_e" w:id="83"/>
      <w:bookmarkStart w:name="_Toc1234609783" w:id="1857485312"/>
      <w:r w:rsidR="10B49487">
        <w:rPr/>
        <w:t xml:space="preserve">Plantilla </w:t>
      </w:r>
      <w:r w:rsidR="7F373BA2">
        <w:rPr/>
        <w:t>Despliegue e integración</w:t>
      </w:r>
      <w:r w:rsidR="10B49487">
        <w:rPr/>
        <w:t>.</w:t>
      </w:r>
      <w:bookmarkEnd w:id="83"/>
      <w:bookmarkEnd w:id="1857485312"/>
    </w:p>
    <w:p xmlns:wp14="http://schemas.microsoft.com/office/word/2010/wordml" w:rsidR="56F5FAC2" w:rsidP="0215461D" w:rsidRDefault="10B49487" w14:paraId="34EAA147" wp14:textId="77777777">
      <w:pPr>
        <w:pStyle w:val="Ttulo4"/>
        <w:jc w:val="both"/>
        <w:rPr/>
      </w:pPr>
      <w:bookmarkStart w:name="_Toc731335541" w:id="1974310497"/>
      <w:r w:rsidR="10B49487">
        <w:rPr/>
        <w:t>Modelo</w:t>
      </w:r>
      <w:bookmarkEnd w:id="1974310497"/>
    </w:p>
    <w:p xmlns:wp14="http://schemas.microsoft.com/office/word/2010/wordml" w:rsidR="0215461D" w:rsidP="3728B6D2" w:rsidRDefault="003E7788" w14:paraId="2BA226A1" wp14:textId="77777777">
      <w:pPr>
        <w:jc w:val="center"/>
      </w:pPr>
      <w:r w:rsidRPr="00B33BCC">
        <w:rPr>
          <w:noProof/>
          <w:color w:val="2B579A"/>
          <w:shd w:val="clear" w:color="auto" w:fill="E6E6E6"/>
        </w:rPr>
        <w:drawing>
          <wp:inline xmlns:wp14="http://schemas.microsoft.com/office/word/2010/wordprocessingDrawing" distT="0" distB="0" distL="0" distR="0" wp14:anchorId="1475820B" wp14:editId="7777777">
            <wp:extent cx="5400675" cy="4343400"/>
            <wp:effectExtent l="0" t="0" r="0" b="0"/>
            <wp:docPr id="6" name="Imagen 1513417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1341776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4343400"/>
                    </a:xfrm>
                    <a:prstGeom prst="rect">
                      <a:avLst/>
                    </a:prstGeom>
                    <a:noFill/>
                    <a:ln>
                      <a:noFill/>
                    </a:ln>
                  </pic:spPr>
                </pic:pic>
              </a:graphicData>
            </a:graphic>
          </wp:inline>
        </w:drawing>
      </w:r>
    </w:p>
    <w:p xmlns:wp14="http://schemas.microsoft.com/office/word/2010/wordml" w:rsidR="56F5FAC2" w:rsidP="0215461D" w:rsidRDefault="10B49487" w14:paraId="0E5D61D6" wp14:textId="77777777">
      <w:pPr>
        <w:pStyle w:val="Ttulo4"/>
        <w:jc w:val="both"/>
        <w:rPr/>
      </w:pPr>
      <w:bookmarkStart w:name="_Toc397263507" w:id="1235072343"/>
      <w:r w:rsidR="10B49487">
        <w:rPr/>
        <w:t>Justificación de sus campos</w:t>
      </w:r>
      <w:bookmarkEnd w:id="1235072343"/>
    </w:p>
    <w:p xmlns:wp14="http://schemas.microsoft.com/office/word/2010/wordml" w:rsidR="5F8E50E7" w:rsidP="3728B6D2" w:rsidRDefault="3CD32393" w14:paraId="5349BA67" wp14:textId="77777777">
      <w:pPr>
        <w:pStyle w:val="Prrafodelista"/>
        <w:numPr>
          <w:ilvl w:val="0"/>
          <w:numId w:val="41"/>
        </w:numPr>
        <w:jc w:val="both"/>
      </w:pPr>
      <w:r w:rsidRPr="3728B6D2">
        <w:t xml:space="preserve">Fecha - aaaa/mm/dd - </w:t>
      </w:r>
      <w:r w:rsidRPr="3728B6D2" w:rsidR="7915E864">
        <w:t xml:space="preserve">Nos permite conocer cuando se </w:t>
      </w:r>
      <w:r w:rsidRPr="3728B6D2" w:rsidR="01DE9F29">
        <w:t>generó</w:t>
      </w:r>
      <w:r w:rsidRPr="3728B6D2" w:rsidR="7915E864">
        <w:t xml:space="preserve"> el documento, permitiendo de tal forma conocer cuando se dieron por terminadas cada una de las subtareas encontradas.</w:t>
      </w:r>
    </w:p>
    <w:p xmlns:wp14="http://schemas.microsoft.com/office/word/2010/wordml" w:rsidR="5F8E50E7" w:rsidP="1B4E7FA8" w:rsidRDefault="3CD32393" w14:paraId="164B6700" wp14:textId="77777777">
      <w:pPr>
        <w:pStyle w:val="Prrafodelista"/>
        <w:numPr>
          <w:ilvl w:val="0"/>
          <w:numId w:val="41"/>
        </w:numPr>
        <w:jc w:val="both"/>
      </w:pPr>
      <w:r w:rsidRPr="3728B6D2">
        <w:t>Id - IdDI + Número -</w:t>
      </w:r>
      <w:r w:rsidRPr="3728B6D2" w:rsidR="07C1036B">
        <w:t xml:space="preserve"> Habilita identificar de forma clara y directa el documento</w:t>
      </w:r>
      <w:r w:rsidRPr="3728B6D2">
        <w:t>.</w:t>
      </w:r>
    </w:p>
    <w:p xmlns:wp14="http://schemas.microsoft.com/office/word/2010/wordml" w:rsidR="5F8E50E7" w:rsidP="1B4E7FA8" w:rsidRDefault="3CD32393" w14:paraId="5276474A" wp14:textId="77777777">
      <w:pPr>
        <w:pStyle w:val="Prrafodelista"/>
        <w:numPr>
          <w:ilvl w:val="0"/>
          <w:numId w:val="41"/>
        </w:numPr>
        <w:jc w:val="both"/>
      </w:pPr>
      <w:r w:rsidRPr="3728B6D2">
        <w:t>Id de la solicitud -  Id</w:t>
      </w:r>
      <w:r w:rsidRPr="3728B6D2" w:rsidR="636A459A">
        <w:t>AD</w:t>
      </w:r>
      <w:r w:rsidRPr="3728B6D2">
        <w:t xml:space="preserve"> + Número - Llevar un control sobre que solicitud de cambio se está estudiando.</w:t>
      </w:r>
    </w:p>
    <w:p xmlns:wp14="http://schemas.microsoft.com/office/word/2010/wordml" w:rsidR="2D89B3DC" w:rsidP="1B4E7FA8" w:rsidRDefault="4999479F" w14:paraId="4ED46B62" wp14:textId="77777777">
      <w:pPr>
        <w:pStyle w:val="Prrafodelista"/>
        <w:numPr>
          <w:ilvl w:val="0"/>
          <w:numId w:val="41"/>
        </w:numPr>
        <w:jc w:val="both"/>
      </w:pPr>
      <w:r w:rsidRPr="3728B6D2">
        <w:t xml:space="preserve">Jefe de departamento - Cadena de texto - </w:t>
      </w:r>
      <w:r w:rsidRPr="3728B6D2" w:rsidR="7F821D92">
        <w:t>Nombre y apellidos</w:t>
      </w:r>
      <w:r w:rsidRPr="3728B6D2">
        <w:t xml:space="preserve"> del correspondiente jefe de departamento.</w:t>
      </w:r>
    </w:p>
    <w:p xmlns:wp14="http://schemas.microsoft.com/office/word/2010/wordml" w:rsidR="56F5FAC2" w:rsidP="3728B6D2" w:rsidRDefault="50D9A8FB" w14:paraId="3CBD58AA" wp14:textId="77777777">
      <w:pPr>
        <w:pStyle w:val="Prrafodelista"/>
        <w:numPr>
          <w:ilvl w:val="0"/>
          <w:numId w:val="41"/>
        </w:numPr>
        <w:jc w:val="both"/>
      </w:pPr>
      <w:r>
        <w:t>Aceptado por -</w:t>
      </w:r>
      <w:r w:rsidR="2E02C15D">
        <w:t xml:space="preserve"> </w:t>
      </w:r>
      <w:r w:rsidR="0B37250B">
        <w:t xml:space="preserve">Cadena de texto – </w:t>
      </w:r>
      <w:r w:rsidRPr="3728B6D2" w:rsidR="16944009">
        <w:t xml:space="preserve">Nombre y apellidos </w:t>
      </w:r>
      <w:r w:rsidR="0B37250B">
        <w:t>de la persona encargada de aceptar los cambios.</w:t>
      </w:r>
    </w:p>
    <w:p xmlns:wp14="http://schemas.microsoft.com/office/word/2010/wordml" w:rsidR="7B2698F2" w:rsidP="1B4E7FA8" w:rsidRDefault="4F05B2D9" w14:paraId="0E253DAC" wp14:textId="77777777">
      <w:pPr>
        <w:pStyle w:val="Prrafodelista"/>
        <w:numPr>
          <w:ilvl w:val="0"/>
          <w:numId w:val="41"/>
        </w:numPr>
        <w:jc w:val="both"/>
      </w:pPr>
      <w:r w:rsidRPr="3728B6D2">
        <w:t xml:space="preserve">Fecha de aceptación - </w:t>
      </w:r>
      <w:r w:rsidRPr="3728B6D2" w:rsidR="6B6B15D0">
        <w:t xml:space="preserve">aaaa/mm/dd - Fecha en la que han sido aceptados los cambios </w:t>
      </w:r>
      <w:r w:rsidRPr="3728B6D2" w:rsidR="2E582572">
        <w:t>desarrollados</w:t>
      </w:r>
      <w:r w:rsidRPr="3728B6D2" w:rsidR="761C2701">
        <w:t>.</w:t>
      </w:r>
    </w:p>
    <w:p xmlns:wp14="http://schemas.microsoft.com/office/word/2010/wordml" w:rsidR="7B2698F2" w:rsidP="1B4E7FA8" w:rsidRDefault="2DEDF6C8" w14:paraId="463690AB" wp14:textId="77777777">
      <w:pPr>
        <w:pStyle w:val="Prrafodelista"/>
        <w:numPr>
          <w:ilvl w:val="0"/>
          <w:numId w:val="41"/>
        </w:numPr>
        <w:jc w:val="both"/>
      </w:pPr>
      <w:r w:rsidRPr="3728B6D2">
        <w:t>Descripción de los cambios realizados - Cadena de texto - Descripción de los cambios realizados</w:t>
      </w:r>
      <w:r w:rsidRPr="3728B6D2" w:rsidR="5E7ADC24">
        <w:t xml:space="preserve"> en el área de despliegue e integración</w:t>
      </w:r>
      <w:r w:rsidRPr="3728B6D2">
        <w:t>.</w:t>
      </w:r>
    </w:p>
    <w:p xmlns:wp14="http://schemas.microsoft.com/office/word/2010/wordml" w:rsidR="7B2698F2" w:rsidP="1B4E7FA8" w:rsidRDefault="4F05B2D9" w14:paraId="2E165065" wp14:textId="77777777">
      <w:pPr>
        <w:pStyle w:val="Prrafodelista"/>
        <w:numPr>
          <w:ilvl w:val="0"/>
          <w:numId w:val="41"/>
        </w:numPr>
        <w:jc w:val="both"/>
      </w:pPr>
      <w:r w:rsidRPr="3728B6D2">
        <w:t>Descripción de los problemas detectados</w:t>
      </w:r>
      <w:r w:rsidRPr="3728B6D2" w:rsidR="75A5EC25">
        <w:t xml:space="preserve"> - Cadena de texto - </w:t>
      </w:r>
      <w:r w:rsidRPr="3728B6D2" w:rsidR="58D76A55">
        <w:t xml:space="preserve">Descripción de los problemas detectados </w:t>
      </w:r>
      <w:r w:rsidRPr="3728B6D2" w:rsidR="36B4D631">
        <w:t>en el área de despliegue e</w:t>
      </w:r>
      <w:r w:rsidRPr="3728B6D2" w:rsidR="58D76A55">
        <w:t xml:space="preserve"> integración.</w:t>
      </w:r>
    </w:p>
    <w:p xmlns:wp14="http://schemas.microsoft.com/office/word/2010/wordml" w:rsidR="7B2698F2" w:rsidP="1B4E7FA8" w:rsidRDefault="4F05B2D9" w14:paraId="7ABC4E4D" wp14:textId="77777777">
      <w:pPr>
        <w:pStyle w:val="Prrafodelista"/>
        <w:numPr>
          <w:ilvl w:val="0"/>
          <w:numId w:val="41"/>
        </w:numPr>
        <w:jc w:val="both"/>
      </w:pPr>
      <w:r>
        <w:t>Descripción de los cambios desarrollados -</w:t>
      </w:r>
      <w:r w:rsidR="6696743F">
        <w:t xml:space="preserve"> </w:t>
      </w:r>
      <w:r w:rsidR="07F7DBC1">
        <w:t xml:space="preserve">Cadena de texto - </w:t>
      </w:r>
      <w:r w:rsidR="5F275D94">
        <w:t xml:space="preserve">Descripción </w:t>
      </w:r>
      <w:r w:rsidR="00BA5BD0">
        <w:t>de los cambios re</w:t>
      </w:r>
      <w:r w:rsidR="4C563A61">
        <w:t>alizados que se han llevado a cabo en el área de desarrollo.</w:t>
      </w:r>
    </w:p>
    <w:p xmlns:wp14="http://schemas.microsoft.com/office/word/2010/wordml" w:rsidR="5E730572" w:rsidP="3728B6D2" w:rsidRDefault="5E730572" w14:paraId="1F0CF4C7" wp14:textId="77777777">
      <w:pPr>
        <w:pStyle w:val="Prrafodelista"/>
        <w:numPr>
          <w:ilvl w:val="0"/>
          <w:numId w:val="41"/>
        </w:numPr>
        <w:jc w:val="both"/>
      </w:pPr>
      <w:r>
        <w:t>Pie de plantilla - Id + Nº pág de Nº págs - Permite obtener información sobre el documento en caso de extravío.</w:t>
      </w:r>
    </w:p>
    <w:p xmlns:wp14="http://schemas.microsoft.com/office/word/2010/wordml" w:rsidR="49F141C4" w:rsidP="233E6C1F" w:rsidRDefault="6882FF6C" w14:paraId="5B6DC85B" wp14:textId="77777777">
      <w:pPr>
        <w:pStyle w:val="Ttulo3"/>
        <w:jc w:val="both"/>
        <w:rPr/>
      </w:pPr>
      <w:bookmarkStart w:name="_Plantilla_Revisión_final." w:id="87"/>
      <w:bookmarkStart w:name="_Toc883998165" w:id="1087844988"/>
      <w:r w:rsidR="6882FF6C">
        <w:rPr/>
        <w:t xml:space="preserve">Plantilla </w:t>
      </w:r>
      <w:r w:rsidR="3DC57798">
        <w:rPr/>
        <w:t>Revisión final</w:t>
      </w:r>
      <w:r w:rsidR="6882FF6C">
        <w:rPr/>
        <w:t>.</w:t>
      </w:r>
      <w:bookmarkEnd w:id="87"/>
      <w:bookmarkEnd w:id="1087844988"/>
    </w:p>
    <w:p xmlns:wp14="http://schemas.microsoft.com/office/word/2010/wordml" w:rsidR="49F141C4" w:rsidP="233E6C1F" w:rsidRDefault="6882FF6C" w14:paraId="2E7B4CAC" wp14:textId="77777777">
      <w:pPr>
        <w:pStyle w:val="Ttulo4"/>
        <w:jc w:val="both"/>
        <w:rPr/>
      </w:pPr>
      <w:bookmarkStart w:name="_Toc178237950" w:id="313637042"/>
      <w:r w:rsidR="6882FF6C">
        <w:rPr/>
        <w:t>Modelo</w:t>
      </w:r>
      <w:bookmarkEnd w:id="313637042"/>
    </w:p>
    <w:p xmlns:wp14="http://schemas.microsoft.com/office/word/2010/wordml" w:rsidR="233E6C1F" w:rsidP="3728B6D2" w:rsidRDefault="003E7788" w14:paraId="17AD93B2" wp14:textId="77777777">
      <w:pPr>
        <w:jc w:val="center"/>
      </w:pPr>
      <w:r w:rsidRPr="00B33BCC">
        <w:rPr>
          <w:noProof/>
          <w:color w:val="2B579A"/>
          <w:shd w:val="clear" w:color="auto" w:fill="E6E6E6"/>
        </w:rPr>
        <w:drawing>
          <wp:inline xmlns:wp14="http://schemas.microsoft.com/office/word/2010/wordprocessingDrawing" distT="0" distB="0" distL="0" distR="0" wp14:anchorId="7E25096A" wp14:editId="7777777">
            <wp:extent cx="5400675" cy="4972050"/>
            <wp:effectExtent l="0" t="0" r="0" b="0"/>
            <wp:docPr id="7" name="Imagen 2141606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416065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4972050"/>
                    </a:xfrm>
                    <a:prstGeom prst="rect">
                      <a:avLst/>
                    </a:prstGeom>
                    <a:noFill/>
                    <a:ln>
                      <a:noFill/>
                    </a:ln>
                  </pic:spPr>
                </pic:pic>
              </a:graphicData>
            </a:graphic>
          </wp:inline>
        </w:drawing>
      </w:r>
    </w:p>
    <w:p xmlns:wp14="http://schemas.microsoft.com/office/word/2010/wordml" w:rsidR="49F141C4" w:rsidP="233E6C1F" w:rsidRDefault="6882FF6C" w14:paraId="18ED9DFD" wp14:textId="77777777">
      <w:pPr>
        <w:pStyle w:val="Ttulo4"/>
        <w:jc w:val="both"/>
        <w:rPr/>
      </w:pPr>
      <w:bookmarkStart w:name="_Toc2039340995" w:id="2004087096"/>
      <w:r w:rsidR="6882FF6C">
        <w:rPr/>
        <w:t>Justificación de sus campos</w:t>
      </w:r>
      <w:bookmarkEnd w:id="2004087096"/>
    </w:p>
    <w:p xmlns:wp14="http://schemas.microsoft.com/office/word/2010/wordml" w:rsidR="4BC2FF6D" w:rsidP="1B4E7FA8" w:rsidRDefault="0A70304C" w14:paraId="58E9973E" wp14:textId="77777777">
      <w:pPr>
        <w:pStyle w:val="Prrafodelista"/>
        <w:numPr>
          <w:ilvl w:val="0"/>
          <w:numId w:val="43"/>
        </w:numPr>
        <w:spacing w:line="259" w:lineRule="auto"/>
        <w:jc w:val="both"/>
      </w:pPr>
      <w:r w:rsidRPr="3728B6D2">
        <w:t xml:space="preserve">Fecha - aaaa/mm/dd - </w:t>
      </w:r>
      <w:r w:rsidRPr="3728B6D2" w:rsidR="7A1A3961">
        <w:t>Nos permite saber cuándo se realizó el documento</w:t>
      </w:r>
      <w:r w:rsidRPr="3728B6D2">
        <w:t>.</w:t>
      </w:r>
    </w:p>
    <w:p xmlns:wp14="http://schemas.microsoft.com/office/word/2010/wordml" w:rsidR="4BC2FF6D" w:rsidP="3728B6D2" w:rsidRDefault="0A70304C" w14:paraId="496A7B82" wp14:textId="77777777">
      <w:pPr>
        <w:pStyle w:val="Prrafodelista"/>
        <w:numPr>
          <w:ilvl w:val="0"/>
          <w:numId w:val="43"/>
        </w:numPr>
        <w:jc w:val="both"/>
      </w:pPr>
      <w:r w:rsidRPr="3728B6D2">
        <w:t>Id - Id</w:t>
      </w:r>
      <w:r w:rsidRPr="3728B6D2" w:rsidR="1AD5EC4F">
        <w:t>D</w:t>
      </w:r>
      <w:r w:rsidRPr="3728B6D2">
        <w:t xml:space="preserve"> + Número - </w:t>
      </w:r>
      <w:r w:rsidRPr="3728B6D2" w:rsidR="38FBDD13">
        <w:t>Permite referenciar directamente el documento</w:t>
      </w:r>
      <w:r w:rsidRPr="3728B6D2">
        <w:t>.</w:t>
      </w:r>
    </w:p>
    <w:p xmlns:wp14="http://schemas.microsoft.com/office/word/2010/wordml" w:rsidR="4BC2FF6D" w:rsidP="3728B6D2" w:rsidRDefault="0A70304C" w14:paraId="0B740208" wp14:textId="77777777">
      <w:pPr>
        <w:pStyle w:val="Prrafodelista"/>
        <w:numPr>
          <w:ilvl w:val="0"/>
          <w:numId w:val="43"/>
        </w:numPr>
        <w:jc w:val="both"/>
      </w:pPr>
      <w:r w:rsidRPr="3728B6D2">
        <w:t>Id de la solicitud -  Id</w:t>
      </w:r>
      <w:r w:rsidRPr="3728B6D2" w:rsidR="555E1023">
        <w:t>AD</w:t>
      </w:r>
      <w:r w:rsidRPr="3728B6D2">
        <w:t xml:space="preserve"> + Número - </w:t>
      </w:r>
      <w:r w:rsidRPr="3728B6D2" w:rsidR="54B59307">
        <w:t xml:space="preserve">Identifica el análisis detallado que </w:t>
      </w:r>
      <w:r w:rsidRPr="3728B6D2" w:rsidR="1A698BB9">
        <w:t>dio como consecuencia un conjunto de cambios y ajustes indicados, a modo de resumen en el presente documento.</w:t>
      </w:r>
    </w:p>
    <w:p xmlns:wp14="http://schemas.microsoft.com/office/word/2010/wordml" w:rsidR="6CB3588B" w:rsidP="1B4E7FA8" w:rsidRDefault="3D84F084" w14:paraId="1ACABB67" wp14:textId="77777777">
      <w:pPr>
        <w:pStyle w:val="Prrafodelista"/>
        <w:numPr>
          <w:ilvl w:val="0"/>
          <w:numId w:val="43"/>
        </w:numPr>
        <w:spacing w:line="259" w:lineRule="auto"/>
        <w:jc w:val="both"/>
      </w:pPr>
      <w:r>
        <w:t xml:space="preserve">Jefe de proyecto - Cadena de texto - </w:t>
      </w:r>
      <w:r w:rsidRPr="3728B6D2" w:rsidR="287A24D8">
        <w:t xml:space="preserve">Nombre y apellidos </w:t>
      </w:r>
      <w:r w:rsidRPr="3728B6D2" w:rsidR="1856DEDB">
        <w:t>del correspondiente jefe de proyecto.</w:t>
      </w:r>
    </w:p>
    <w:p xmlns:wp14="http://schemas.microsoft.com/office/word/2010/wordml" w:rsidR="0A530D8A" w:rsidP="1B4E7FA8" w:rsidRDefault="201D4E68" w14:paraId="4F44EB49" wp14:textId="77777777">
      <w:pPr>
        <w:pStyle w:val="Prrafodelista"/>
        <w:numPr>
          <w:ilvl w:val="0"/>
          <w:numId w:val="43"/>
        </w:numPr>
        <w:jc w:val="both"/>
      </w:pPr>
      <w:r>
        <w:t xml:space="preserve">Aceptado por - Cadena de texto – </w:t>
      </w:r>
      <w:r w:rsidRPr="3728B6D2" w:rsidR="3FC5D3A3">
        <w:t>Nombre y apellidos</w:t>
      </w:r>
      <w:r>
        <w:t xml:space="preserve"> de la persona encargada de aceptar los cambios.</w:t>
      </w:r>
    </w:p>
    <w:p xmlns:wp14="http://schemas.microsoft.com/office/word/2010/wordml" w:rsidR="0A530D8A" w:rsidP="1B4E7FA8" w:rsidRDefault="201D4E68" w14:paraId="4DA2209D" wp14:textId="77777777">
      <w:pPr>
        <w:pStyle w:val="Prrafodelista"/>
        <w:numPr>
          <w:ilvl w:val="0"/>
          <w:numId w:val="43"/>
        </w:numPr>
        <w:jc w:val="both"/>
      </w:pPr>
      <w:r w:rsidRPr="3728B6D2">
        <w:t>Fecha de aceptación - aaaa/mm/dd - Fecha en la que han sido aceptados los cambios propuestos.</w:t>
      </w:r>
    </w:p>
    <w:p xmlns:wp14="http://schemas.microsoft.com/office/word/2010/wordml" w:rsidR="49F141C4" w:rsidP="4126713D" w:rsidRDefault="130FB477" w14:paraId="2FEE384A" wp14:textId="77777777">
      <w:pPr>
        <w:pStyle w:val="Prrafodelista"/>
        <w:numPr>
          <w:ilvl w:val="0"/>
          <w:numId w:val="43"/>
        </w:numPr>
        <w:jc w:val="both"/>
      </w:pPr>
      <w:r>
        <w:t>Breve descripción de los cambios - Cadena de texto - Descripción y resumen de los documentos generados.</w:t>
      </w:r>
    </w:p>
    <w:p xmlns:wp14="http://schemas.microsoft.com/office/word/2010/wordml" w:rsidR="6B53C4B8" w:rsidP="3728B6D2" w:rsidRDefault="6B53C4B8" w14:paraId="0C26CF16" wp14:textId="77777777">
      <w:pPr>
        <w:pStyle w:val="Prrafodelista"/>
        <w:numPr>
          <w:ilvl w:val="0"/>
          <w:numId w:val="43"/>
        </w:numPr>
        <w:jc w:val="both"/>
      </w:pPr>
      <w:r>
        <w:t>Pie de plantilla - Id + Nº pág de Nº págs - Permite obtener información sobre el documento en caso de extravío.</w:t>
      </w:r>
    </w:p>
    <w:p xmlns:wp14="http://schemas.microsoft.com/office/word/2010/wordml" w:rsidR="26C27450" w:rsidP="26C27450" w:rsidRDefault="26C27450" w14:paraId="0DE4B5B7" wp14:textId="77777777"/>
    <w:p xmlns:wp14="http://schemas.microsoft.com/office/word/2010/wordml" w:rsidR="2562DA25" w:rsidP="26C27450" w:rsidRDefault="4C19A6FE" w14:paraId="6392BEA8" wp14:textId="795E450D">
      <w:pPr>
        <w:pStyle w:val="Ttulo1"/>
        <w:rPr/>
      </w:pPr>
      <w:bookmarkStart w:name="_Toc1487022253" w:id="848655163"/>
      <w:r w:rsidR="4C19A6FE">
        <w:rPr/>
        <w:t>Git</w:t>
      </w:r>
      <w:bookmarkEnd w:id="848655163"/>
    </w:p>
    <w:p xmlns:wp14="http://schemas.microsoft.com/office/word/2010/wordml" w:rsidR="2562DA25" w:rsidP="26C27450" w:rsidRDefault="2562DA25" w14:paraId="079BCB3C" wp14:textId="77777777">
      <w:pPr>
        <w:spacing w:after="240"/>
        <w:jc w:val="both"/>
      </w:pPr>
      <w:r>
        <w:t>Para manejar el proceso de control de versiones utilizaremos un repositorio git. Git lleva un registro de cambios de los archivos por líneas, pudiendo ver los cambios, su fecha y su autor. Además, permitirá trabajar en múltiples ramas para distintas funcionalidades en paralelo, y volver a versiones pasadas con facilidad.</w:t>
      </w:r>
    </w:p>
    <w:p xmlns:wp14="http://schemas.microsoft.com/office/word/2010/wordml" w:rsidR="2562DA25" w:rsidP="26C27450" w:rsidRDefault="2562DA25" w14:paraId="227FD834" wp14:textId="77777777">
      <w:pPr>
        <w:spacing w:after="240"/>
        <w:jc w:val="both"/>
      </w:pPr>
      <w:r>
        <w:t>La organización del repositorio será la siguiente:</w:t>
      </w:r>
    </w:p>
    <w:p xmlns:wp14="http://schemas.microsoft.com/office/word/2010/wordml" w:rsidR="2562DA25" w:rsidP="26C27450" w:rsidRDefault="2562DA25" w14:paraId="0278600A" wp14:textId="1870EF0D">
      <w:pPr>
        <w:pStyle w:val="Prrafodelista"/>
        <w:numPr>
          <w:ilvl w:val="0"/>
          <w:numId w:val="2"/>
        </w:numPr>
        <w:spacing w:after="240"/>
        <w:jc w:val="both"/>
        <w:rPr/>
      </w:pPr>
      <w:r w:rsidR="2F0741EE">
        <w:rPr/>
        <w:t>/</w:t>
      </w:r>
      <w:r w:rsidR="2562DA25">
        <w:rPr/>
        <w:t>docs</w:t>
      </w:r>
      <w:r w:rsidR="2562DA25">
        <w:rPr/>
        <w:t>: Contiene la documentación importante del proyecto</w:t>
      </w:r>
      <w:r w:rsidR="5C17BAC7">
        <w:rPr/>
        <w:t xml:space="preserve">, así como los directorios </w:t>
      </w:r>
      <w:r w:rsidR="707DE725">
        <w:rPr/>
        <w:t>que almacenarán los documentos y plantillas del proceso de cambios</w:t>
      </w:r>
      <w:r w:rsidR="6CA05935">
        <w:rPr/>
        <w:t>.</w:t>
      </w:r>
    </w:p>
    <w:p w:rsidR="7AD2B319" w:rsidP="0EBA2AD1" w:rsidRDefault="7AD2B319" w14:paraId="1CF7BDB2" w14:textId="2E9A320E">
      <w:pPr>
        <w:pStyle w:val="Prrafodelista"/>
        <w:numPr>
          <w:ilvl w:val="1"/>
          <w:numId w:val="2"/>
        </w:numPr>
        <w:spacing w:after="240"/>
        <w:jc w:val="both"/>
        <w:rPr>
          <w:sz w:val="24"/>
          <w:szCs w:val="24"/>
        </w:rPr>
      </w:pPr>
      <w:r w:rsidRPr="0EBA2AD1" w:rsidR="7AD2B319">
        <w:rPr>
          <w:sz w:val="24"/>
          <w:szCs w:val="24"/>
        </w:rPr>
        <w:t>/</w:t>
      </w:r>
      <w:r w:rsidRPr="0EBA2AD1" w:rsidR="7AD2B319">
        <w:rPr>
          <w:sz w:val="24"/>
          <w:szCs w:val="24"/>
        </w:rPr>
        <w:t>dir_registro_cambios</w:t>
      </w:r>
      <w:r w:rsidRPr="0EBA2AD1" w:rsidR="5E52883D">
        <w:rPr>
          <w:sz w:val="24"/>
          <w:szCs w:val="24"/>
        </w:rPr>
        <w:t>.</w:t>
      </w:r>
    </w:p>
    <w:p w:rsidR="7AD2B319" w:rsidP="0EBA2AD1" w:rsidRDefault="7AD2B319" w14:paraId="78D3D0C9" w14:textId="4C3384D3">
      <w:pPr>
        <w:pStyle w:val="Prrafodelista"/>
        <w:numPr>
          <w:ilvl w:val="1"/>
          <w:numId w:val="2"/>
        </w:numPr>
        <w:spacing w:after="240"/>
        <w:jc w:val="both"/>
        <w:rPr>
          <w:sz w:val="24"/>
          <w:szCs w:val="24"/>
        </w:rPr>
      </w:pPr>
      <w:r w:rsidRPr="0EBA2AD1" w:rsidR="7AD2B319">
        <w:rPr>
          <w:sz w:val="24"/>
          <w:szCs w:val="24"/>
        </w:rPr>
        <w:t>/</w:t>
      </w:r>
      <w:r w:rsidRPr="0EBA2AD1" w:rsidR="7AD2B319">
        <w:rPr>
          <w:sz w:val="24"/>
          <w:szCs w:val="24"/>
        </w:rPr>
        <w:t>dir_evaluacion</w:t>
      </w:r>
      <w:r w:rsidRPr="0EBA2AD1" w:rsidR="558F6C65">
        <w:rPr>
          <w:sz w:val="24"/>
          <w:szCs w:val="24"/>
        </w:rPr>
        <w:t>.</w:t>
      </w:r>
    </w:p>
    <w:p w:rsidR="7AD2B319" w:rsidP="0EBA2AD1" w:rsidRDefault="7AD2B319" w14:paraId="794A1D7B" w14:textId="6B28E4C4">
      <w:pPr>
        <w:pStyle w:val="Prrafodelista"/>
        <w:numPr>
          <w:ilvl w:val="1"/>
          <w:numId w:val="2"/>
        </w:numPr>
        <w:spacing w:after="240"/>
        <w:jc w:val="both"/>
        <w:rPr>
          <w:sz w:val="24"/>
          <w:szCs w:val="24"/>
        </w:rPr>
      </w:pPr>
      <w:r w:rsidRPr="0EBA2AD1" w:rsidR="7AD2B319">
        <w:rPr>
          <w:sz w:val="24"/>
          <w:szCs w:val="24"/>
        </w:rPr>
        <w:t>/</w:t>
      </w:r>
      <w:r w:rsidRPr="0EBA2AD1" w:rsidR="7AD2B319">
        <w:rPr>
          <w:sz w:val="24"/>
          <w:szCs w:val="24"/>
        </w:rPr>
        <w:t>dir_analisis_detallado</w:t>
      </w:r>
      <w:r w:rsidRPr="0EBA2AD1" w:rsidR="1BECA458">
        <w:rPr>
          <w:sz w:val="24"/>
          <w:szCs w:val="24"/>
        </w:rPr>
        <w:t>.</w:t>
      </w:r>
    </w:p>
    <w:p w:rsidR="7ADDBB8F" w:rsidP="0EBA2AD1" w:rsidRDefault="7ADDBB8F" w14:paraId="18AE9EE4" w14:textId="5D1ED06F">
      <w:pPr>
        <w:pStyle w:val="Prrafodelista"/>
        <w:numPr>
          <w:ilvl w:val="1"/>
          <w:numId w:val="2"/>
        </w:numPr>
        <w:spacing w:after="240"/>
        <w:jc w:val="both"/>
        <w:rPr>
          <w:sz w:val="24"/>
          <w:szCs w:val="24"/>
        </w:rPr>
      </w:pPr>
      <w:r w:rsidRPr="0EBA2AD1" w:rsidR="7ADDBB8F">
        <w:rPr>
          <w:sz w:val="24"/>
          <w:szCs w:val="24"/>
        </w:rPr>
        <w:t>/</w:t>
      </w:r>
      <w:r w:rsidRPr="0EBA2AD1" w:rsidR="7ADDBB8F">
        <w:rPr>
          <w:sz w:val="24"/>
          <w:szCs w:val="24"/>
        </w:rPr>
        <w:t>dir_</w:t>
      </w:r>
      <w:r w:rsidRPr="0EBA2AD1" w:rsidR="7ADDBB8F">
        <w:rPr>
          <w:sz w:val="24"/>
          <w:szCs w:val="24"/>
        </w:rPr>
        <w:t>analisis_tecnico</w:t>
      </w:r>
      <w:r w:rsidRPr="0EBA2AD1" w:rsidR="1BECA458">
        <w:rPr>
          <w:sz w:val="24"/>
          <w:szCs w:val="24"/>
        </w:rPr>
        <w:t>.</w:t>
      </w:r>
    </w:p>
    <w:p xmlns:wp14="http://schemas.microsoft.com/office/word/2010/wordml" w:rsidR="2562DA25" w:rsidP="26C27450" w:rsidRDefault="2562DA25" w14:paraId="68064DA9" wp14:textId="325B6CFA">
      <w:pPr>
        <w:pStyle w:val="Prrafodelista"/>
        <w:numPr>
          <w:ilvl w:val="0"/>
          <w:numId w:val="2"/>
        </w:numPr>
        <w:spacing w:after="240"/>
        <w:jc w:val="both"/>
        <w:rPr/>
      </w:pPr>
      <w:r w:rsidR="63A3D8B1">
        <w:rPr/>
        <w:t>/</w:t>
      </w:r>
      <w:r w:rsidR="2562DA25">
        <w:rPr/>
        <w:t>src</w:t>
      </w:r>
      <w:r w:rsidR="2562DA25">
        <w:rPr/>
        <w:t>: Contiene los archivos de desarrollo de la aplicación</w:t>
      </w:r>
      <w:r w:rsidR="6CA05935">
        <w:rPr/>
        <w:t>.</w:t>
      </w:r>
    </w:p>
    <w:p xmlns:wp14="http://schemas.microsoft.com/office/word/2010/wordml" w:rsidR="2562DA25" w:rsidP="26C27450" w:rsidRDefault="2562DA25" w14:paraId="22A79922" wp14:textId="5936F981">
      <w:pPr>
        <w:pStyle w:val="Prrafodelista"/>
        <w:numPr>
          <w:ilvl w:val="0"/>
          <w:numId w:val="2"/>
        </w:numPr>
        <w:spacing w:after="240"/>
        <w:jc w:val="both"/>
        <w:rPr/>
      </w:pPr>
      <w:r w:rsidR="705CAFF5">
        <w:rPr/>
        <w:t>/</w:t>
      </w:r>
      <w:r w:rsidR="2562DA25">
        <w:rPr/>
        <w:t>recursos: Contiene imágenes, diagramas y otros archivos multimedia útiles</w:t>
      </w:r>
      <w:r w:rsidR="5E492B9B">
        <w:rPr/>
        <w:t>.</w:t>
      </w:r>
    </w:p>
    <w:p xmlns:wp14="http://schemas.microsoft.com/office/word/2010/wordml" w:rsidR="2562DA25" w:rsidP="26C27450" w:rsidRDefault="2562DA25" w14:paraId="0FF4A94A" wp14:textId="77777777">
      <w:pPr>
        <w:pStyle w:val="Prrafodelista"/>
        <w:numPr>
          <w:ilvl w:val="0"/>
          <w:numId w:val="2"/>
        </w:numPr>
        <w:spacing w:after="240"/>
        <w:jc w:val="both"/>
      </w:pPr>
      <w:r>
        <w:t>README.md: Descripción del repositorio y enlaces útiles</w:t>
      </w:r>
      <w:r w:rsidR="5E492B9B">
        <w:t>.</w:t>
      </w:r>
    </w:p>
    <w:p xmlns:wp14="http://schemas.microsoft.com/office/word/2010/wordml" w:rsidR="2562DA25" w:rsidP="26C27450" w:rsidRDefault="2562DA25" w14:paraId="646CEF88" wp14:textId="77777777">
      <w:pPr>
        <w:pStyle w:val="Prrafodelista"/>
        <w:numPr>
          <w:ilvl w:val="0"/>
          <w:numId w:val="2"/>
        </w:numPr>
        <w:spacing w:after="240"/>
        <w:jc w:val="both"/>
      </w:pPr>
      <w:r>
        <w:t>TODO.md: Tareas pendientes</w:t>
      </w:r>
      <w:r w:rsidR="577E0FBF">
        <w:t>.</w:t>
      </w:r>
    </w:p>
    <w:p xmlns:wp14="http://schemas.microsoft.com/office/word/2010/wordml" w:rsidR="2562DA25" w:rsidP="26C27450" w:rsidRDefault="2562DA25" w14:paraId="37BBFBAA" wp14:textId="77777777">
      <w:pPr>
        <w:pStyle w:val="Prrafodelista"/>
        <w:numPr>
          <w:ilvl w:val="0"/>
          <w:numId w:val="2"/>
        </w:numPr>
        <w:spacing w:after="240"/>
        <w:jc w:val="both"/>
      </w:pPr>
      <w:r>
        <w:t>LICENSE.md: Licencia del código</w:t>
      </w:r>
      <w:r w:rsidR="577E0FBF">
        <w:t>.</w:t>
      </w:r>
    </w:p>
    <w:p xmlns:wp14="http://schemas.microsoft.com/office/word/2010/wordml" w:rsidR="2562DA25" w:rsidP="26C27450" w:rsidRDefault="2562DA25" w14:paraId="32FD2143" wp14:textId="77777777">
      <w:pPr>
        <w:pStyle w:val="Prrafodelista"/>
        <w:numPr>
          <w:ilvl w:val="0"/>
          <w:numId w:val="2"/>
        </w:numPr>
        <w:spacing w:after="240"/>
        <w:jc w:val="both"/>
      </w:pPr>
      <w:r>
        <w:t xml:space="preserve">CONTRIBUTING.md: Explica el proceso para </w:t>
      </w:r>
      <w:r w:rsidR="04A653D9">
        <w:t>contribuir</w:t>
      </w:r>
      <w:r>
        <w:t xml:space="preserve"> al repositorio</w:t>
      </w:r>
      <w:r w:rsidR="291EC740">
        <w:t>.</w:t>
      </w:r>
    </w:p>
    <w:p xmlns:wp14="http://schemas.microsoft.com/office/word/2010/wordml" w:rsidR="2562DA25" w:rsidP="26C27450" w:rsidRDefault="2562DA25" w14:paraId="5D617F4A" wp14:textId="77777777">
      <w:pPr>
        <w:pStyle w:val="Prrafodelista"/>
        <w:numPr>
          <w:ilvl w:val="0"/>
          <w:numId w:val="2"/>
        </w:numPr>
        <w:spacing w:after="240"/>
        <w:jc w:val="both"/>
      </w:pPr>
      <w:r>
        <w:t>CHANGELOG.md: Registro de cambios generado a partir de los conventional commits</w:t>
      </w:r>
      <w:r w:rsidR="7984B322">
        <w:t>.</w:t>
      </w:r>
    </w:p>
    <w:p xmlns:wp14="http://schemas.microsoft.com/office/word/2010/wordml" w:rsidR="2562DA25" w:rsidP="26C27450" w:rsidRDefault="2562DA25" w14:paraId="29A93CF4" wp14:textId="352386D2">
      <w:pPr>
        <w:spacing w:after="240"/>
        <w:jc w:val="both"/>
      </w:pPr>
      <w:r w:rsidR="2562DA25">
        <w:rPr/>
        <w:t xml:space="preserve">Además de la estructura, también pondremos </w:t>
      </w:r>
      <w:r w:rsidR="6E8BC8CD">
        <w:rPr/>
        <w:t>guías</w:t>
      </w:r>
      <w:r w:rsidR="2562DA25">
        <w:rPr/>
        <w:t xml:space="preserve"> estrictas para redactar los mensajes de </w:t>
      </w:r>
      <w:r w:rsidR="2562DA25">
        <w:rPr/>
        <w:t>commit</w:t>
      </w:r>
      <w:r w:rsidR="2562DA25">
        <w:rPr/>
        <w:t>.</w:t>
      </w:r>
      <w:r w:rsidR="640EC812">
        <w:rPr/>
        <w:t xml:space="preserve"> </w:t>
      </w:r>
      <w:r w:rsidR="2562DA25">
        <w:rPr/>
        <w:t xml:space="preserve">Estas siguen lo descrito en </w:t>
      </w:r>
      <w:hyperlink r:id="R9e4ef1af766640d7">
        <w:r w:rsidRPr="0EBA2AD1" w:rsidR="2562DA25">
          <w:rPr>
            <w:rStyle w:val="Hipervnculo"/>
          </w:rPr>
          <w:t>conventional</w:t>
        </w:r>
        <w:r w:rsidRPr="0EBA2AD1" w:rsidR="2562DA25">
          <w:rPr>
            <w:rStyle w:val="Hipervnculo"/>
          </w:rPr>
          <w:t xml:space="preserve"> </w:t>
        </w:r>
        <w:r w:rsidRPr="0EBA2AD1" w:rsidR="2562DA25">
          <w:rPr>
            <w:rStyle w:val="Hipervnculo"/>
          </w:rPr>
          <w:t>commi</w:t>
        </w:r>
      </w:hyperlink>
      <w:r w:rsidR="2562DA25">
        <w:rPr/>
        <w:t>ts</w:t>
      </w:r>
      <w:r w:rsidR="2562DA25">
        <w:rPr/>
        <w:t>.</w:t>
      </w:r>
      <w:r w:rsidR="7DD8BD51">
        <w:rPr/>
        <w:t xml:space="preserve"> </w:t>
      </w:r>
      <w:r w:rsidR="2562DA25">
        <w:rPr/>
        <w:t xml:space="preserve">El formato de los </w:t>
      </w:r>
      <w:r w:rsidR="2562DA25">
        <w:rPr/>
        <w:t>commits</w:t>
      </w:r>
      <w:r w:rsidR="2562DA25">
        <w:rPr/>
        <w:t xml:space="preserve"> será `tipo: mensaje breve`.</w:t>
      </w:r>
      <w:r w:rsidR="118B7455">
        <w:rPr/>
        <w:t xml:space="preserve"> </w:t>
      </w:r>
      <w:r w:rsidR="2562DA25">
        <w:rPr/>
        <w:t>En particular, permitimos los siguientes tipos:</w:t>
      </w:r>
    </w:p>
    <w:p xmlns:wp14="http://schemas.microsoft.com/office/word/2010/wordml" w:rsidR="2562DA25" w:rsidP="26C27450" w:rsidRDefault="2562DA25" w14:paraId="5BDB0359" wp14:textId="77777777">
      <w:pPr>
        <w:pStyle w:val="Prrafodelista"/>
        <w:numPr>
          <w:ilvl w:val="0"/>
          <w:numId w:val="1"/>
        </w:numPr>
        <w:spacing w:after="240"/>
        <w:jc w:val="both"/>
      </w:pPr>
      <w:r>
        <w:t>feat: Un cambio nuevo</w:t>
      </w:r>
      <w:r w:rsidR="37184005">
        <w:t>.</w:t>
      </w:r>
    </w:p>
    <w:p xmlns:wp14="http://schemas.microsoft.com/office/word/2010/wordml" w:rsidR="2562DA25" w:rsidP="26C27450" w:rsidRDefault="2562DA25" w14:paraId="053C7CB6" wp14:textId="77777777">
      <w:pPr>
        <w:pStyle w:val="Prrafodelista"/>
        <w:numPr>
          <w:ilvl w:val="0"/>
          <w:numId w:val="1"/>
        </w:numPr>
        <w:spacing w:after="240"/>
        <w:jc w:val="both"/>
      </w:pPr>
      <w:r>
        <w:t>fix: Un arreglo o corrección</w:t>
      </w:r>
      <w:r w:rsidR="37184005">
        <w:t>.</w:t>
      </w:r>
    </w:p>
    <w:p xmlns:wp14="http://schemas.microsoft.com/office/word/2010/wordml" w:rsidR="2562DA25" w:rsidP="26C27450" w:rsidRDefault="2562DA25" w14:paraId="3B065AEA" wp14:textId="77777777">
      <w:pPr>
        <w:pStyle w:val="Prrafodelista"/>
        <w:numPr>
          <w:ilvl w:val="0"/>
          <w:numId w:val="1"/>
        </w:numPr>
        <w:spacing w:after="240"/>
        <w:jc w:val="both"/>
      </w:pPr>
      <w:r>
        <w:t>refactor: Organización de la información que ya existe</w:t>
      </w:r>
      <w:r w:rsidR="7A33C2C4">
        <w:t>.</w:t>
      </w:r>
    </w:p>
    <w:p xmlns:wp14="http://schemas.microsoft.com/office/word/2010/wordml" w:rsidR="2562DA25" w:rsidP="26C27450" w:rsidRDefault="2562DA25" w14:paraId="1434631F" wp14:textId="77777777">
      <w:pPr>
        <w:pStyle w:val="Prrafodelista"/>
        <w:numPr>
          <w:ilvl w:val="0"/>
          <w:numId w:val="1"/>
        </w:numPr>
        <w:spacing w:after="240"/>
        <w:jc w:val="both"/>
      </w:pPr>
      <w:r>
        <w:t>chore: Tareas de limpieza y mantenimiento</w:t>
      </w:r>
      <w:r w:rsidR="7A33C2C4">
        <w:t>.</w:t>
      </w:r>
    </w:p>
    <w:p w:rsidR="2562DA25" w:rsidP="0EBA2AD1" w:rsidRDefault="2562DA25" w14:paraId="4B3C2517" w14:textId="45F32CC5">
      <w:pPr>
        <w:pStyle w:val="Prrafodelista"/>
        <w:numPr>
          <w:ilvl w:val="0"/>
          <w:numId w:val="1"/>
        </w:numPr>
        <w:spacing w:after="240"/>
        <w:jc w:val="both"/>
        <w:rPr/>
      </w:pPr>
      <w:r w:rsidR="2562DA25">
        <w:rPr/>
        <w:t>release</w:t>
      </w:r>
      <w:r w:rsidR="2562DA25">
        <w:rPr/>
        <w:t>: Marca un hito o entrega</w:t>
      </w:r>
      <w:r w:rsidR="57569C0B">
        <w:rPr/>
        <w:t>.</w:t>
      </w:r>
    </w:p>
    <w:p w:rsidR="2562DA25" w:rsidP="0EBA2AD1" w:rsidRDefault="2562DA25" w14:paraId="61DEEDE7" w14:textId="45E09A55">
      <w:pPr>
        <w:spacing w:after="240"/>
        <w:jc w:val="both"/>
      </w:pPr>
      <w:r w:rsidR="2562DA25">
        <w:rPr/>
        <w:t xml:space="preserve">Se considerará añadir algún </w:t>
      </w:r>
      <w:r w:rsidR="2562DA25">
        <w:rPr/>
        <w:t>workflow</w:t>
      </w:r>
      <w:r w:rsidR="2562DA25">
        <w:rPr/>
        <w:t xml:space="preserve"> de integración continua de ser necesario, como pruebas o generación de informes.</w:t>
      </w:r>
    </w:p>
    <w:p w:rsidR="37C29694" w:rsidP="0EBA2AD1" w:rsidRDefault="37C29694" w14:paraId="2DA092C4" w14:textId="6099DD67">
      <w:pPr>
        <w:pStyle w:val="Normal"/>
        <w:spacing w:after="240"/>
        <w:jc w:val="both"/>
      </w:pPr>
      <w:r w:rsidR="37C29694">
        <w:rPr/>
        <w:t>Cualquier persona externa que desee hacer una contribución debe hacerlo siguiendo las guías definidas en `CONTRIBUTING.md`.</w:t>
      </w:r>
      <w:r w:rsidR="3F10639B">
        <w:rPr/>
        <w:t xml:space="preserve"> Aquí se especifica el proceso a </w:t>
      </w:r>
      <w:r w:rsidR="68CC83E9">
        <w:rPr/>
        <w:t>seguir para que realizar la primera actividad del proceso de control de cambios.</w:t>
      </w:r>
    </w:p>
    <w:p w:rsidR="68CC83E9" w:rsidP="0EBA2AD1" w:rsidRDefault="68CC83E9" w14:paraId="710530C6" w14:textId="5F165391">
      <w:pPr>
        <w:pStyle w:val="Normal"/>
        <w:spacing w:after="240"/>
        <w:jc w:val="both"/>
      </w:pPr>
      <w:r w:rsidR="68CC83E9">
        <w:rPr/>
        <w:t>Para gestionar</w:t>
      </w:r>
      <w:r w:rsidR="28B74C11">
        <w:rPr/>
        <w:t xml:space="preserve"> la implementación de cambios en el proyecto, éste tendrá varias ramas. La rama principal</w:t>
      </w:r>
      <w:r w:rsidR="3A375F0F">
        <w:rPr/>
        <w:t>, `</w:t>
      </w:r>
      <w:r w:rsidR="3A375F0F">
        <w:rPr/>
        <w:t>main</w:t>
      </w:r>
      <w:r w:rsidR="3A375F0F">
        <w:rPr/>
        <w:t>`,</w:t>
      </w:r>
      <w:r w:rsidR="28B74C11">
        <w:rPr/>
        <w:t xml:space="preserve"> se corresponde </w:t>
      </w:r>
      <w:r w:rsidR="7A2255AB">
        <w:rPr/>
        <w:t xml:space="preserve">a las versiones estables </w:t>
      </w:r>
      <w:r w:rsidR="65BDC2EA">
        <w:rPr/>
        <w:t xml:space="preserve">del mismo. </w:t>
      </w:r>
      <w:r w:rsidR="30ABA2C2">
        <w:rPr/>
        <w:t xml:space="preserve">Hay otra rama </w:t>
      </w:r>
      <w:r w:rsidR="232E6870">
        <w:rPr/>
        <w:t>`</w:t>
      </w:r>
      <w:r w:rsidR="05253EE7">
        <w:rPr/>
        <w:t>develop</w:t>
      </w:r>
      <w:r w:rsidR="539F2C91">
        <w:rPr/>
        <w:t>`</w:t>
      </w:r>
      <w:r w:rsidR="30ABA2C2">
        <w:rPr/>
        <w:t>,</w:t>
      </w:r>
      <w:r w:rsidR="30ABA2C2">
        <w:rPr/>
        <w:t xml:space="preserve"> donde se encuentran todas las fases intermedias, en las que el equipo v</w:t>
      </w:r>
      <w:r w:rsidR="1E8043DA">
        <w:rPr/>
        <w:t>a añadiendo nuevas funcionalidades poco a poco. Las solicitudes de cambio se deben gestionar cada una en una nueva rama que parta de la ra</w:t>
      </w:r>
      <w:r w:rsidR="2D86A47B">
        <w:rPr/>
        <w:t>ma de desarrollo</w:t>
      </w:r>
      <w:r w:rsidR="3454FACD">
        <w:rPr/>
        <w:t>: `cambio-ID`</w:t>
      </w:r>
      <w:r w:rsidR="2D86A47B">
        <w:rPr/>
        <w:t>.</w:t>
      </w:r>
    </w:p>
    <w:p w:rsidR="2D86A47B" w:rsidP="0EBA2AD1" w:rsidRDefault="2D86A47B" w14:paraId="615DA1BD" w14:textId="103B2126">
      <w:pPr>
        <w:pStyle w:val="Normal"/>
        <w:spacing w:after="240"/>
        <w:jc w:val="both"/>
      </w:pPr>
      <w:r w:rsidR="2D86A47B">
        <w:rPr/>
        <w:t xml:space="preserve">Por tanto, el flujo de trabajo entre ramas sería el siguiente: </w:t>
      </w:r>
    </w:p>
    <w:p w:rsidR="2D86A47B" w:rsidP="0EBA2AD1" w:rsidRDefault="2D86A47B" w14:paraId="21505318" w14:textId="5FA8039C">
      <w:pPr>
        <w:pStyle w:val="Prrafodelista"/>
        <w:numPr>
          <w:ilvl w:val="0"/>
          <w:numId w:val="47"/>
        </w:numPr>
        <w:suppressLineNumbers w:val="0"/>
        <w:bidi w:val="0"/>
        <w:spacing w:before="0" w:beforeAutospacing="off" w:after="240" w:afterAutospacing="off" w:line="259" w:lineRule="auto"/>
        <w:ind w:left="720" w:right="0" w:hanging="360"/>
        <w:jc w:val="both"/>
        <w:rPr>
          <w:sz w:val="24"/>
          <w:szCs w:val="24"/>
        </w:rPr>
      </w:pPr>
      <w:r w:rsidRPr="0EBA2AD1" w:rsidR="2D86A47B">
        <w:rPr>
          <w:sz w:val="24"/>
          <w:szCs w:val="24"/>
        </w:rPr>
        <w:t>Registro del cambio (</w:t>
      </w:r>
      <w:r w:rsidRPr="0EBA2AD1" w:rsidR="460A60AD">
        <w:rPr>
          <w:sz w:val="24"/>
          <w:szCs w:val="24"/>
        </w:rPr>
        <w:t>r</w:t>
      </w:r>
      <w:r w:rsidRPr="0EBA2AD1" w:rsidR="2D86A47B">
        <w:rPr>
          <w:sz w:val="24"/>
          <w:szCs w:val="24"/>
        </w:rPr>
        <w:t xml:space="preserve">ama de </w:t>
      </w:r>
      <w:r w:rsidRPr="0EBA2AD1" w:rsidR="4E9BF1D0">
        <w:rPr>
          <w:sz w:val="24"/>
          <w:szCs w:val="24"/>
        </w:rPr>
        <w:t>`</w:t>
      </w:r>
      <w:r w:rsidR="7DC9C215">
        <w:rPr/>
        <w:t>develop</w:t>
      </w:r>
      <w:r w:rsidRPr="0EBA2AD1" w:rsidR="4E9BF1D0">
        <w:rPr>
          <w:sz w:val="24"/>
          <w:szCs w:val="24"/>
        </w:rPr>
        <w:t>`).</w:t>
      </w:r>
    </w:p>
    <w:p w:rsidR="2D86A47B" w:rsidP="0EBA2AD1" w:rsidRDefault="2D86A47B" w14:paraId="3F9DDE4E" w14:textId="7D3513D7">
      <w:pPr>
        <w:pStyle w:val="Prrafodelista"/>
        <w:numPr>
          <w:ilvl w:val="0"/>
          <w:numId w:val="47"/>
        </w:numPr>
        <w:suppressLineNumbers w:val="0"/>
        <w:bidi w:val="0"/>
        <w:spacing w:before="0" w:beforeAutospacing="off" w:after="240" w:afterAutospacing="off" w:line="259" w:lineRule="auto"/>
        <w:ind w:left="720" w:right="0" w:hanging="360"/>
        <w:jc w:val="both"/>
        <w:rPr>
          <w:sz w:val="24"/>
          <w:szCs w:val="24"/>
        </w:rPr>
      </w:pPr>
      <w:r w:rsidRPr="0EBA2AD1" w:rsidR="2D86A47B">
        <w:rPr>
          <w:sz w:val="24"/>
          <w:szCs w:val="24"/>
        </w:rPr>
        <w:t>Evaluación de la propuesta</w:t>
      </w:r>
      <w:r w:rsidRPr="0EBA2AD1" w:rsidR="4027FC6B">
        <w:rPr>
          <w:sz w:val="24"/>
          <w:szCs w:val="24"/>
        </w:rPr>
        <w:t xml:space="preserve"> (rama </w:t>
      </w:r>
      <w:r w:rsidRPr="0EBA2AD1" w:rsidR="0B15EFC2">
        <w:rPr>
          <w:sz w:val="24"/>
          <w:szCs w:val="24"/>
        </w:rPr>
        <w:t>`</w:t>
      </w:r>
      <w:r w:rsidR="7DC9C215">
        <w:rPr/>
        <w:t>develop</w:t>
      </w:r>
      <w:r w:rsidRPr="0EBA2AD1" w:rsidR="0B15EFC2">
        <w:rPr>
          <w:sz w:val="24"/>
          <w:szCs w:val="24"/>
        </w:rPr>
        <w:t>`</w:t>
      </w:r>
      <w:r w:rsidRPr="0EBA2AD1" w:rsidR="4027FC6B">
        <w:rPr>
          <w:sz w:val="24"/>
          <w:szCs w:val="24"/>
        </w:rPr>
        <w:t>).</w:t>
      </w:r>
    </w:p>
    <w:p w:rsidR="2D86A47B" w:rsidP="0EBA2AD1" w:rsidRDefault="2D86A47B" w14:paraId="75521D4C" w14:textId="447EC45B">
      <w:pPr>
        <w:pStyle w:val="Prrafodelista"/>
        <w:numPr>
          <w:ilvl w:val="0"/>
          <w:numId w:val="47"/>
        </w:numPr>
        <w:spacing w:after="240"/>
        <w:jc w:val="both"/>
        <w:rPr>
          <w:sz w:val="24"/>
          <w:szCs w:val="24"/>
        </w:rPr>
      </w:pPr>
      <w:r w:rsidRPr="0EBA2AD1" w:rsidR="2D86A47B">
        <w:rPr>
          <w:sz w:val="24"/>
          <w:szCs w:val="24"/>
        </w:rPr>
        <w:t>Análisis detallado del cambio. En este punto se crea una nueva rama que parte de la rama de desarrollo para gestionar el cambio.</w:t>
      </w:r>
    </w:p>
    <w:p w:rsidR="2D86A47B" w:rsidP="0EBA2AD1" w:rsidRDefault="2D86A47B" w14:paraId="5DB198FE" w14:textId="48AAEFE5">
      <w:pPr>
        <w:pStyle w:val="Prrafodelista"/>
        <w:numPr>
          <w:ilvl w:val="0"/>
          <w:numId w:val="47"/>
        </w:numPr>
        <w:spacing w:after="240"/>
        <w:jc w:val="both"/>
        <w:rPr>
          <w:sz w:val="24"/>
          <w:szCs w:val="24"/>
        </w:rPr>
      </w:pPr>
      <w:r w:rsidRPr="0EBA2AD1" w:rsidR="2D86A47B">
        <w:rPr>
          <w:sz w:val="24"/>
          <w:szCs w:val="24"/>
        </w:rPr>
        <w:t>Análisis técnico.</w:t>
      </w:r>
      <w:r w:rsidRPr="0EBA2AD1" w:rsidR="0F7982F6">
        <w:rPr>
          <w:sz w:val="24"/>
          <w:szCs w:val="24"/>
        </w:rPr>
        <w:t xml:space="preserve"> (rama </w:t>
      </w:r>
      <w:r w:rsidRPr="0EBA2AD1" w:rsidR="28E02924">
        <w:rPr>
          <w:sz w:val="24"/>
          <w:szCs w:val="24"/>
        </w:rPr>
        <w:t>`cambio-ID`</w:t>
      </w:r>
      <w:r w:rsidRPr="0EBA2AD1" w:rsidR="0F7982F6">
        <w:rPr>
          <w:sz w:val="24"/>
          <w:szCs w:val="24"/>
        </w:rPr>
        <w:t>).</w:t>
      </w:r>
    </w:p>
    <w:p w:rsidR="0F7982F6" w:rsidP="0EBA2AD1" w:rsidRDefault="0F7982F6" w14:paraId="1DFDD981" w14:textId="292BBA61">
      <w:pPr>
        <w:pStyle w:val="Prrafodelista"/>
        <w:numPr>
          <w:ilvl w:val="0"/>
          <w:numId w:val="47"/>
        </w:numPr>
        <w:spacing w:after="240"/>
        <w:jc w:val="both"/>
        <w:rPr>
          <w:sz w:val="24"/>
          <w:szCs w:val="24"/>
        </w:rPr>
      </w:pPr>
      <w:r w:rsidRPr="0EBA2AD1" w:rsidR="0F7982F6">
        <w:rPr>
          <w:sz w:val="24"/>
          <w:szCs w:val="24"/>
        </w:rPr>
        <w:t xml:space="preserve">Desarrollo/Implementación. (rama </w:t>
      </w:r>
      <w:r w:rsidRPr="0EBA2AD1" w:rsidR="22CAF8CB">
        <w:rPr>
          <w:sz w:val="24"/>
          <w:szCs w:val="24"/>
        </w:rPr>
        <w:t>`cambio-ID`</w:t>
      </w:r>
      <w:r w:rsidRPr="0EBA2AD1" w:rsidR="0F7982F6">
        <w:rPr>
          <w:sz w:val="24"/>
          <w:szCs w:val="24"/>
        </w:rPr>
        <w:t>).</w:t>
      </w:r>
    </w:p>
    <w:p w:rsidR="0F7982F6" w:rsidP="0EBA2AD1" w:rsidRDefault="0F7982F6" w14:paraId="73F2B91F" w14:textId="179F7974">
      <w:pPr>
        <w:pStyle w:val="Prrafodelista"/>
        <w:numPr>
          <w:ilvl w:val="0"/>
          <w:numId w:val="47"/>
        </w:numPr>
        <w:spacing w:after="240"/>
        <w:jc w:val="both"/>
        <w:rPr>
          <w:sz w:val="24"/>
          <w:szCs w:val="24"/>
        </w:rPr>
      </w:pPr>
      <w:r w:rsidRPr="0EBA2AD1" w:rsidR="0F7982F6">
        <w:rPr>
          <w:sz w:val="24"/>
          <w:szCs w:val="24"/>
        </w:rPr>
        <w:t xml:space="preserve">Pruebas/Evaluación. (rama </w:t>
      </w:r>
      <w:r w:rsidRPr="0EBA2AD1" w:rsidR="2D60C289">
        <w:rPr>
          <w:sz w:val="24"/>
          <w:szCs w:val="24"/>
        </w:rPr>
        <w:t>`cambio-ID`</w:t>
      </w:r>
      <w:r w:rsidRPr="0EBA2AD1" w:rsidR="0F7982F6">
        <w:rPr>
          <w:sz w:val="24"/>
          <w:szCs w:val="24"/>
        </w:rPr>
        <w:t>).</w:t>
      </w:r>
    </w:p>
    <w:p w:rsidR="0F7982F6" w:rsidP="0EBA2AD1" w:rsidRDefault="0F7982F6" w14:paraId="6F45F6F2" w14:textId="6DCBCDDD">
      <w:pPr>
        <w:pStyle w:val="Prrafodelista"/>
        <w:numPr>
          <w:ilvl w:val="0"/>
          <w:numId w:val="47"/>
        </w:numPr>
        <w:spacing w:after="240"/>
        <w:jc w:val="both"/>
        <w:rPr>
          <w:sz w:val="24"/>
          <w:szCs w:val="24"/>
        </w:rPr>
      </w:pPr>
      <w:r w:rsidRPr="0EBA2AD1" w:rsidR="0F7982F6">
        <w:rPr>
          <w:sz w:val="24"/>
          <w:szCs w:val="24"/>
        </w:rPr>
        <w:t xml:space="preserve">Integración. (rama </w:t>
      </w:r>
      <w:r w:rsidRPr="0EBA2AD1" w:rsidR="5B9C0E3B">
        <w:rPr>
          <w:sz w:val="24"/>
          <w:szCs w:val="24"/>
        </w:rPr>
        <w:t>`cambio-ID`</w:t>
      </w:r>
      <w:r w:rsidRPr="0EBA2AD1" w:rsidR="0F7982F6">
        <w:rPr>
          <w:sz w:val="24"/>
          <w:szCs w:val="24"/>
        </w:rPr>
        <w:t>).</w:t>
      </w:r>
    </w:p>
    <w:p w:rsidR="0F7982F6" w:rsidP="0EBA2AD1" w:rsidRDefault="0F7982F6" w14:paraId="5187E997" w14:textId="572F293B">
      <w:pPr>
        <w:pStyle w:val="Prrafodelista"/>
        <w:numPr>
          <w:ilvl w:val="0"/>
          <w:numId w:val="47"/>
        </w:numPr>
        <w:spacing w:after="240"/>
        <w:jc w:val="both"/>
        <w:rPr>
          <w:sz w:val="24"/>
          <w:szCs w:val="24"/>
        </w:rPr>
      </w:pPr>
      <w:r w:rsidRPr="0EBA2AD1" w:rsidR="0F7982F6">
        <w:rPr>
          <w:sz w:val="24"/>
          <w:szCs w:val="24"/>
        </w:rPr>
        <w:t xml:space="preserve">Revisión final: aquí la rama generada en la tercera actividad hace </w:t>
      </w:r>
      <w:r w:rsidRPr="0EBA2AD1" w:rsidR="4E610FB1">
        <w:rPr>
          <w:sz w:val="24"/>
          <w:szCs w:val="24"/>
        </w:rPr>
        <w:t>`</w:t>
      </w:r>
      <w:r w:rsidRPr="0EBA2AD1" w:rsidR="0F7982F6">
        <w:rPr>
          <w:sz w:val="24"/>
          <w:szCs w:val="24"/>
        </w:rPr>
        <w:t>merge</w:t>
      </w:r>
      <w:r w:rsidRPr="0EBA2AD1" w:rsidR="45F3A4F8">
        <w:rPr>
          <w:sz w:val="24"/>
          <w:szCs w:val="24"/>
        </w:rPr>
        <w:t>`</w:t>
      </w:r>
      <w:r w:rsidRPr="0EBA2AD1" w:rsidR="0F7982F6">
        <w:rPr>
          <w:sz w:val="24"/>
          <w:szCs w:val="24"/>
        </w:rPr>
        <w:t xml:space="preserve"> a la rama </w:t>
      </w:r>
      <w:r w:rsidRPr="0EBA2AD1" w:rsidR="7B9279DD">
        <w:rPr>
          <w:sz w:val="24"/>
          <w:szCs w:val="24"/>
        </w:rPr>
        <w:t>`</w:t>
      </w:r>
      <w:r w:rsidR="5A2C2A18">
        <w:rPr/>
        <w:t>develop</w:t>
      </w:r>
      <w:r w:rsidRPr="0EBA2AD1" w:rsidR="7B9279DD">
        <w:rPr>
          <w:sz w:val="24"/>
          <w:szCs w:val="24"/>
        </w:rPr>
        <w:t>`</w:t>
      </w:r>
      <w:r w:rsidRPr="0EBA2AD1" w:rsidR="34D1FC91">
        <w:rPr>
          <w:sz w:val="24"/>
          <w:szCs w:val="24"/>
        </w:rPr>
        <w:t>, integra</w:t>
      </w:r>
      <w:r w:rsidRPr="0EBA2AD1" w:rsidR="0F7982F6">
        <w:rPr>
          <w:sz w:val="24"/>
          <w:szCs w:val="24"/>
        </w:rPr>
        <w:t>, integrando en el proyecto de forma adecuada la propuesta de cambio.</w:t>
      </w:r>
    </w:p>
    <w:p xmlns:wp14="http://schemas.microsoft.com/office/word/2010/wordml" w:rsidR="2562DA25" w:rsidP="26C27450" w:rsidRDefault="2562DA25" w14:paraId="27DBB3AF" wp14:textId="266C55E4">
      <w:pPr>
        <w:spacing w:after="240"/>
        <w:jc w:val="both"/>
      </w:pPr>
      <w:r w:rsidR="2562DA25">
        <w:rPr/>
        <w:t xml:space="preserve">Todos los </w:t>
      </w:r>
      <w:r w:rsidR="5511A528">
        <w:rPr/>
        <w:t>contribuidores</w:t>
      </w:r>
      <w:r w:rsidR="2562DA25">
        <w:rPr/>
        <w:t xml:space="preserve"> principales del proyecto tienen acceso de escritura en el proyecto.</w:t>
      </w:r>
      <w:r w:rsidR="6386C526">
        <w:rPr/>
        <w:t xml:space="preserve"> </w:t>
      </w:r>
      <w:r w:rsidR="2562DA25">
        <w:rPr/>
        <w:t xml:space="preserve">Pueden realizar </w:t>
      </w:r>
      <w:r w:rsidR="2562DA25">
        <w:rPr/>
        <w:t>commits</w:t>
      </w:r>
      <w:r w:rsidR="2562DA25">
        <w:rPr/>
        <w:t xml:space="preserve"> directamente en la rama `</w:t>
      </w:r>
      <w:r w:rsidR="06D0F4F7">
        <w:rPr/>
        <w:t>de</w:t>
      </w:r>
      <w:r w:rsidR="46BF19C3">
        <w:rPr/>
        <w:t>ve</w:t>
      </w:r>
      <w:r w:rsidR="06D0F4F7">
        <w:rPr/>
        <w:t>lo</w:t>
      </w:r>
      <w:r w:rsidR="46BF19C3">
        <w:rPr/>
        <w:t>p</w:t>
      </w:r>
      <w:r w:rsidR="2562DA25">
        <w:rPr/>
        <w:t>` (siempre siguiendo la convención), haciendo más ágil el desarrollo</w:t>
      </w:r>
      <w:r w:rsidR="2562DA25">
        <w:rPr/>
        <w:t>.</w:t>
      </w:r>
      <w:r w:rsidR="3870A260">
        <w:rPr/>
        <w:t xml:space="preserve"> </w:t>
      </w:r>
      <w:r w:rsidR="37812972">
        <w:rPr/>
        <w:t>Además, s</w:t>
      </w:r>
      <w:r w:rsidR="2562DA25">
        <w:rPr/>
        <w:t xml:space="preserve">e aplicarán reglas de protección </w:t>
      </w:r>
      <w:r w:rsidR="2D39EC4E">
        <w:rPr/>
        <w:t>sobre las ramas `</w:t>
      </w:r>
      <w:r w:rsidR="2D39EC4E">
        <w:rPr/>
        <w:t>main</w:t>
      </w:r>
      <w:r w:rsidR="2D39EC4E">
        <w:rPr/>
        <w:t>` y `develop`</w:t>
      </w:r>
      <w:r w:rsidR="2562DA25">
        <w:rPr/>
        <w:t xml:space="preserve"> para evitar descuidos o problemas, y se guardarán copias de seguridad periódicas del repositorio.</w:t>
      </w:r>
    </w:p>
    <w:p xmlns:wp14="http://schemas.microsoft.com/office/word/2010/wordml" w:rsidR="26C27450" w:rsidP="6F0EFDC7" w:rsidRDefault="2562DA25" w14:paraId="53184EA5" wp14:textId="2BC9073F">
      <w:pPr>
        <w:spacing w:after="240"/>
        <w:jc w:val="both"/>
      </w:pPr>
      <w:r w:rsidR="2562DA25">
        <w:rPr/>
        <w:t xml:space="preserve">Para el </w:t>
      </w:r>
      <w:r w:rsidR="2562DA25">
        <w:rPr/>
        <w:t>versionamiento</w:t>
      </w:r>
      <w:r w:rsidR="2562DA25">
        <w:rPr/>
        <w:t xml:space="preserve">, </w:t>
      </w:r>
      <w:r w:rsidR="69DD13FD">
        <w:rPr/>
        <w:t xml:space="preserve">como se ha </w:t>
      </w:r>
      <w:r w:rsidR="03732FDA">
        <w:rPr/>
        <w:t>mencionado, se utilizará la rama `</w:t>
      </w:r>
      <w:r w:rsidR="03732FDA">
        <w:rPr/>
        <w:t>main</w:t>
      </w:r>
      <w:r w:rsidR="03732FDA">
        <w:rPr/>
        <w:t>` y `</w:t>
      </w:r>
      <w:r w:rsidR="03732FDA">
        <w:rPr/>
        <w:t>develop</w:t>
      </w:r>
      <w:r w:rsidR="03732FDA">
        <w:rPr/>
        <w:t xml:space="preserve">`, </w:t>
      </w:r>
      <w:r w:rsidR="1F986925">
        <w:rPr/>
        <w:t xml:space="preserve"> </w:t>
      </w:r>
      <w:r w:rsidR="6F0E9D18">
        <w:rPr/>
        <w:t>siguiendo</w:t>
      </w:r>
      <w:r w:rsidR="2562DA25">
        <w:rPr/>
        <w:t xml:space="preserve"> un paradigma de </w:t>
      </w:r>
      <w:r w:rsidR="2562DA25">
        <w:rPr/>
        <w:t>versionamiento</w:t>
      </w:r>
      <w:r w:rsidR="2562DA25">
        <w:rPr/>
        <w:t xml:space="preserve"> semántico, con versiones menores para cada cambio (los chore y </w:t>
      </w:r>
      <w:r w:rsidR="2562DA25">
        <w:rPr/>
        <w:t>refactor</w:t>
      </w:r>
      <w:r w:rsidR="2562DA25">
        <w:rPr/>
        <w:t xml:space="preserve"> no aumentan la versión)</w:t>
      </w:r>
      <w:r w:rsidR="0370C401">
        <w:rPr/>
        <w:t xml:space="preserve"> en la rama `</w:t>
      </w:r>
      <w:r w:rsidR="0370C401">
        <w:rPr/>
        <w:t>develop</w:t>
      </w:r>
      <w:r w:rsidR="0370C401">
        <w:rPr/>
        <w:t>`</w:t>
      </w:r>
      <w:r w:rsidR="2562DA25">
        <w:rPr/>
        <w:t xml:space="preserve">, y versiones </w:t>
      </w:r>
      <w:r w:rsidR="744F474C">
        <w:rPr/>
        <w:t>estables en `</w:t>
      </w:r>
      <w:r w:rsidR="744F474C">
        <w:rPr/>
        <w:t>main</w:t>
      </w:r>
      <w:r w:rsidR="744F474C">
        <w:rPr/>
        <w:t>`</w:t>
      </w:r>
      <w:r w:rsidR="2562DA25">
        <w:rPr/>
        <w:t>.</w:t>
      </w:r>
      <w:r w:rsidR="50C99E84">
        <w:rPr/>
        <w:t xml:space="preserve"> </w:t>
      </w:r>
      <w:r w:rsidR="2562DA25">
        <w:rPr/>
        <w:t xml:space="preserve">Este etiquetamiento será automático gracias a utilizar las convenciones de </w:t>
      </w:r>
      <w:r w:rsidR="2562DA25">
        <w:rPr/>
        <w:t>commits</w:t>
      </w:r>
      <w:r w:rsidR="2562DA25">
        <w:rPr/>
        <w:t xml:space="preserve"> que decidimos.</w:t>
      </w:r>
      <w:r w:rsidR="1D5F6B02">
        <w:rPr/>
        <w:t xml:space="preserve"> Para la generación de versiones estables en la rama `</w:t>
      </w:r>
      <w:r w:rsidR="1D5F6B02">
        <w:rPr/>
        <w:t>main</w:t>
      </w:r>
      <w:r w:rsidR="1D5F6B02">
        <w:rPr/>
        <w:t>`, se hará</w:t>
      </w:r>
      <w:r w:rsidR="501D4166">
        <w:rPr/>
        <w:t xml:space="preserve"> `</w:t>
      </w:r>
      <w:r w:rsidR="501D4166">
        <w:rPr/>
        <w:t>merge</w:t>
      </w:r>
      <w:r w:rsidR="501D4166">
        <w:rPr/>
        <w:t>` de `</w:t>
      </w:r>
      <w:r w:rsidR="501D4166">
        <w:rPr/>
        <w:t>develop</w:t>
      </w:r>
      <w:r w:rsidR="501D4166">
        <w:rPr/>
        <w:t xml:space="preserve">` en ésta misma. Serán necesarias dos revisiones del grupo central antes de aprobar </w:t>
      </w:r>
      <w:r w:rsidR="6C58677B">
        <w:rPr/>
        <w:t>este proceso.</w:t>
      </w:r>
    </w:p>
    <w:p xmlns:wp14="http://schemas.microsoft.com/office/word/2010/wordml" w:rsidRPr="00FF3F0F" w:rsidR="001076CE" w:rsidP="131660A4" w:rsidRDefault="3FA2F422" w14:paraId="51D616D7" wp14:textId="77777777">
      <w:pPr>
        <w:pStyle w:val="Ttulo1"/>
        <w:jc w:val="both"/>
        <w:rPr/>
      </w:pPr>
      <w:bookmarkStart w:name="_Toc260472012" w:id="826011416"/>
      <w:r w:rsidR="3FA2F422">
        <w:rPr/>
        <w:t>Póker Scrum</w:t>
      </w:r>
      <w:bookmarkEnd w:id="826011416"/>
    </w:p>
    <w:p xmlns:wp14="http://schemas.microsoft.com/office/word/2010/wordml" w:rsidR="001076CE" w:rsidP="0EBA2AD1" w:rsidRDefault="3FA2F422" w14:paraId="218C1D73" wp14:textId="77777777">
      <w:pPr>
        <w:pStyle w:val="Ttulo2"/>
        <w:jc w:val="both"/>
        <w:rPr>
          <w:rFonts w:ascii="Times New Roman" w:hAnsi="Times New Roman" w:cs="Times New Roman"/>
        </w:rPr>
      </w:pPr>
      <w:bookmarkStart w:name="_Toc742407462" w:id="64845374"/>
      <w:r w:rsidRPr="0EBA2AD1" w:rsidR="3FA2F422">
        <w:rPr>
          <w:rFonts w:ascii="Times New Roman" w:hAnsi="Times New Roman" w:cs="Times New Roman"/>
        </w:rPr>
        <w:t>Introducción</w:t>
      </w:r>
      <w:bookmarkEnd w:id="64845374"/>
    </w:p>
    <w:p xmlns:wp14="http://schemas.microsoft.com/office/word/2010/wordml" w:rsidRPr="00FF3F0F" w:rsidR="001076CE" w:rsidP="131660A4" w:rsidRDefault="1D330521" w14:paraId="223063BE" wp14:textId="77777777">
      <w:pPr>
        <w:jc w:val="both"/>
      </w:pPr>
      <w:r w:rsidRPr="131660A4">
        <w:t xml:space="preserve">Póker Scrum es una técnica utilizada en el marco de Scrum, un enfoque ágil para la gestión de proyectos, especialmente en el desarrollo de software. </w:t>
      </w:r>
    </w:p>
    <w:p xmlns:wp14="http://schemas.microsoft.com/office/word/2010/wordml" w:rsidRPr="00FF3F0F" w:rsidR="001076CE" w:rsidP="131660A4" w:rsidRDefault="1D330521" w14:paraId="21782D38" wp14:textId="77777777">
      <w:pPr>
        <w:jc w:val="both"/>
      </w:pPr>
      <w:r w:rsidRPr="131660A4">
        <w:t>Esta técnica se emplea principalmente para estimar el esfuerzo o el tamaño de las tareas durante la planificación del proyecto fomentando la colaboración y la participación de todo el equipo en el proceso de estimación, lo que ayuda a generar estimaciones más precisas y a mejorar la comprensión colectiva del trabajo por hacer.</w:t>
      </w:r>
    </w:p>
    <w:p xmlns:wp14="http://schemas.microsoft.com/office/word/2010/wordml" w:rsidR="001076CE" w:rsidP="0EBA2AD1" w:rsidRDefault="3FA2F422" w14:paraId="2C6A3FEB" wp14:textId="77777777">
      <w:pPr>
        <w:pStyle w:val="Ttulo2"/>
        <w:jc w:val="both"/>
        <w:rPr>
          <w:rFonts w:ascii="Times New Roman" w:hAnsi="Times New Roman" w:cs="Times New Roman"/>
        </w:rPr>
      </w:pPr>
      <w:bookmarkStart w:name="_Toc1945296056" w:id="1142014056"/>
      <w:r w:rsidRPr="0EBA2AD1" w:rsidR="3FA2F422">
        <w:rPr>
          <w:rFonts w:ascii="Times New Roman" w:hAnsi="Times New Roman" w:cs="Times New Roman"/>
        </w:rPr>
        <w:t>Funcionamiento</w:t>
      </w:r>
      <w:bookmarkEnd w:id="1142014056"/>
    </w:p>
    <w:p xmlns:wp14="http://schemas.microsoft.com/office/word/2010/wordml" w:rsidR="001076CE" w:rsidP="131660A4" w:rsidRDefault="1D330521" w14:paraId="41AAE4B7" wp14:textId="77777777">
      <w:pPr>
        <w:jc w:val="both"/>
      </w:pPr>
      <w:r w:rsidRPr="131660A4">
        <w:t>Para emplear esta técnica es necesario aplicar el siguiente conjunto de pasos:</w:t>
      </w:r>
    </w:p>
    <w:p xmlns:wp14="http://schemas.microsoft.com/office/word/2010/wordml" w:rsidR="001076CE" w:rsidP="131660A4" w:rsidRDefault="1D330521" w14:paraId="64C89248" wp14:textId="77777777">
      <w:pPr>
        <w:pStyle w:val="Prrafodelista"/>
        <w:numPr>
          <w:ilvl w:val="0"/>
          <w:numId w:val="46"/>
        </w:numPr>
        <w:jc w:val="both"/>
      </w:pPr>
      <w:r w:rsidRPr="131660A4">
        <w:t>Reunión del equipo: el equipo se reúne para estimar el esfuerzo requerido para completar las tareas pendientes. Esto puede incluir el desarrollo de nuevas características, la resolución de problemas, o cualquier otra actividad relacionada con el proyecto.</w:t>
      </w:r>
    </w:p>
    <w:p xmlns:wp14="http://schemas.microsoft.com/office/word/2010/wordml" w:rsidR="001076CE" w:rsidP="131660A4" w:rsidRDefault="1D330521" w14:paraId="4C387E48" wp14:textId="77777777">
      <w:pPr>
        <w:pStyle w:val="Prrafodelista"/>
        <w:numPr>
          <w:ilvl w:val="0"/>
          <w:numId w:val="46"/>
        </w:numPr>
        <w:jc w:val="both"/>
      </w:pPr>
      <w:r w:rsidRPr="131660A4">
        <w:t>Uso de cartas: cada miembro del equipo recibe un conjunto de cartas de póker, cada una con un número que representa una medida de esfuerzo relativo. Estos números suelen seguir la secuencia de Fibonacci: 1, 2, 3, 5, 8, 13, 21, etc. También se incluye una carta con un símbolo de interrogación para indicar que no está seguro de la estimación, y una carta con un infinito para indicar que la tarea es demasiado grande o desconocida para estimarla.</w:t>
      </w:r>
    </w:p>
    <w:p xmlns:wp14="http://schemas.microsoft.com/office/word/2010/wordml" w:rsidR="001076CE" w:rsidP="131660A4" w:rsidRDefault="1D330521" w14:paraId="0748CD48" wp14:textId="77777777">
      <w:pPr>
        <w:pStyle w:val="Prrafodelista"/>
        <w:numPr>
          <w:ilvl w:val="0"/>
          <w:numId w:val="46"/>
        </w:numPr>
        <w:jc w:val="both"/>
      </w:pPr>
      <w:r w:rsidRPr="131660A4">
        <w:t>Estimación: al recibir una tarea para estimar, cada miembro del equipo selecciona una carta que refleje su estimación del esfuerzo requerido. Esta selección se realiza en secreto, sin que los miembros del equipo sepan las elecciones de los demás.</w:t>
      </w:r>
    </w:p>
    <w:p xmlns:wp14="http://schemas.microsoft.com/office/word/2010/wordml" w:rsidR="001076CE" w:rsidP="131660A4" w:rsidRDefault="1D330521" w14:paraId="16BB7B8F" wp14:textId="77777777">
      <w:pPr>
        <w:pStyle w:val="Prrafodelista"/>
        <w:numPr>
          <w:ilvl w:val="0"/>
          <w:numId w:val="46"/>
        </w:numPr>
        <w:jc w:val="both"/>
      </w:pPr>
      <w:r w:rsidRPr="131660A4">
        <w:t>Revelación y Discusión: Una vez que todos los miembros del equipo han seleccionado una carta, se revelan simultáneamente. Si las estimaciones son consistentes, se registra la estimación y se procede a la siguiente tarea. Sin embargo, si hay discrepancias significativas, se inicia una discusión para comprender los diferentes puntos de vista y las razones detrás de las estimaciones, especialmente de aquellas con valores extremos. En caso de no llegar a consenso entre los miembros puede volver realizarse la estimación o bien resolver el conflicto empleando el tiempo Pert.</w:t>
      </w:r>
    </w:p>
    <w:p xmlns:wp14="http://schemas.microsoft.com/office/word/2010/wordml" w:rsidR="478B0A14" w:rsidP="6F0EFDC7" w:rsidRDefault="1D330521" w14:paraId="5460C15B" wp14:textId="77777777">
      <w:pPr>
        <w:pStyle w:val="Prrafodelista"/>
        <w:numPr>
          <w:ilvl w:val="0"/>
          <w:numId w:val="46"/>
        </w:numPr>
        <w:jc w:val="both"/>
      </w:pPr>
      <w:r>
        <w:t>Consenso: Una vez que se ha alcanzado un consenso, la estimación se registra y se utiliza para planificar el trabajo futuro. Las estimaciones también pueden revisarse y ajustarse a medida que el equipo gana más información o experiencia sobre las tareas.</w:t>
      </w:r>
    </w:p>
    <w:p xmlns:wp14="http://schemas.microsoft.com/office/word/2010/wordml" w:rsidR="478B0A14" w:rsidP="131660A4" w:rsidRDefault="2D862EB0" w14:paraId="3CCB3C6F" wp14:textId="77777777">
      <w:pPr>
        <w:pStyle w:val="Ttulo1"/>
        <w:jc w:val="both"/>
        <w:rPr/>
      </w:pPr>
      <w:bookmarkStart w:name="_Toc1770701245" w:id="1780513679"/>
      <w:r w:rsidR="2D862EB0">
        <w:rPr/>
        <w:t>Asignación de prioridades</w:t>
      </w:r>
      <w:bookmarkEnd w:id="1780513679"/>
    </w:p>
    <w:p xmlns:wp14="http://schemas.microsoft.com/office/word/2010/wordml" w:rsidR="79CD7FCC" w:rsidP="131660A4" w:rsidRDefault="2D862EB0" w14:paraId="4302CE28" wp14:textId="77777777">
      <w:pPr>
        <w:pStyle w:val="Ttulo2"/>
        <w:spacing w:line="259" w:lineRule="auto"/>
        <w:jc w:val="both"/>
        <w:rPr/>
      </w:pPr>
      <w:bookmarkStart w:name="_Toc1259372945" w:id="345811308"/>
      <w:r w:rsidR="2D862EB0">
        <w:rPr/>
        <w:t>Descripción e interpretación</w:t>
      </w:r>
      <w:bookmarkEnd w:id="345811308"/>
    </w:p>
    <w:p xmlns:wp14="http://schemas.microsoft.com/office/word/2010/wordml" w:rsidR="35100261" w:rsidP="131660A4" w:rsidRDefault="35100261" w14:paraId="002AA956" wp14:textId="77777777">
      <w:pPr>
        <w:jc w:val="both"/>
      </w:pPr>
      <w:r>
        <w:t xml:space="preserve">Para asignar las prioridades a las solicitudes de cambio se debe seguir un proceso estructurado, considerando varios factores. </w:t>
      </w:r>
      <w:r w:rsidR="2236935A">
        <w:t xml:space="preserve">En la segunda actividad, “Evaluación de la propuesta”, </w:t>
      </w:r>
      <w:r w:rsidR="4A6D893D">
        <w:t>se realiza esta asignación. Es en este punto donde se analizan las propuestas de cambio</w:t>
      </w:r>
      <w:r w:rsidR="276A2E27">
        <w:t>, descartando aquellas solicitudes de cambio que no aportan valor real y significativo en el proyecto.</w:t>
      </w:r>
    </w:p>
    <w:p xmlns:wp14="http://schemas.microsoft.com/office/word/2010/wordml" w:rsidR="131660A4" w:rsidP="131660A4" w:rsidRDefault="131660A4" w14:paraId="66204FF1" wp14:textId="77777777">
      <w:pPr>
        <w:jc w:val="both"/>
      </w:pPr>
    </w:p>
    <w:p xmlns:wp14="http://schemas.microsoft.com/office/word/2010/wordml" w:rsidR="276A2E27" w:rsidP="131660A4" w:rsidRDefault="276A2E27" w14:paraId="7DEA4990" wp14:textId="77777777">
      <w:pPr>
        <w:jc w:val="both"/>
      </w:pPr>
      <w:r>
        <w:t>Tal y como se describe en el apartado anterior, se utiliza la técnica del póker scrum para estimar el coste del cambio. Es en función de esto, de la urgencia que presenta la solicitud, la complejidad té</w:t>
      </w:r>
      <w:r w:rsidR="0FD96CC1">
        <w:t xml:space="preserve">cnica, los recursos, </w:t>
      </w:r>
      <w:r w:rsidR="4FE60EB7">
        <w:t>el tiempo estimado que llevaría implementarla... se le asignará una prioridad numérica</w:t>
      </w:r>
      <w:r w:rsidR="26B141AA">
        <w:t>, siendo cuanto más baja, de mayor prioridad.</w:t>
      </w:r>
    </w:p>
    <w:p xmlns:wp14="http://schemas.microsoft.com/office/word/2010/wordml" w:rsidR="131660A4" w:rsidP="131660A4" w:rsidRDefault="131660A4" w14:paraId="2DBF0D7D" wp14:textId="77777777">
      <w:pPr>
        <w:jc w:val="both"/>
      </w:pPr>
    </w:p>
    <w:p xmlns:wp14="http://schemas.microsoft.com/office/word/2010/wordml" w:rsidR="4FE60EB7" w:rsidP="131660A4" w:rsidRDefault="4FE60EB7" w14:paraId="7CE9120E" wp14:textId="77777777">
      <w:pPr>
        <w:jc w:val="both"/>
      </w:pPr>
      <w:r>
        <w:t>En la actividad siguiente, “Análisis detallado”</w:t>
      </w:r>
      <w:r w:rsidR="3721D670">
        <w:t>, se generan las diferentes plantillas con las tareas que debe realizar cada grupo de desarrollo. Aquí, en función de la p</w:t>
      </w:r>
      <w:r w:rsidR="7455571E">
        <w:t xml:space="preserve">rioridad </w:t>
      </w:r>
      <w:r w:rsidR="3721D670">
        <w:t>ini</w:t>
      </w:r>
      <w:r w:rsidR="07B1AC32">
        <w:t>ci</w:t>
      </w:r>
      <w:r w:rsidR="3721D670">
        <w:t>al que tenía l</w:t>
      </w:r>
      <w:r w:rsidR="549D59BD">
        <w:t>a soli</w:t>
      </w:r>
      <w:r w:rsidR="1AEE03ED">
        <w:t xml:space="preserve">citud de cambio, y los mismos criterios nombrados anteriormente, se le asigna una prioridad </w:t>
      </w:r>
      <w:r w:rsidR="7FA2EF8B">
        <w:t>modulada dentro del</w:t>
      </w:r>
      <w:r w:rsidR="1AEE03ED">
        <w:t xml:space="preserve"> grupo.</w:t>
      </w:r>
    </w:p>
    <w:p xmlns:wp14="http://schemas.microsoft.com/office/word/2010/wordml" w:rsidR="79CD7FCC" w:rsidP="131660A4" w:rsidRDefault="2D862EB0" w14:paraId="7154F67C" wp14:textId="77777777">
      <w:pPr>
        <w:pStyle w:val="Ttulo2"/>
        <w:spacing w:line="259" w:lineRule="auto"/>
        <w:jc w:val="both"/>
        <w:rPr/>
      </w:pPr>
      <w:bookmarkStart w:name="_Toc1036174789" w:id="47882840"/>
      <w:r w:rsidR="2D862EB0">
        <w:rPr/>
        <w:t>Imp</w:t>
      </w:r>
      <w:r w:rsidR="5D222D3D">
        <w:rPr/>
        <w:t xml:space="preserve">acto </w:t>
      </w:r>
      <w:r w:rsidR="2D862EB0">
        <w:rPr/>
        <w:t xml:space="preserve">en el </w:t>
      </w:r>
      <w:r w:rsidR="7985F615">
        <w:rPr/>
        <w:t>proceso</w:t>
      </w:r>
      <w:bookmarkEnd w:id="47882840"/>
    </w:p>
    <w:p xmlns:wp14="http://schemas.microsoft.com/office/word/2010/wordml" w:rsidRPr="00F63D22" w:rsidR="001076CE" w:rsidP="131660A4" w:rsidRDefault="4A1504AE" w14:paraId="7FF5D229" wp14:textId="77777777">
      <w:pPr>
        <w:jc w:val="both"/>
      </w:pPr>
      <w:r>
        <w:t xml:space="preserve">Las primeras actividades del proceso de control de cambios son las que se ven más afectadas por la asignación de prioridades, ya que se trata también de la parte que se ve más afectada a la hora de gestionar un volumen elevado de </w:t>
      </w:r>
      <w:r w:rsidR="43AE6E4A">
        <w:t>solicitudes de cambio.</w:t>
      </w:r>
    </w:p>
    <w:p xmlns:wp14="http://schemas.microsoft.com/office/word/2010/wordml" w:rsidR="131660A4" w:rsidP="131660A4" w:rsidRDefault="131660A4" w14:paraId="6B62F1B3" wp14:textId="77777777">
      <w:pPr>
        <w:jc w:val="both"/>
      </w:pPr>
    </w:p>
    <w:p xmlns:wp14="http://schemas.microsoft.com/office/word/2010/wordml" w:rsidR="43AE6E4A" w:rsidP="131660A4" w:rsidRDefault="43AE6E4A" w14:paraId="39B7C0E2" wp14:textId="77777777">
      <w:pPr>
        <w:jc w:val="both"/>
      </w:pPr>
      <w:r>
        <w:t>En la segunda actividad, “Evaluación de la propuesta”, se realiza</w:t>
      </w:r>
      <w:r w:rsidR="125A2EAD">
        <w:t xml:space="preserve"> el proceso de clasificación inicial de las solicitudes de cambio. Es en este punto donde se descartan aquellas que no aporten valor, o no tengan sentido, en el contexto del proyecto. Es importante aquí la asignación de u</w:t>
      </w:r>
      <w:r w:rsidR="7FAA9DA2">
        <w:t xml:space="preserve">na prioridad inicial, agilizando el avance de aquellas solicitudes relevantes, </w:t>
      </w:r>
      <w:r w:rsidR="00ABD189">
        <w:t>aunque se registren más tarde, en el proceso de gestión.</w:t>
      </w:r>
    </w:p>
    <w:p xmlns:wp14="http://schemas.microsoft.com/office/word/2010/wordml" w:rsidR="131660A4" w:rsidP="131660A4" w:rsidRDefault="131660A4" w14:paraId="02F2C34E" wp14:textId="77777777">
      <w:pPr>
        <w:jc w:val="both"/>
      </w:pPr>
    </w:p>
    <w:p xmlns:wp14="http://schemas.microsoft.com/office/word/2010/wordml" w:rsidR="26C27450" w:rsidP="6F0EFDC7" w:rsidRDefault="00ABD189" w14:paraId="1CD2D2CC" wp14:textId="77777777">
      <w:pPr>
        <w:spacing w:line="259" w:lineRule="auto"/>
        <w:jc w:val="both"/>
      </w:pPr>
      <w:r>
        <w:t xml:space="preserve">En la actividad siguiente, “Análisis detallado”, se evaluarán las solicitudes de cambio por orden de prioridad, el establecido </w:t>
      </w:r>
      <w:r w:rsidR="255CFDF8">
        <w:t>en la actividad previa. En este punto, la solicitud de cambio se evalúa pormenorizadamente, estableciendo las tareas que deben abord</w:t>
      </w:r>
      <w:r w:rsidR="03620726">
        <w:t>ar los equipo</w:t>
      </w:r>
      <w:r w:rsidR="734222B1">
        <w:t>s</w:t>
      </w:r>
      <w:r w:rsidR="03620726">
        <w:t xml:space="preserve"> de desarrollo. Aquí, de nuevo, es relevante asignar una prioridad al conjunto</w:t>
      </w:r>
      <w:r w:rsidR="7F34A49A">
        <w:t xml:space="preserve"> </w:t>
      </w:r>
      <w:r w:rsidR="03620726">
        <w:t>de tareas asignadas a cada grupo</w:t>
      </w:r>
      <w:r w:rsidR="3874274E">
        <w:t>. Dentro de la propia solicitud de cambio, partes de las acciones necesarias para su implementación pueden tener menor relevancia. Por esto mismo, es importante modular la prioridad i</w:t>
      </w:r>
      <w:r w:rsidR="4CD8BA0F">
        <w:t>nicial en nuevas prioridades para los grupos de desarrollo. De esta forma se evita que un grupo</w:t>
      </w:r>
      <w:r w:rsidR="08CE7260">
        <w:t xml:space="preserve"> </w:t>
      </w:r>
      <w:r w:rsidR="4CD8BA0F">
        <w:t xml:space="preserve">afectado menormente por tareas asociadas </w:t>
      </w:r>
      <w:r w:rsidR="671FB112">
        <w:t>a una solicitud de cambio de prioridad alta</w:t>
      </w:r>
      <w:r w:rsidR="47735791">
        <w:t xml:space="preserve"> vea su flujo de trabajo altamente influido y cortado por estas tareas.</w:t>
      </w:r>
    </w:p>
    <w:sectPr w:rsidR="26C27450" w:rsidSect="00703841">
      <w:footerReference w:type="default" r:id="rId24"/>
      <w:headerReference w:type="first" r:id="rId25"/>
      <w:pgSz w:w="11906" w:h="16838" w:orient="portrait"/>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703841" w:rsidRDefault="00703841" w14:paraId="19219836" wp14:textId="77777777">
      <w:r>
        <w:separator/>
      </w:r>
    </w:p>
  </w:endnote>
  <w:endnote w:type="continuationSeparator" w:id="0">
    <w:p xmlns:wp14="http://schemas.microsoft.com/office/word/2010/wordml" w:rsidR="00703841" w:rsidRDefault="00703841" w14:paraId="296FEF7D" wp14:textId="77777777">
      <w:r>
        <w:continuationSeparator/>
      </w:r>
    </w:p>
  </w:endnote>
  <w:endnote w:type="continuationNotice" w:id="1">
    <w:p xmlns:wp14="http://schemas.microsoft.com/office/word/2010/wordml" w:rsidR="00703841" w:rsidRDefault="00703841" w14:paraId="7194DBDC"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D55E18" w:rsidRDefault="00D55E18" w14:paraId="44FB30F8" wp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xmlns:wp14="http://schemas.microsoft.com/office/word/2010/wordml" w:rsidR="49A2F2D9" w:rsidTr="3728B6D2" w14:paraId="1F3B1409" wp14:textId="77777777">
      <w:trPr>
        <w:trHeight w:val="300"/>
      </w:trPr>
      <w:tc>
        <w:tcPr>
          <w:tcW w:w="2830" w:type="dxa"/>
        </w:tcPr>
        <w:p w:rsidR="49A2F2D9" w:rsidP="49A2F2D9" w:rsidRDefault="49A2F2D9" w14:paraId="562C75D1" wp14:textId="77777777">
          <w:pPr>
            <w:pStyle w:val="Encabezado"/>
            <w:ind w:left="-115"/>
          </w:pPr>
        </w:p>
      </w:tc>
      <w:tc>
        <w:tcPr>
          <w:tcW w:w="2830" w:type="dxa"/>
        </w:tcPr>
        <w:p w:rsidR="49A2F2D9" w:rsidP="49A2F2D9" w:rsidRDefault="49A2F2D9" w14:paraId="664355AD" wp14:textId="77777777">
          <w:pPr>
            <w:pStyle w:val="Encabezado"/>
            <w:jc w:val="center"/>
          </w:pPr>
        </w:p>
      </w:tc>
      <w:tc>
        <w:tcPr>
          <w:tcW w:w="2830" w:type="dxa"/>
        </w:tcPr>
        <w:p w:rsidR="49A2F2D9" w:rsidP="49A2F2D9" w:rsidRDefault="49A2F2D9" w14:paraId="1A965116" wp14:textId="77777777">
          <w:pPr>
            <w:pStyle w:val="Encabezado"/>
            <w:ind w:right="-115"/>
            <w:jc w:val="right"/>
          </w:pPr>
        </w:p>
      </w:tc>
    </w:tr>
  </w:tbl>
  <w:p xmlns:wp14="http://schemas.microsoft.com/office/word/2010/wordml" w:rsidR="49A2F2D9" w:rsidP="49A2F2D9" w:rsidRDefault="49A2F2D9" w14:paraId="7DF4E37C" wp14:textId="777777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173FFA" w:rsidR="00F63D22" w:rsidP="3728B6D2" w:rsidRDefault="00F63D22" w14:paraId="3980777D" wp14:textId="77777777">
    <w:pPr>
      <w:pStyle w:val="Piedepgina"/>
      <w:tabs>
        <w:tab w:val="clear" w:pos="8504"/>
        <w:tab w:val="right" w:pos="8364"/>
      </w:tabs>
      <w:rPr>
        <w:i/>
        <w:iCs/>
      </w:rPr>
    </w:pPr>
    <w:r w:rsidRPr="00173FFA">
      <w:rPr>
        <w:i/>
      </w:rPr>
      <w:tab/>
    </w:r>
    <w:r w:rsidRPr="00173FFA">
      <w:rPr>
        <w:i/>
      </w:rPr>
      <w:tab/>
    </w:r>
    <w:r w:rsidRPr="3728B6D2">
      <w:rPr>
        <w:i/>
        <w:iCs/>
        <w:color w:val="2B579A"/>
        <w:shd w:val="clear" w:color="auto" w:fill="E6E6E6"/>
      </w:rPr>
      <w:fldChar w:fldCharType="begin"/>
    </w:r>
    <w:r w:rsidRPr="3728B6D2">
      <w:rPr>
        <w:i/>
        <w:iCs/>
      </w:rPr>
      <w:instrText xml:space="preserve"> TIME \@ "dd/MM/yyyy" </w:instrText>
    </w:r>
    <w:r w:rsidRPr="3728B6D2">
      <w:rPr>
        <w:i/>
        <w:iCs/>
        <w:color w:val="2B579A"/>
        <w:shd w:val="clear" w:color="auto" w:fill="E6E6E6"/>
      </w:rPr>
      <w:fldChar w:fldCharType="separate"/>
    </w:r>
    <w:r w:rsidR="00B33BCC">
      <w:rPr>
        <w:i/>
        <w:iCs/>
        <w:noProof/>
      </w:rPr>
      <w:t>29/02/2024</w:t>
    </w:r>
    <w:r w:rsidRPr="3728B6D2">
      <w:rPr>
        <w:i/>
        <w:iCs/>
        <w:color w:val="2B579A"/>
        <w:shd w:val="clear" w:color="auto" w:fill="E6E6E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173FFA" w:rsidR="00F63D22" w:rsidP="3728B6D2" w:rsidRDefault="00F63D22" w14:paraId="30C74E57" wp14:textId="77777777">
    <w:pPr>
      <w:pStyle w:val="Piedepgina"/>
      <w:tabs>
        <w:tab w:val="clear" w:pos="8504"/>
        <w:tab w:val="right" w:pos="8364"/>
      </w:tabs>
      <w:rPr>
        <w:i/>
        <w:iCs/>
      </w:rPr>
    </w:pPr>
    <w:r w:rsidRPr="3728B6D2">
      <w:rPr>
        <w:i/>
        <w:iCs/>
        <w:color w:val="2B579A"/>
        <w:shd w:val="clear" w:color="auto" w:fill="E6E6E6"/>
      </w:rPr>
      <w:fldChar w:fldCharType="begin"/>
    </w:r>
    <w:r w:rsidRPr="3728B6D2">
      <w:rPr>
        <w:i/>
        <w:iCs/>
      </w:rPr>
      <w:instrText xml:space="preserve"> TIME \@ "dd/MM/yyyy" </w:instrText>
    </w:r>
    <w:r w:rsidRPr="3728B6D2">
      <w:rPr>
        <w:i/>
        <w:iCs/>
        <w:color w:val="2B579A"/>
        <w:shd w:val="clear" w:color="auto" w:fill="E6E6E6"/>
      </w:rPr>
      <w:fldChar w:fldCharType="separate"/>
    </w:r>
    <w:r w:rsidR="00B33BCC">
      <w:rPr>
        <w:i/>
        <w:iCs/>
        <w:noProof/>
      </w:rPr>
      <w:t>29/02/2024</w:t>
    </w:r>
    <w:r w:rsidRPr="3728B6D2">
      <w:rPr>
        <w:i/>
        <w:iCs/>
        <w:color w:val="2B579A"/>
        <w:shd w:val="clear" w:color="auto" w:fill="E6E6E6"/>
      </w:rPr>
      <w:fldChar w:fldCharType="end"/>
    </w:r>
    <w:r w:rsidRPr="3728B6D2" w:rsidR="3728B6D2">
      <w:rPr>
        <w:b/>
        <w:bCs/>
      </w:rPr>
      <w:t xml:space="preserve"> </w:t>
    </w:r>
    <w:r>
      <w:tab/>
    </w:r>
    <w:r>
      <w:tab/>
    </w:r>
    <w:r w:rsidRPr="3728B6D2">
      <w:rPr>
        <w:b/>
        <w:bCs/>
        <w:color w:val="2B579A"/>
        <w:shd w:val="clear" w:color="auto" w:fill="E6E6E6"/>
      </w:rPr>
      <w:fldChar w:fldCharType="begin"/>
    </w:r>
    <w:r w:rsidRPr="3728B6D2">
      <w:rPr>
        <w:b/>
        <w:bCs/>
      </w:rPr>
      <w:instrText xml:space="preserve"> PAGE   \* MERGEFORMAT </w:instrText>
    </w:r>
    <w:r w:rsidRPr="3728B6D2">
      <w:rPr>
        <w:b/>
        <w:bCs/>
        <w:color w:val="2B579A"/>
        <w:shd w:val="clear" w:color="auto" w:fill="E6E6E6"/>
      </w:rPr>
      <w:fldChar w:fldCharType="separate"/>
    </w:r>
    <w:r w:rsidRPr="3728B6D2" w:rsidR="3728B6D2">
      <w:rPr>
        <w:b/>
        <w:bCs/>
      </w:rPr>
      <w:t>i</w:t>
    </w:r>
    <w:r w:rsidRPr="3728B6D2">
      <w:rPr>
        <w:b/>
        <w:bCs/>
        <w:color w:val="2B579A"/>
        <w:shd w:val="clear" w:color="auto" w:fill="E6E6E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173FFA" w:rsidR="00173FFA" w:rsidP="49A2F2D9" w:rsidRDefault="00173FFA" w14:paraId="4374D383" wp14:textId="763C9512">
    <w:pPr>
      <w:pStyle w:val="Piedepgina"/>
      <w:tabs>
        <w:tab w:val="clear" w:pos="8504"/>
        <w:tab w:val="right" w:pos="8364"/>
      </w:tabs>
      <w:rPr>
        <w:b w:val="1"/>
        <w:bCs w:val="1"/>
      </w:rPr>
    </w:pPr>
    <w:r w:rsidRPr="71A3C520">
      <w:rPr>
        <w:i w:val="1"/>
        <w:iCs w:val="1"/>
        <w:color w:val="2B579A"/>
      </w:rPr>
      <w:fldChar w:fldCharType="begin"/>
    </w:r>
    <w:r w:rsidRPr="71A3C520">
      <w:rPr>
        <w:i w:val="1"/>
        <w:iCs w:val="1"/>
      </w:rPr>
      <w:instrText xml:space="preserve"> TIME \@ "dd/MM/yyyy" </w:instrText>
    </w:r>
    <w:r w:rsidRPr="71A3C520">
      <w:rPr>
        <w:i w:val="1"/>
        <w:iCs w:val="1"/>
        <w:color w:val="2B579A"/>
      </w:rPr>
      <w:fldChar w:fldCharType="separate"/>
    </w:r>
    <w:r w:rsidRPr="71A3C520" w:rsidR="71A3C520">
      <w:rPr>
        <w:i w:val="1"/>
        <w:iCs w:val="1"/>
        <w:noProof/>
      </w:rPr>
      <w:t>29/02/2024</w:t>
    </w:r>
    <w:r w:rsidRPr="71A3C520">
      <w:rPr>
        <w:i w:val="1"/>
        <w:iCs w:val="1"/>
        <w:color w:val="2B579A"/>
      </w:rPr>
      <w:fldChar w:fldCharType="end"/>
    </w:r>
    <w:r>
      <w:tab/>
    </w:r>
    <w:r>
      <w:tab/>
    </w:r>
    <w:r w:rsidRPr="71A3C520" w:rsidR="71A3C520">
      <w:rPr>
        <w:b w:val="1"/>
        <w:bCs w:val="1"/>
      </w:rPr>
      <w:t xml:space="preserve">Página </w:t>
    </w:r>
    <w:r w:rsidRPr="71A3C520">
      <w:rPr>
        <w:b w:val="1"/>
        <w:bCs w:val="1"/>
      </w:rPr>
      <w:fldChar w:fldCharType="begin"/>
    </w:r>
    <w:r w:rsidRPr="71A3C520">
      <w:rPr>
        <w:b w:val="1"/>
        <w:bCs w:val="1"/>
      </w:rPr>
      <w:instrText xml:space="preserve"> PAGE   \* MERGEFORMAT </w:instrText>
    </w:r>
    <w:r w:rsidRPr="71A3C520">
      <w:rPr>
        <w:b w:val="1"/>
        <w:bCs w:val="1"/>
        <w:color w:val="2B579A"/>
      </w:rPr>
      <w:fldChar w:fldCharType="separate"/>
    </w:r>
    <w:r w:rsidRPr="71A3C520" w:rsidR="71A3C520">
      <w:rPr>
        <w:b w:val="1"/>
        <w:bCs w:val="1"/>
      </w:rPr>
      <w:t>3</w:t>
    </w:r>
    <w:r w:rsidRPr="71A3C520">
      <w:rPr>
        <w:b w:val="1"/>
        <w:bCs w:val="1"/>
      </w:rPr>
      <w:fldChar w:fldCharType="end"/>
    </w:r>
    <w:r w:rsidRPr="71A3C520" w:rsidR="71A3C520">
      <w:rPr>
        <w:b w:val="1"/>
        <w:bCs w:val="1"/>
      </w:rPr>
      <w:t xml:space="preserve"> de </w:t>
    </w:r>
    <w:r w:rsidRPr="71A3C520" w:rsidR="71A3C520">
      <w:rPr>
        <w:b w:val="1"/>
        <w:bCs w:val="1"/>
      </w:rPr>
      <w:t>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703841" w:rsidRDefault="00703841" w14:paraId="4B1F511A" wp14:textId="77777777">
      <w:r>
        <w:separator/>
      </w:r>
    </w:p>
  </w:footnote>
  <w:footnote w:type="continuationSeparator" w:id="0">
    <w:p xmlns:wp14="http://schemas.microsoft.com/office/word/2010/wordml" w:rsidR="00703841" w:rsidRDefault="00703841" w14:paraId="65F9C3DC" wp14:textId="77777777">
      <w:r>
        <w:continuationSeparator/>
      </w:r>
    </w:p>
  </w:footnote>
  <w:footnote w:type="continuationNotice" w:id="1">
    <w:p xmlns:wp14="http://schemas.microsoft.com/office/word/2010/wordml" w:rsidR="00703841" w:rsidRDefault="00703841" w14:paraId="5023141B" wp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D55E18" w:rsidRDefault="00D55E18" w14:paraId="680A4E5D" wp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F512EB" w:rsidR="006B6897" w:rsidP="3728B6D2" w:rsidRDefault="006B6897" w14:paraId="01A85717" wp14:textId="77777777">
    <w:pPr>
      <w:pStyle w:val="Piedepgina"/>
      <w:tabs>
        <w:tab w:val="clear" w:pos="8504"/>
        <w:tab w:val="right" w:pos="8364"/>
      </w:tabs>
      <w:rPr>
        <w:i/>
        <w:iCs/>
      </w:rPr>
    </w:pPr>
    <w:r w:rsidRPr="00F512EB">
      <w:rPr>
        <w:i/>
      </w:rPr>
      <w:tab/>
    </w:r>
    <w:r w:rsidRPr="3728B6D2" w:rsidR="3728B6D2">
      <w:rPr>
        <w:i/>
        <w:iCs/>
      </w:rPr>
      <w:t>CM. Definición de un Proceso de Control del Cambio</w:t>
    </w:r>
    <w:r w:rsidRPr="00F512EB">
      <w:rPr>
        <w:i/>
      </w:rPr>
      <w:tab/>
    </w:r>
  </w:p>
  <w:p xmlns:wp14="http://schemas.microsoft.com/office/word/2010/wordml" w:rsidRPr="00F512EB" w:rsidR="00405635" w:rsidRDefault="00405635" w14:paraId="1DA6542E" wp14:textId="7777777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xmlns:wp14="http://schemas.microsoft.com/office/word/2010/wordml" w:rsidR="49A2F2D9" w:rsidTr="3728B6D2" w14:paraId="769D0D3C" wp14:textId="77777777">
      <w:trPr>
        <w:trHeight w:val="300"/>
      </w:trPr>
      <w:tc>
        <w:tcPr>
          <w:tcW w:w="2830" w:type="dxa"/>
        </w:tcPr>
        <w:p w:rsidR="49A2F2D9" w:rsidP="49A2F2D9" w:rsidRDefault="49A2F2D9" w14:paraId="54CD245A" wp14:textId="77777777">
          <w:pPr>
            <w:pStyle w:val="Encabezado"/>
            <w:ind w:left="-115"/>
          </w:pPr>
        </w:p>
      </w:tc>
      <w:tc>
        <w:tcPr>
          <w:tcW w:w="2830" w:type="dxa"/>
        </w:tcPr>
        <w:p w:rsidR="49A2F2D9" w:rsidP="49A2F2D9" w:rsidRDefault="49A2F2D9" w14:paraId="1231BE67" wp14:textId="77777777">
          <w:pPr>
            <w:pStyle w:val="Encabezado"/>
            <w:jc w:val="center"/>
          </w:pPr>
        </w:p>
      </w:tc>
      <w:tc>
        <w:tcPr>
          <w:tcW w:w="2830" w:type="dxa"/>
        </w:tcPr>
        <w:p w:rsidR="49A2F2D9" w:rsidP="49A2F2D9" w:rsidRDefault="49A2F2D9" w14:paraId="36FEB5B0" wp14:textId="77777777">
          <w:pPr>
            <w:pStyle w:val="Encabezado"/>
            <w:ind w:right="-115"/>
            <w:jc w:val="right"/>
          </w:pPr>
        </w:p>
      </w:tc>
    </w:tr>
  </w:tbl>
  <w:p xmlns:wp14="http://schemas.microsoft.com/office/word/2010/wordml" w:rsidR="49A2F2D9" w:rsidP="49A2F2D9" w:rsidRDefault="49A2F2D9" w14:paraId="30D7AA69" wp14:textId="7777777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384"/>
      <w:gridCol w:w="5528"/>
      <w:gridCol w:w="1808"/>
    </w:tblGrid>
    <w:tr xmlns:wp14="http://schemas.microsoft.com/office/word/2010/wordml" w:rsidRPr="003036AA" w:rsidR="00F70832" w:rsidTr="00A0AE60" w14:paraId="64E0D53E" wp14:textId="77777777">
      <w:trPr>
        <w:trHeight w:val="410"/>
      </w:trPr>
      <w:tc>
        <w:tcPr>
          <w:tcW w:w="1384" w:type="dxa"/>
          <w:vMerge w:val="restart"/>
        </w:tcPr>
        <w:p w:rsidRPr="00F63D22" w:rsidR="00F70832" w:rsidP="3728B6D2" w:rsidRDefault="3728B6D2" w14:paraId="3C27DCA7" wp14:textId="77777777">
          <w:pPr>
            <w:pStyle w:val="Encabezado"/>
            <w:jc w:val="center"/>
            <w:rPr>
              <w:b/>
              <w:bCs/>
              <w:sz w:val="40"/>
              <w:szCs w:val="40"/>
            </w:rPr>
          </w:pPr>
          <w:r w:rsidRPr="3728B6D2">
            <w:rPr>
              <w:b/>
              <w:bCs/>
              <w:sz w:val="40"/>
              <w:szCs w:val="40"/>
            </w:rPr>
            <w:t>ENSO</w:t>
          </w:r>
        </w:p>
        <w:p w:rsidRPr="00F63D22" w:rsidR="00F70832" w:rsidP="006B6897" w:rsidRDefault="3728B6D2" w14:paraId="7B799E81" wp14:textId="77777777">
          <w:pPr>
            <w:pStyle w:val="Encabezado"/>
            <w:jc w:val="center"/>
            <w:rPr>
              <w:sz w:val="16"/>
              <w:szCs w:val="16"/>
            </w:rPr>
          </w:pPr>
          <w:r w:rsidRPr="3728B6D2">
            <w:rPr>
              <w:sz w:val="16"/>
              <w:szCs w:val="16"/>
            </w:rPr>
            <w:t>GrEI</w:t>
          </w:r>
        </w:p>
      </w:tc>
      <w:tc>
        <w:tcPr>
          <w:tcW w:w="5528" w:type="dxa"/>
          <w:vAlign w:val="center"/>
        </w:tcPr>
        <w:p w:rsidRPr="00F512EB" w:rsidR="00F70832" w:rsidP="3728B6D2" w:rsidRDefault="3728B6D2" w14:paraId="53FAD22D" wp14:textId="77777777">
          <w:pPr>
            <w:pStyle w:val="Encabezado"/>
            <w:jc w:val="center"/>
            <w:rPr>
              <w:b/>
              <w:bCs/>
              <w:noProof/>
              <w:lang w:val="pt-BR"/>
            </w:rPr>
          </w:pPr>
          <w:r w:rsidRPr="3728B6D2">
            <w:rPr>
              <w:i/>
              <w:iCs/>
            </w:rPr>
            <w:t>CM. Definición de un Proceso de Control del Cambio</w:t>
          </w:r>
        </w:p>
      </w:tc>
      <w:tc>
        <w:tcPr>
          <w:tcW w:w="1808" w:type="dxa"/>
          <w:vAlign w:val="center"/>
        </w:tcPr>
        <w:p w:rsidRPr="00F70832" w:rsidR="00F70832" w:rsidP="3728B6D2" w:rsidRDefault="3728B6D2" w14:paraId="35825619" wp14:textId="77777777">
          <w:pPr>
            <w:pStyle w:val="Encabezado"/>
            <w:jc w:val="center"/>
            <w:rPr>
              <w:i/>
              <w:iCs/>
            </w:rPr>
          </w:pPr>
          <w:r w:rsidRPr="3728B6D2">
            <w:rPr>
              <w:b/>
              <w:bCs/>
            </w:rPr>
            <w:t>Grp:</w:t>
          </w:r>
          <w:r w:rsidRPr="3728B6D2">
            <w:rPr>
              <w:i/>
              <w:iCs/>
            </w:rPr>
            <w:t xml:space="preserve"> 3</w:t>
          </w:r>
        </w:p>
      </w:tc>
    </w:tr>
    <w:tr xmlns:wp14="http://schemas.microsoft.com/office/word/2010/wordml" w:rsidRPr="003D156B" w:rsidR="006B6897" w:rsidTr="00A0AE60" w14:paraId="24E0B41C" wp14:textId="77777777">
      <w:trPr>
        <w:trHeight w:val="780"/>
      </w:trPr>
      <w:tc>
        <w:tcPr>
          <w:tcW w:w="1384" w:type="dxa"/>
          <w:vMerge/>
        </w:tcPr>
        <w:p w:rsidRPr="003036AA" w:rsidR="006B6897" w:rsidP="00C517EA" w:rsidRDefault="006B6897" w14:paraId="3041E394" wp14:textId="77777777">
          <w:pPr>
            <w:pStyle w:val="Encabezado"/>
            <w:rPr>
              <w:lang w:val="pt-BR"/>
            </w:rPr>
          </w:pPr>
        </w:p>
      </w:tc>
      <w:tc>
        <w:tcPr>
          <w:tcW w:w="7336" w:type="dxa"/>
          <w:gridSpan w:val="2"/>
          <w:noWrap/>
          <w:vAlign w:val="center"/>
        </w:tcPr>
        <w:p w:rsidRPr="003D156B" w:rsidR="006B6897" w:rsidP="49A2F2D9" w:rsidRDefault="3728B6D2" w14:paraId="7FBC7147" wp14:textId="77777777">
          <w:pPr>
            <w:pStyle w:val="Encabezado"/>
            <w:jc w:val="center"/>
            <w:rPr>
              <w:b/>
              <w:bCs/>
            </w:rPr>
          </w:pPr>
          <w:r w:rsidRPr="3728B6D2">
            <w:rPr>
              <w:b/>
              <w:bCs/>
            </w:rPr>
            <w:t xml:space="preserve">Doc.:  </w:t>
          </w:r>
          <w:r w:rsidRPr="3728B6D2">
            <w:rPr>
              <w:b/>
              <w:bCs/>
              <w:i/>
              <w:iCs/>
            </w:rPr>
            <w:t>DP_ControldeCambios_Grupo3</w:t>
          </w:r>
          <w:r w:rsidR="00D55E18">
            <w:rPr>
              <w:b/>
              <w:bCs/>
              <w:i/>
              <w:iCs/>
            </w:rPr>
            <w:t>[3]</w:t>
          </w:r>
          <w:r w:rsidRPr="3728B6D2">
            <w:rPr>
              <w:b/>
              <w:bCs/>
              <w:i/>
              <w:iCs/>
            </w:rPr>
            <w:t>- v</w:t>
          </w:r>
          <w:r w:rsidR="00334CF5">
            <w:rPr>
              <w:b/>
              <w:bCs/>
              <w:i/>
              <w:iCs/>
            </w:rPr>
            <w:t>3</w:t>
          </w:r>
        </w:p>
      </w:tc>
    </w:tr>
  </w:tbl>
  <w:p xmlns:wp14="http://schemas.microsoft.com/office/word/2010/wordml" w:rsidRPr="003D156B" w:rsidR="00F63D22" w:rsidRDefault="00F63D22" w14:paraId="722B00AE" wp14:textId="77777777">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xmlns:wp14="http://schemas.microsoft.com/office/word/2010/wordml" w:rsidR="49A2F2D9" w:rsidTr="3728B6D2" w14:paraId="238601FE" wp14:textId="77777777">
      <w:trPr>
        <w:trHeight w:val="300"/>
      </w:trPr>
      <w:tc>
        <w:tcPr>
          <w:tcW w:w="2830" w:type="dxa"/>
        </w:tcPr>
        <w:p w:rsidR="49A2F2D9" w:rsidP="49A2F2D9" w:rsidRDefault="49A2F2D9" w14:paraId="0F3CABC7" wp14:textId="77777777">
          <w:pPr>
            <w:pStyle w:val="Encabezado"/>
            <w:ind w:left="-115"/>
          </w:pPr>
        </w:p>
      </w:tc>
      <w:tc>
        <w:tcPr>
          <w:tcW w:w="2830" w:type="dxa"/>
        </w:tcPr>
        <w:p w:rsidR="49A2F2D9" w:rsidP="49A2F2D9" w:rsidRDefault="49A2F2D9" w14:paraId="5B08B5D1" wp14:textId="77777777">
          <w:pPr>
            <w:pStyle w:val="Encabezado"/>
            <w:jc w:val="center"/>
          </w:pPr>
        </w:p>
      </w:tc>
      <w:tc>
        <w:tcPr>
          <w:tcW w:w="2830" w:type="dxa"/>
        </w:tcPr>
        <w:p w:rsidR="49A2F2D9" w:rsidP="49A2F2D9" w:rsidRDefault="49A2F2D9" w14:paraId="16DEB4AB" wp14:textId="77777777">
          <w:pPr>
            <w:pStyle w:val="Encabezado"/>
            <w:ind w:right="-115"/>
            <w:jc w:val="right"/>
          </w:pPr>
        </w:p>
      </w:tc>
    </w:tr>
  </w:tbl>
  <w:p xmlns:wp14="http://schemas.microsoft.com/office/word/2010/wordml" w:rsidR="49A2F2D9" w:rsidP="49A2F2D9" w:rsidRDefault="49A2F2D9" w14:paraId="0AD9C6F4" wp14:textId="77777777">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xmlns:wp14="http://schemas.microsoft.com/office/word/2010/wordml" w:rsidR="49A2F2D9" w:rsidTr="3728B6D2" w14:paraId="7196D064" wp14:textId="77777777">
      <w:trPr>
        <w:trHeight w:val="300"/>
      </w:trPr>
      <w:tc>
        <w:tcPr>
          <w:tcW w:w="2830" w:type="dxa"/>
        </w:tcPr>
        <w:p w:rsidR="49A2F2D9" w:rsidP="49A2F2D9" w:rsidRDefault="49A2F2D9" w14:paraId="34FF1C98" wp14:textId="77777777">
          <w:pPr>
            <w:pStyle w:val="Encabezado"/>
            <w:ind w:left="-115"/>
          </w:pPr>
        </w:p>
      </w:tc>
      <w:tc>
        <w:tcPr>
          <w:tcW w:w="2830" w:type="dxa"/>
        </w:tcPr>
        <w:p w:rsidR="49A2F2D9" w:rsidP="49A2F2D9" w:rsidRDefault="49A2F2D9" w14:paraId="6D072C0D" wp14:textId="77777777">
          <w:pPr>
            <w:pStyle w:val="Encabezado"/>
            <w:jc w:val="center"/>
          </w:pPr>
        </w:p>
      </w:tc>
      <w:tc>
        <w:tcPr>
          <w:tcW w:w="2830" w:type="dxa"/>
        </w:tcPr>
        <w:p w:rsidR="49A2F2D9" w:rsidP="49A2F2D9" w:rsidRDefault="49A2F2D9" w14:paraId="48A21919" wp14:textId="77777777">
          <w:pPr>
            <w:pStyle w:val="Encabezado"/>
            <w:ind w:right="-115"/>
            <w:jc w:val="right"/>
          </w:pPr>
        </w:p>
      </w:tc>
    </w:tr>
  </w:tbl>
  <w:p xmlns:wp14="http://schemas.microsoft.com/office/word/2010/wordml" w:rsidR="49A2F2D9" w:rsidP="49A2F2D9" w:rsidRDefault="49A2F2D9" w14:paraId="6BD18F9B" wp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5">
    <w:nsid w:val="7a22160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4D689F"/>
    <w:multiLevelType w:val="hybridMultilevel"/>
    <w:tmpl w:val="FFFFFFFF"/>
    <w:lvl w:ilvl="0" w:tplc="04BCE004">
      <w:start w:val="1"/>
      <w:numFmt w:val="upperLetter"/>
      <w:lvlText w:val="%1."/>
      <w:lvlJc w:val="left"/>
      <w:pPr>
        <w:ind w:left="720" w:hanging="360"/>
      </w:pPr>
    </w:lvl>
    <w:lvl w:ilvl="1" w:tplc="8638B8AE">
      <w:start w:val="1"/>
      <w:numFmt w:val="lowerLetter"/>
      <w:lvlText w:val="%2."/>
      <w:lvlJc w:val="left"/>
      <w:pPr>
        <w:ind w:left="1440" w:hanging="360"/>
      </w:pPr>
    </w:lvl>
    <w:lvl w:ilvl="2" w:tplc="618835E4">
      <w:start w:val="1"/>
      <w:numFmt w:val="lowerRoman"/>
      <w:lvlText w:val="%3."/>
      <w:lvlJc w:val="right"/>
      <w:pPr>
        <w:ind w:left="2160" w:hanging="180"/>
      </w:pPr>
    </w:lvl>
    <w:lvl w:ilvl="3" w:tplc="F782EB5E">
      <w:start w:val="1"/>
      <w:numFmt w:val="decimal"/>
      <w:lvlText w:val="%4."/>
      <w:lvlJc w:val="left"/>
      <w:pPr>
        <w:ind w:left="2880" w:hanging="360"/>
      </w:pPr>
    </w:lvl>
    <w:lvl w:ilvl="4" w:tplc="11146ED8">
      <w:start w:val="1"/>
      <w:numFmt w:val="lowerLetter"/>
      <w:lvlText w:val="%5."/>
      <w:lvlJc w:val="left"/>
      <w:pPr>
        <w:ind w:left="3600" w:hanging="360"/>
      </w:pPr>
    </w:lvl>
    <w:lvl w:ilvl="5" w:tplc="ADD0B9A8">
      <w:start w:val="1"/>
      <w:numFmt w:val="lowerRoman"/>
      <w:lvlText w:val="%6."/>
      <w:lvlJc w:val="right"/>
      <w:pPr>
        <w:ind w:left="4320" w:hanging="180"/>
      </w:pPr>
    </w:lvl>
    <w:lvl w:ilvl="6" w:tplc="17F4562E">
      <w:start w:val="1"/>
      <w:numFmt w:val="decimal"/>
      <w:lvlText w:val="%7."/>
      <w:lvlJc w:val="left"/>
      <w:pPr>
        <w:ind w:left="5040" w:hanging="360"/>
      </w:pPr>
    </w:lvl>
    <w:lvl w:ilvl="7" w:tplc="A9464C1A">
      <w:start w:val="1"/>
      <w:numFmt w:val="lowerLetter"/>
      <w:lvlText w:val="%8."/>
      <w:lvlJc w:val="left"/>
      <w:pPr>
        <w:ind w:left="5760" w:hanging="360"/>
      </w:pPr>
    </w:lvl>
    <w:lvl w:ilvl="8" w:tplc="F5100AEA">
      <w:start w:val="1"/>
      <w:numFmt w:val="lowerRoman"/>
      <w:lvlText w:val="%9."/>
      <w:lvlJc w:val="right"/>
      <w:pPr>
        <w:ind w:left="6480" w:hanging="180"/>
      </w:pPr>
    </w:lvl>
  </w:abstractNum>
  <w:abstractNum w:abstractNumId="1" w15:restartNumberingAfterBreak="0">
    <w:nsid w:val="059F074A"/>
    <w:multiLevelType w:val="hybridMultilevel"/>
    <w:tmpl w:val="FFFFFFFF"/>
    <w:lvl w:ilvl="0" w:tplc="14F43B58">
      <w:start w:val="1"/>
      <w:numFmt w:val="upperLetter"/>
      <w:lvlText w:val="%1."/>
      <w:lvlJc w:val="left"/>
      <w:pPr>
        <w:ind w:left="720" w:hanging="360"/>
      </w:pPr>
    </w:lvl>
    <w:lvl w:ilvl="1" w:tplc="F9085B96">
      <w:start w:val="1"/>
      <w:numFmt w:val="lowerLetter"/>
      <w:lvlText w:val="%2."/>
      <w:lvlJc w:val="left"/>
      <w:pPr>
        <w:ind w:left="1440" w:hanging="360"/>
      </w:pPr>
    </w:lvl>
    <w:lvl w:ilvl="2" w:tplc="05223E26">
      <w:start w:val="1"/>
      <w:numFmt w:val="lowerRoman"/>
      <w:lvlText w:val="%3."/>
      <w:lvlJc w:val="right"/>
      <w:pPr>
        <w:ind w:left="2160" w:hanging="180"/>
      </w:pPr>
    </w:lvl>
    <w:lvl w:ilvl="3" w:tplc="87D689FE">
      <w:start w:val="1"/>
      <w:numFmt w:val="decimal"/>
      <w:lvlText w:val="%4."/>
      <w:lvlJc w:val="left"/>
      <w:pPr>
        <w:ind w:left="2880" w:hanging="360"/>
      </w:pPr>
    </w:lvl>
    <w:lvl w:ilvl="4" w:tplc="62561B58">
      <w:start w:val="1"/>
      <w:numFmt w:val="lowerLetter"/>
      <w:lvlText w:val="%5."/>
      <w:lvlJc w:val="left"/>
      <w:pPr>
        <w:ind w:left="3600" w:hanging="360"/>
      </w:pPr>
    </w:lvl>
    <w:lvl w:ilvl="5" w:tplc="4F7E09B0">
      <w:start w:val="1"/>
      <w:numFmt w:val="lowerRoman"/>
      <w:lvlText w:val="%6."/>
      <w:lvlJc w:val="right"/>
      <w:pPr>
        <w:ind w:left="4320" w:hanging="180"/>
      </w:pPr>
    </w:lvl>
    <w:lvl w:ilvl="6" w:tplc="153E38BA">
      <w:start w:val="1"/>
      <w:numFmt w:val="decimal"/>
      <w:lvlText w:val="%7."/>
      <w:lvlJc w:val="left"/>
      <w:pPr>
        <w:ind w:left="5040" w:hanging="360"/>
      </w:pPr>
    </w:lvl>
    <w:lvl w:ilvl="7" w:tplc="BE74D9E2">
      <w:start w:val="1"/>
      <w:numFmt w:val="lowerLetter"/>
      <w:lvlText w:val="%8."/>
      <w:lvlJc w:val="left"/>
      <w:pPr>
        <w:ind w:left="5760" w:hanging="360"/>
      </w:pPr>
    </w:lvl>
    <w:lvl w:ilvl="8" w:tplc="2AC4F532">
      <w:start w:val="1"/>
      <w:numFmt w:val="lowerRoman"/>
      <w:lvlText w:val="%9."/>
      <w:lvlJc w:val="right"/>
      <w:pPr>
        <w:ind w:left="6480" w:hanging="180"/>
      </w:pPr>
    </w:lvl>
  </w:abstractNum>
  <w:abstractNum w:abstractNumId="2" w15:restartNumberingAfterBreak="0">
    <w:nsid w:val="1065EAB7"/>
    <w:multiLevelType w:val="hybridMultilevel"/>
    <w:tmpl w:val="FFFFFFFF"/>
    <w:lvl w:ilvl="0" w:tplc="CCFEAEA8">
      <w:start w:val="1"/>
      <w:numFmt w:val="upperLetter"/>
      <w:lvlText w:val="%1."/>
      <w:lvlJc w:val="left"/>
      <w:pPr>
        <w:ind w:left="720" w:hanging="360"/>
      </w:pPr>
    </w:lvl>
    <w:lvl w:ilvl="1" w:tplc="EF94A42C">
      <w:start w:val="1"/>
      <w:numFmt w:val="lowerLetter"/>
      <w:lvlText w:val="%2."/>
      <w:lvlJc w:val="left"/>
      <w:pPr>
        <w:ind w:left="1440" w:hanging="360"/>
      </w:pPr>
    </w:lvl>
    <w:lvl w:ilvl="2" w:tplc="D65C41A6">
      <w:start w:val="1"/>
      <w:numFmt w:val="lowerRoman"/>
      <w:lvlText w:val="%3."/>
      <w:lvlJc w:val="right"/>
      <w:pPr>
        <w:ind w:left="2160" w:hanging="180"/>
      </w:pPr>
    </w:lvl>
    <w:lvl w:ilvl="3" w:tplc="E572CF5C">
      <w:start w:val="1"/>
      <w:numFmt w:val="decimal"/>
      <w:lvlText w:val="%4."/>
      <w:lvlJc w:val="left"/>
      <w:pPr>
        <w:ind w:left="2880" w:hanging="360"/>
      </w:pPr>
    </w:lvl>
    <w:lvl w:ilvl="4" w:tplc="925A135C">
      <w:start w:val="1"/>
      <w:numFmt w:val="lowerLetter"/>
      <w:lvlText w:val="%5."/>
      <w:lvlJc w:val="left"/>
      <w:pPr>
        <w:ind w:left="3600" w:hanging="360"/>
      </w:pPr>
    </w:lvl>
    <w:lvl w:ilvl="5" w:tplc="15187C40">
      <w:start w:val="1"/>
      <w:numFmt w:val="lowerRoman"/>
      <w:lvlText w:val="%6."/>
      <w:lvlJc w:val="right"/>
      <w:pPr>
        <w:ind w:left="4320" w:hanging="180"/>
      </w:pPr>
    </w:lvl>
    <w:lvl w:ilvl="6" w:tplc="46AEDB5A">
      <w:start w:val="1"/>
      <w:numFmt w:val="decimal"/>
      <w:lvlText w:val="%7."/>
      <w:lvlJc w:val="left"/>
      <w:pPr>
        <w:ind w:left="5040" w:hanging="360"/>
      </w:pPr>
    </w:lvl>
    <w:lvl w:ilvl="7" w:tplc="C6044394">
      <w:start w:val="1"/>
      <w:numFmt w:val="lowerLetter"/>
      <w:lvlText w:val="%8."/>
      <w:lvlJc w:val="left"/>
      <w:pPr>
        <w:ind w:left="5760" w:hanging="360"/>
      </w:pPr>
    </w:lvl>
    <w:lvl w:ilvl="8" w:tplc="0F84BE74">
      <w:start w:val="1"/>
      <w:numFmt w:val="lowerRoman"/>
      <w:lvlText w:val="%9."/>
      <w:lvlJc w:val="right"/>
      <w:pPr>
        <w:ind w:left="6480" w:hanging="180"/>
      </w:pPr>
    </w:lvl>
  </w:abstractNum>
  <w:abstractNum w:abstractNumId="3" w15:restartNumberingAfterBreak="0">
    <w:nsid w:val="114BEE9D"/>
    <w:multiLevelType w:val="hybridMultilevel"/>
    <w:tmpl w:val="FFFFFFFF"/>
    <w:lvl w:ilvl="0" w:tplc="C13A889E">
      <w:start w:val="1"/>
      <w:numFmt w:val="upperLetter"/>
      <w:lvlText w:val="%1)"/>
      <w:lvlJc w:val="left"/>
      <w:pPr>
        <w:ind w:left="720" w:hanging="360"/>
      </w:pPr>
    </w:lvl>
    <w:lvl w:ilvl="1" w:tplc="B98239EA">
      <w:start w:val="1"/>
      <w:numFmt w:val="lowerLetter"/>
      <w:lvlText w:val="%2."/>
      <w:lvlJc w:val="left"/>
      <w:pPr>
        <w:ind w:left="1440" w:hanging="360"/>
      </w:pPr>
    </w:lvl>
    <w:lvl w:ilvl="2" w:tplc="184CA2A0">
      <w:start w:val="1"/>
      <w:numFmt w:val="lowerRoman"/>
      <w:lvlText w:val="%3."/>
      <w:lvlJc w:val="right"/>
      <w:pPr>
        <w:ind w:left="2160" w:hanging="180"/>
      </w:pPr>
    </w:lvl>
    <w:lvl w:ilvl="3" w:tplc="7F5443A0">
      <w:start w:val="1"/>
      <w:numFmt w:val="decimal"/>
      <w:lvlText w:val="%4."/>
      <w:lvlJc w:val="left"/>
      <w:pPr>
        <w:ind w:left="2880" w:hanging="360"/>
      </w:pPr>
    </w:lvl>
    <w:lvl w:ilvl="4" w:tplc="B96A8F4A">
      <w:start w:val="1"/>
      <w:numFmt w:val="lowerLetter"/>
      <w:lvlText w:val="%5."/>
      <w:lvlJc w:val="left"/>
      <w:pPr>
        <w:ind w:left="3600" w:hanging="360"/>
      </w:pPr>
    </w:lvl>
    <w:lvl w:ilvl="5" w:tplc="8A1E3716">
      <w:start w:val="1"/>
      <w:numFmt w:val="lowerRoman"/>
      <w:lvlText w:val="%6."/>
      <w:lvlJc w:val="right"/>
      <w:pPr>
        <w:ind w:left="4320" w:hanging="180"/>
      </w:pPr>
    </w:lvl>
    <w:lvl w:ilvl="6" w:tplc="BED0E3C8">
      <w:start w:val="1"/>
      <w:numFmt w:val="decimal"/>
      <w:lvlText w:val="%7."/>
      <w:lvlJc w:val="left"/>
      <w:pPr>
        <w:ind w:left="5040" w:hanging="360"/>
      </w:pPr>
    </w:lvl>
    <w:lvl w:ilvl="7" w:tplc="35741238">
      <w:start w:val="1"/>
      <w:numFmt w:val="lowerLetter"/>
      <w:lvlText w:val="%8."/>
      <w:lvlJc w:val="left"/>
      <w:pPr>
        <w:ind w:left="5760" w:hanging="360"/>
      </w:pPr>
    </w:lvl>
    <w:lvl w:ilvl="8" w:tplc="6F2ECD88">
      <w:start w:val="1"/>
      <w:numFmt w:val="lowerRoman"/>
      <w:lvlText w:val="%9."/>
      <w:lvlJc w:val="right"/>
      <w:pPr>
        <w:ind w:left="6480" w:hanging="180"/>
      </w:pPr>
    </w:lvl>
  </w:abstractNum>
  <w:abstractNum w:abstractNumId="4" w15:restartNumberingAfterBreak="0">
    <w:nsid w:val="13A3691C"/>
    <w:multiLevelType w:val="hybridMultilevel"/>
    <w:tmpl w:val="C87A7294"/>
    <w:lvl w:ilvl="0" w:tplc="2E98F16C">
      <w:start w:val="1"/>
      <w:numFmt w:val="bullet"/>
      <w:lvlText w:val=""/>
      <w:lvlJc w:val="left"/>
      <w:pPr>
        <w:ind w:left="720" w:hanging="360"/>
      </w:pPr>
      <w:rPr>
        <w:rFonts w:hint="default" w:ascii="Symbol" w:hAnsi="Symbol"/>
      </w:rPr>
    </w:lvl>
    <w:lvl w:ilvl="1" w:tplc="4BEC0F1E">
      <w:start w:val="1"/>
      <w:numFmt w:val="bullet"/>
      <w:lvlText w:val="o"/>
      <w:lvlJc w:val="left"/>
      <w:pPr>
        <w:ind w:left="1440" w:hanging="360"/>
      </w:pPr>
      <w:rPr>
        <w:rFonts w:hint="default" w:ascii="Courier New" w:hAnsi="Courier New"/>
      </w:rPr>
    </w:lvl>
    <w:lvl w:ilvl="2" w:tplc="4FCCAFF6">
      <w:start w:val="1"/>
      <w:numFmt w:val="bullet"/>
      <w:lvlText w:val=""/>
      <w:lvlJc w:val="left"/>
      <w:pPr>
        <w:ind w:left="2160" w:hanging="360"/>
      </w:pPr>
      <w:rPr>
        <w:rFonts w:hint="default" w:ascii="Wingdings" w:hAnsi="Wingdings"/>
      </w:rPr>
    </w:lvl>
    <w:lvl w:ilvl="3" w:tplc="1FC2AF2C">
      <w:start w:val="1"/>
      <w:numFmt w:val="bullet"/>
      <w:lvlText w:val=""/>
      <w:lvlJc w:val="left"/>
      <w:pPr>
        <w:ind w:left="2880" w:hanging="360"/>
      </w:pPr>
      <w:rPr>
        <w:rFonts w:hint="default" w:ascii="Symbol" w:hAnsi="Symbol"/>
      </w:rPr>
    </w:lvl>
    <w:lvl w:ilvl="4" w:tplc="A30C7290">
      <w:start w:val="1"/>
      <w:numFmt w:val="bullet"/>
      <w:lvlText w:val="o"/>
      <w:lvlJc w:val="left"/>
      <w:pPr>
        <w:ind w:left="3600" w:hanging="360"/>
      </w:pPr>
      <w:rPr>
        <w:rFonts w:hint="default" w:ascii="Courier New" w:hAnsi="Courier New"/>
      </w:rPr>
    </w:lvl>
    <w:lvl w:ilvl="5" w:tplc="645818CE">
      <w:start w:val="1"/>
      <w:numFmt w:val="bullet"/>
      <w:lvlText w:val=""/>
      <w:lvlJc w:val="left"/>
      <w:pPr>
        <w:ind w:left="4320" w:hanging="360"/>
      </w:pPr>
      <w:rPr>
        <w:rFonts w:hint="default" w:ascii="Wingdings" w:hAnsi="Wingdings"/>
      </w:rPr>
    </w:lvl>
    <w:lvl w:ilvl="6" w:tplc="D68EC030">
      <w:start w:val="1"/>
      <w:numFmt w:val="bullet"/>
      <w:lvlText w:val=""/>
      <w:lvlJc w:val="left"/>
      <w:pPr>
        <w:ind w:left="5040" w:hanging="360"/>
      </w:pPr>
      <w:rPr>
        <w:rFonts w:hint="default" w:ascii="Symbol" w:hAnsi="Symbol"/>
      </w:rPr>
    </w:lvl>
    <w:lvl w:ilvl="7" w:tplc="8BCC922C">
      <w:start w:val="1"/>
      <w:numFmt w:val="bullet"/>
      <w:lvlText w:val="o"/>
      <w:lvlJc w:val="left"/>
      <w:pPr>
        <w:ind w:left="5760" w:hanging="360"/>
      </w:pPr>
      <w:rPr>
        <w:rFonts w:hint="default" w:ascii="Courier New" w:hAnsi="Courier New"/>
      </w:rPr>
    </w:lvl>
    <w:lvl w:ilvl="8" w:tplc="365612D4">
      <w:start w:val="1"/>
      <w:numFmt w:val="bullet"/>
      <w:lvlText w:val=""/>
      <w:lvlJc w:val="left"/>
      <w:pPr>
        <w:ind w:left="6480" w:hanging="360"/>
      </w:pPr>
      <w:rPr>
        <w:rFonts w:hint="default" w:ascii="Wingdings" w:hAnsi="Wingdings"/>
      </w:rPr>
    </w:lvl>
  </w:abstractNum>
  <w:abstractNum w:abstractNumId="5" w15:restartNumberingAfterBreak="0">
    <w:nsid w:val="14C8DDC8"/>
    <w:multiLevelType w:val="hybridMultilevel"/>
    <w:tmpl w:val="FFFFFFFF"/>
    <w:lvl w:ilvl="0" w:tplc="FFFFFFFF">
      <w:start w:val="1"/>
      <w:numFmt w:val="upperLetter"/>
      <w:lvlText w:val="%1."/>
      <w:lvlJc w:val="left"/>
      <w:pPr>
        <w:ind w:left="720" w:hanging="360"/>
      </w:pPr>
    </w:lvl>
    <w:lvl w:ilvl="1" w:tplc="E59C2966">
      <w:start w:val="1"/>
      <w:numFmt w:val="lowerLetter"/>
      <w:lvlText w:val="%2."/>
      <w:lvlJc w:val="left"/>
      <w:pPr>
        <w:ind w:left="1440" w:hanging="360"/>
      </w:pPr>
    </w:lvl>
    <w:lvl w:ilvl="2" w:tplc="AC2E1014">
      <w:start w:val="1"/>
      <w:numFmt w:val="lowerRoman"/>
      <w:lvlText w:val="%3."/>
      <w:lvlJc w:val="right"/>
      <w:pPr>
        <w:ind w:left="2160" w:hanging="180"/>
      </w:pPr>
    </w:lvl>
    <w:lvl w:ilvl="3" w:tplc="26AAD16E">
      <w:start w:val="1"/>
      <w:numFmt w:val="decimal"/>
      <w:lvlText w:val="%4."/>
      <w:lvlJc w:val="left"/>
      <w:pPr>
        <w:ind w:left="2880" w:hanging="360"/>
      </w:pPr>
    </w:lvl>
    <w:lvl w:ilvl="4" w:tplc="2872F426">
      <w:start w:val="1"/>
      <w:numFmt w:val="lowerLetter"/>
      <w:lvlText w:val="%5."/>
      <w:lvlJc w:val="left"/>
      <w:pPr>
        <w:ind w:left="3600" w:hanging="360"/>
      </w:pPr>
    </w:lvl>
    <w:lvl w:ilvl="5" w:tplc="EBE0A0F2">
      <w:start w:val="1"/>
      <w:numFmt w:val="lowerRoman"/>
      <w:lvlText w:val="%6."/>
      <w:lvlJc w:val="right"/>
      <w:pPr>
        <w:ind w:left="4320" w:hanging="180"/>
      </w:pPr>
    </w:lvl>
    <w:lvl w:ilvl="6" w:tplc="0BAE769E">
      <w:start w:val="1"/>
      <w:numFmt w:val="decimal"/>
      <w:lvlText w:val="%7."/>
      <w:lvlJc w:val="left"/>
      <w:pPr>
        <w:ind w:left="5040" w:hanging="360"/>
      </w:pPr>
    </w:lvl>
    <w:lvl w:ilvl="7" w:tplc="000C30FE">
      <w:start w:val="1"/>
      <w:numFmt w:val="lowerLetter"/>
      <w:lvlText w:val="%8."/>
      <w:lvlJc w:val="left"/>
      <w:pPr>
        <w:ind w:left="5760" w:hanging="360"/>
      </w:pPr>
    </w:lvl>
    <w:lvl w:ilvl="8" w:tplc="EFB808DC">
      <w:start w:val="1"/>
      <w:numFmt w:val="lowerRoman"/>
      <w:lvlText w:val="%9."/>
      <w:lvlJc w:val="right"/>
      <w:pPr>
        <w:ind w:left="6480" w:hanging="180"/>
      </w:pPr>
    </w:lvl>
  </w:abstractNum>
  <w:abstractNum w:abstractNumId="6" w15:restartNumberingAfterBreak="0">
    <w:nsid w:val="17861B80"/>
    <w:multiLevelType w:val="hybridMultilevel"/>
    <w:tmpl w:val="444465F6"/>
    <w:lvl w:ilvl="0" w:tplc="1C7AFB96">
      <w:start w:val="1"/>
      <w:numFmt w:val="bullet"/>
      <w:lvlText w:val="•"/>
      <w:lvlJc w:val="left"/>
      <w:pPr>
        <w:tabs>
          <w:tab w:val="num" w:pos="720"/>
        </w:tabs>
        <w:ind w:left="720" w:hanging="360"/>
      </w:pPr>
      <w:rPr>
        <w:rFonts w:hint="default" w:ascii="Arial" w:hAnsi="Arial"/>
      </w:rPr>
    </w:lvl>
    <w:lvl w:ilvl="1" w:tplc="5866B2FC" w:tentative="1">
      <w:start w:val="1"/>
      <w:numFmt w:val="bullet"/>
      <w:lvlText w:val="•"/>
      <w:lvlJc w:val="left"/>
      <w:pPr>
        <w:tabs>
          <w:tab w:val="num" w:pos="1440"/>
        </w:tabs>
        <w:ind w:left="1440" w:hanging="360"/>
      </w:pPr>
      <w:rPr>
        <w:rFonts w:hint="default" w:ascii="Arial" w:hAnsi="Arial"/>
      </w:rPr>
    </w:lvl>
    <w:lvl w:ilvl="2" w:tplc="F6384B8C">
      <w:start w:val="1"/>
      <w:numFmt w:val="bullet"/>
      <w:lvlText w:val="•"/>
      <w:lvlJc w:val="left"/>
      <w:pPr>
        <w:tabs>
          <w:tab w:val="num" w:pos="2160"/>
        </w:tabs>
        <w:ind w:left="2160" w:hanging="360"/>
      </w:pPr>
      <w:rPr>
        <w:rFonts w:hint="default" w:ascii="Arial" w:hAnsi="Arial"/>
      </w:rPr>
    </w:lvl>
    <w:lvl w:ilvl="3" w:tplc="88CEE7B8" w:tentative="1">
      <w:start w:val="1"/>
      <w:numFmt w:val="bullet"/>
      <w:lvlText w:val="•"/>
      <w:lvlJc w:val="left"/>
      <w:pPr>
        <w:tabs>
          <w:tab w:val="num" w:pos="2880"/>
        </w:tabs>
        <w:ind w:left="2880" w:hanging="360"/>
      </w:pPr>
      <w:rPr>
        <w:rFonts w:hint="default" w:ascii="Arial" w:hAnsi="Arial"/>
      </w:rPr>
    </w:lvl>
    <w:lvl w:ilvl="4" w:tplc="3DB230FA" w:tentative="1">
      <w:start w:val="1"/>
      <w:numFmt w:val="bullet"/>
      <w:lvlText w:val="•"/>
      <w:lvlJc w:val="left"/>
      <w:pPr>
        <w:tabs>
          <w:tab w:val="num" w:pos="3600"/>
        </w:tabs>
        <w:ind w:left="3600" w:hanging="360"/>
      </w:pPr>
      <w:rPr>
        <w:rFonts w:hint="default" w:ascii="Arial" w:hAnsi="Arial"/>
      </w:rPr>
    </w:lvl>
    <w:lvl w:ilvl="5" w:tplc="6BAE48F2" w:tentative="1">
      <w:start w:val="1"/>
      <w:numFmt w:val="bullet"/>
      <w:lvlText w:val="•"/>
      <w:lvlJc w:val="left"/>
      <w:pPr>
        <w:tabs>
          <w:tab w:val="num" w:pos="4320"/>
        </w:tabs>
        <w:ind w:left="4320" w:hanging="360"/>
      </w:pPr>
      <w:rPr>
        <w:rFonts w:hint="default" w:ascii="Arial" w:hAnsi="Arial"/>
      </w:rPr>
    </w:lvl>
    <w:lvl w:ilvl="6" w:tplc="0186B992" w:tentative="1">
      <w:start w:val="1"/>
      <w:numFmt w:val="bullet"/>
      <w:lvlText w:val="•"/>
      <w:lvlJc w:val="left"/>
      <w:pPr>
        <w:tabs>
          <w:tab w:val="num" w:pos="5040"/>
        </w:tabs>
        <w:ind w:left="5040" w:hanging="360"/>
      </w:pPr>
      <w:rPr>
        <w:rFonts w:hint="default" w:ascii="Arial" w:hAnsi="Arial"/>
      </w:rPr>
    </w:lvl>
    <w:lvl w:ilvl="7" w:tplc="891ED234" w:tentative="1">
      <w:start w:val="1"/>
      <w:numFmt w:val="bullet"/>
      <w:lvlText w:val="•"/>
      <w:lvlJc w:val="left"/>
      <w:pPr>
        <w:tabs>
          <w:tab w:val="num" w:pos="5760"/>
        </w:tabs>
        <w:ind w:left="5760" w:hanging="360"/>
      </w:pPr>
      <w:rPr>
        <w:rFonts w:hint="default" w:ascii="Arial" w:hAnsi="Arial"/>
      </w:rPr>
    </w:lvl>
    <w:lvl w:ilvl="8" w:tplc="906AC3D2" w:tentative="1">
      <w:start w:val="1"/>
      <w:numFmt w:val="bullet"/>
      <w:lvlText w:val="•"/>
      <w:lvlJc w:val="left"/>
      <w:pPr>
        <w:tabs>
          <w:tab w:val="num" w:pos="6480"/>
        </w:tabs>
        <w:ind w:left="6480" w:hanging="360"/>
      </w:pPr>
      <w:rPr>
        <w:rFonts w:hint="default" w:ascii="Arial" w:hAnsi="Arial"/>
      </w:rPr>
    </w:lvl>
  </w:abstractNum>
  <w:abstractNum w:abstractNumId="7" w15:restartNumberingAfterBreak="0">
    <w:nsid w:val="18FA618D"/>
    <w:multiLevelType w:val="hybridMultilevel"/>
    <w:tmpl w:val="52A4DDE6"/>
    <w:lvl w:ilvl="0" w:tplc="2C760D96">
      <w:start w:val="1"/>
      <w:numFmt w:val="bullet"/>
      <w:lvlText w:val=""/>
      <w:lvlJc w:val="left"/>
      <w:pPr>
        <w:tabs>
          <w:tab w:val="num" w:pos="720"/>
        </w:tabs>
        <w:ind w:left="720" w:hanging="360"/>
      </w:pPr>
      <w:rPr>
        <w:rFonts w:hint="default" w:ascii="Wingdings" w:hAnsi="Wingdings"/>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1AC027A6"/>
    <w:multiLevelType w:val="hybridMultilevel"/>
    <w:tmpl w:val="FFFFFFFF"/>
    <w:lvl w:ilvl="0" w:tplc="25EC576C">
      <w:start w:val="1"/>
      <w:numFmt w:val="upperLetter"/>
      <w:lvlText w:val="%1."/>
      <w:lvlJc w:val="left"/>
      <w:pPr>
        <w:ind w:left="720" w:hanging="360"/>
      </w:pPr>
    </w:lvl>
    <w:lvl w:ilvl="1" w:tplc="23AA9C4C">
      <w:start w:val="1"/>
      <w:numFmt w:val="lowerLetter"/>
      <w:lvlText w:val="%2."/>
      <w:lvlJc w:val="left"/>
      <w:pPr>
        <w:ind w:left="1440" w:hanging="360"/>
      </w:pPr>
    </w:lvl>
    <w:lvl w:ilvl="2" w:tplc="8F58BAC2">
      <w:start w:val="1"/>
      <w:numFmt w:val="lowerRoman"/>
      <w:lvlText w:val="%3."/>
      <w:lvlJc w:val="right"/>
      <w:pPr>
        <w:ind w:left="2160" w:hanging="180"/>
      </w:pPr>
    </w:lvl>
    <w:lvl w:ilvl="3" w:tplc="33860300">
      <w:start w:val="1"/>
      <w:numFmt w:val="decimal"/>
      <w:lvlText w:val="%4."/>
      <w:lvlJc w:val="left"/>
      <w:pPr>
        <w:ind w:left="2880" w:hanging="360"/>
      </w:pPr>
    </w:lvl>
    <w:lvl w:ilvl="4" w:tplc="50DC5B64">
      <w:start w:val="1"/>
      <w:numFmt w:val="lowerLetter"/>
      <w:lvlText w:val="%5."/>
      <w:lvlJc w:val="left"/>
      <w:pPr>
        <w:ind w:left="3600" w:hanging="360"/>
      </w:pPr>
    </w:lvl>
    <w:lvl w:ilvl="5" w:tplc="67AA738E">
      <w:start w:val="1"/>
      <w:numFmt w:val="lowerRoman"/>
      <w:lvlText w:val="%6."/>
      <w:lvlJc w:val="right"/>
      <w:pPr>
        <w:ind w:left="4320" w:hanging="180"/>
      </w:pPr>
    </w:lvl>
    <w:lvl w:ilvl="6" w:tplc="B0C629CC">
      <w:start w:val="1"/>
      <w:numFmt w:val="decimal"/>
      <w:lvlText w:val="%7."/>
      <w:lvlJc w:val="left"/>
      <w:pPr>
        <w:ind w:left="5040" w:hanging="360"/>
      </w:pPr>
    </w:lvl>
    <w:lvl w:ilvl="7" w:tplc="D7DA7E7E">
      <w:start w:val="1"/>
      <w:numFmt w:val="lowerLetter"/>
      <w:lvlText w:val="%8."/>
      <w:lvlJc w:val="left"/>
      <w:pPr>
        <w:ind w:left="5760" w:hanging="360"/>
      </w:pPr>
    </w:lvl>
    <w:lvl w:ilvl="8" w:tplc="3A0E83EC">
      <w:start w:val="1"/>
      <w:numFmt w:val="lowerRoman"/>
      <w:lvlText w:val="%9."/>
      <w:lvlJc w:val="right"/>
      <w:pPr>
        <w:ind w:left="6480" w:hanging="180"/>
      </w:pPr>
    </w:lvl>
  </w:abstractNum>
  <w:abstractNum w:abstractNumId="9" w15:restartNumberingAfterBreak="0">
    <w:nsid w:val="1F315E5F"/>
    <w:multiLevelType w:val="hybridMultilevel"/>
    <w:tmpl w:val="630E8B44"/>
    <w:lvl w:ilvl="0" w:tplc="040A0001">
      <w:start w:val="1"/>
      <w:numFmt w:val="bullet"/>
      <w:lvlText w:val=""/>
      <w:lvlJc w:val="left"/>
      <w:pPr>
        <w:ind w:left="720" w:hanging="360"/>
      </w:pPr>
      <w:rPr>
        <w:rFonts w:hint="default" w:ascii="Symbol" w:hAnsi="Symbol"/>
      </w:rPr>
    </w:lvl>
    <w:lvl w:ilvl="1" w:tplc="040A0003">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10" w15:restartNumberingAfterBreak="0">
    <w:nsid w:val="2057FC3D"/>
    <w:multiLevelType w:val="hybridMultilevel"/>
    <w:tmpl w:val="FFFFFFFF"/>
    <w:lvl w:ilvl="0" w:tplc="FFFFFFFF">
      <w:start w:val="1"/>
      <w:numFmt w:val="upperLetter"/>
      <w:lvlText w:val="%1."/>
      <w:lvlJc w:val="left"/>
      <w:pPr>
        <w:ind w:left="720" w:hanging="360"/>
      </w:pPr>
    </w:lvl>
    <w:lvl w:ilvl="1" w:tplc="8D80D5A2">
      <w:start w:val="1"/>
      <w:numFmt w:val="lowerLetter"/>
      <w:lvlText w:val="%2."/>
      <w:lvlJc w:val="left"/>
      <w:pPr>
        <w:ind w:left="1440" w:hanging="360"/>
      </w:pPr>
    </w:lvl>
    <w:lvl w:ilvl="2" w:tplc="297E3296">
      <w:start w:val="1"/>
      <w:numFmt w:val="lowerRoman"/>
      <w:lvlText w:val="%3."/>
      <w:lvlJc w:val="right"/>
      <w:pPr>
        <w:ind w:left="2160" w:hanging="180"/>
      </w:pPr>
    </w:lvl>
    <w:lvl w:ilvl="3" w:tplc="016CFD84">
      <w:start w:val="1"/>
      <w:numFmt w:val="decimal"/>
      <w:lvlText w:val="%4."/>
      <w:lvlJc w:val="left"/>
      <w:pPr>
        <w:ind w:left="2880" w:hanging="360"/>
      </w:pPr>
    </w:lvl>
    <w:lvl w:ilvl="4" w:tplc="7D6626C6">
      <w:start w:val="1"/>
      <w:numFmt w:val="lowerLetter"/>
      <w:lvlText w:val="%5."/>
      <w:lvlJc w:val="left"/>
      <w:pPr>
        <w:ind w:left="3600" w:hanging="360"/>
      </w:pPr>
    </w:lvl>
    <w:lvl w:ilvl="5" w:tplc="EEF616FC">
      <w:start w:val="1"/>
      <w:numFmt w:val="lowerRoman"/>
      <w:lvlText w:val="%6."/>
      <w:lvlJc w:val="right"/>
      <w:pPr>
        <w:ind w:left="4320" w:hanging="180"/>
      </w:pPr>
    </w:lvl>
    <w:lvl w:ilvl="6" w:tplc="2A7090AE">
      <w:start w:val="1"/>
      <w:numFmt w:val="decimal"/>
      <w:lvlText w:val="%7."/>
      <w:lvlJc w:val="left"/>
      <w:pPr>
        <w:ind w:left="5040" w:hanging="360"/>
      </w:pPr>
    </w:lvl>
    <w:lvl w:ilvl="7" w:tplc="DC0EAB0E">
      <w:start w:val="1"/>
      <w:numFmt w:val="lowerLetter"/>
      <w:lvlText w:val="%8."/>
      <w:lvlJc w:val="left"/>
      <w:pPr>
        <w:ind w:left="5760" w:hanging="360"/>
      </w:pPr>
    </w:lvl>
    <w:lvl w:ilvl="8" w:tplc="DAFCB2F8">
      <w:start w:val="1"/>
      <w:numFmt w:val="lowerRoman"/>
      <w:lvlText w:val="%9."/>
      <w:lvlJc w:val="right"/>
      <w:pPr>
        <w:ind w:left="6480" w:hanging="180"/>
      </w:pPr>
    </w:lvl>
  </w:abstractNum>
  <w:abstractNum w:abstractNumId="11" w15:restartNumberingAfterBreak="0">
    <w:nsid w:val="245A33E3"/>
    <w:multiLevelType w:val="hybridMultilevel"/>
    <w:tmpl w:val="9E885F50"/>
    <w:lvl w:ilvl="0" w:tplc="ECA8777A">
      <w:start w:val="1"/>
      <w:numFmt w:val="bullet"/>
      <w:lvlText w:val=""/>
      <w:lvlJc w:val="left"/>
      <w:pPr>
        <w:ind w:left="720" w:hanging="360"/>
      </w:pPr>
      <w:rPr>
        <w:rFonts w:hint="default" w:ascii="Symbol" w:hAnsi="Symbol"/>
      </w:rPr>
    </w:lvl>
    <w:lvl w:ilvl="1" w:tplc="0102155A">
      <w:start w:val="1"/>
      <w:numFmt w:val="bullet"/>
      <w:lvlText w:val="o"/>
      <w:lvlJc w:val="left"/>
      <w:pPr>
        <w:ind w:left="1440" w:hanging="360"/>
      </w:pPr>
      <w:rPr>
        <w:rFonts w:hint="default" w:ascii="Courier New" w:hAnsi="Courier New"/>
      </w:rPr>
    </w:lvl>
    <w:lvl w:ilvl="2" w:tplc="960E0326">
      <w:start w:val="1"/>
      <w:numFmt w:val="bullet"/>
      <w:lvlText w:val=""/>
      <w:lvlJc w:val="left"/>
      <w:pPr>
        <w:ind w:left="2160" w:hanging="360"/>
      </w:pPr>
      <w:rPr>
        <w:rFonts w:hint="default" w:ascii="Wingdings" w:hAnsi="Wingdings"/>
      </w:rPr>
    </w:lvl>
    <w:lvl w:ilvl="3" w:tplc="3A90F03E">
      <w:start w:val="1"/>
      <w:numFmt w:val="bullet"/>
      <w:lvlText w:val=""/>
      <w:lvlJc w:val="left"/>
      <w:pPr>
        <w:ind w:left="2880" w:hanging="360"/>
      </w:pPr>
      <w:rPr>
        <w:rFonts w:hint="default" w:ascii="Symbol" w:hAnsi="Symbol"/>
      </w:rPr>
    </w:lvl>
    <w:lvl w:ilvl="4" w:tplc="178A7A0A">
      <w:start w:val="1"/>
      <w:numFmt w:val="bullet"/>
      <w:lvlText w:val="o"/>
      <w:lvlJc w:val="left"/>
      <w:pPr>
        <w:ind w:left="3600" w:hanging="360"/>
      </w:pPr>
      <w:rPr>
        <w:rFonts w:hint="default" w:ascii="Courier New" w:hAnsi="Courier New"/>
      </w:rPr>
    </w:lvl>
    <w:lvl w:ilvl="5" w:tplc="3CC4B5EC">
      <w:start w:val="1"/>
      <w:numFmt w:val="bullet"/>
      <w:lvlText w:val=""/>
      <w:lvlJc w:val="left"/>
      <w:pPr>
        <w:ind w:left="4320" w:hanging="360"/>
      </w:pPr>
      <w:rPr>
        <w:rFonts w:hint="default" w:ascii="Wingdings" w:hAnsi="Wingdings"/>
      </w:rPr>
    </w:lvl>
    <w:lvl w:ilvl="6" w:tplc="CA0E3530">
      <w:start w:val="1"/>
      <w:numFmt w:val="bullet"/>
      <w:lvlText w:val=""/>
      <w:lvlJc w:val="left"/>
      <w:pPr>
        <w:ind w:left="5040" w:hanging="360"/>
      </w:pPr>
      <w:rPr>
        <w:rFonts w:hint="default" w:ascii="Symbol" w:hAnsi="Symbol"/>
      </w:rPr>
    </w:lvl>
    <w:lvl w:ilvl="7" w:tplc="C9E274F0">
      <w:start w:val="1"/>
      <w:numFmt w:val="bullet"/>
      <w:lvlText w:val="o"/>
      <w:lvlJc w:val="left"/>
      <w:pPr>
        <w:ind w:left="5760" w:hanging="360"/>
      </w:pPr>
      <w:rPr>
        <w:rFonts w:hint="default" w:ascii="Courier New" w:hAnsi="Courier New"/>
      </w:rPr>
    </w:lvl>
    <w:lvl w:ilvl="8" w:tplc="BADC147C">
      <w:start w:val="1"/>
      <w:numFmt w:val="bullet"/>
      <w:lvlText w:val=""/>
      <w:lvlJc w:val="left"/>
      <w:pPr>
        <w:ind w:left="6480" w:hanging="360"/>
      </w:pPr>
      <w:rPr>
        <w:rFonts w:hint="default" w:ascii="Wingdings" w:hAnsi="Wingdings"/>
      </w:rPr>
    </w:lvl>
  </w:abstractNum>
  <w:abstractNum w:abstractNumId="12" w15:restartNumberingAfterBreak="0">
    <w:nsid w:val="24B12C40"/>
    <w:multiLevelType w:val="hybridMultilevel"/>
    <w:tmpl w:val="FFFFFFFF"/>
    <w:lvl w:ilvl="0" w:tplc="FFFFFFFF">
      <w:start w:val="1"/>
      <w:numFmt w:val="upperLetter"/>
      <w:lvlText w:val="%1."/>
      <w:lvlJc w:val="left"/>
      <w:pPr>
        <w:ind w:left="720" w:hanging="360"/>
      </w:pPr>
    </w:lvl>
    <w:lvl w:ilvl="1" w:tplc="A066FA8A">
      <w:start w:val="1"/>
      <w:numFmt w:val="lowerLetter"/>
      <w:lvlText w:val="%2."/>
      <w:lvlJc w:val="left"/>
      <w:pPr>
        <w:ind w:left="1440" w:hanging="360"/>
      </w:pPr>
    </w:lvl>
    <w:lvl w:ilvl="2" w:tplc="31D87D90">
      <w:start w:val="1"/>
      <w:numFmt w:val="lowerRoman"/>
      <w:lvlText w:val="%3."/>
      <w:lvlJc w:val="right"/>
      <w:pPr>
        <w:ind w:left="2160" w:hanging="180"/>
      </w:pPr>
    </w:lvl>
    <w:lvl w:ilvl="3" w:tplc="9FA4D48E">
      <w:start w:val="1"/>
      <w:numFmt w:val="decimal"/>
      <w:lvlText w:val="%4."/>
      <w:lvlJc w:val="left"/>
      <w:pPr>
        <w:ind w:left="2880" w:hanging="360"/>
      </w:pPr>
    </w:lvl>
    <w:lvl w:ilvl="4" w:tplc="EDAEEA98">
      <w:start w:val="1"/>
      <w:numFmt w:val="lowerLetter"/>
      <w:lvlText w:val="%5."/>
      <w:lvlJc w:val="left"/>
      <w:pPr>
        <w:ind w:left="3600" w:hanging="360"/>
      </w:pPr>
    </w:lvl>
    <w:lvl w:ilvl="5" w:tplc="718806D4">
      <w:start w:val="1"/>
      <w:numFmt w:val="lowerRoman"/>
      <w:lvlText w:val="%6."/>
      <w:lvlJc w:val="right"/>
      <w:pPr>
        <w:ind w:left="4320" w:hanging="180"/>
      </w:pPr>
    </w:lvl>
    <w:lvl w:ilvl="6" w:tplc="2EF0FCAA">
      <w:start w:val="1"/>
      <w:numFmt w:val="decimal"/>
      <w:lvlText w:val="%7."/>
      <w:lvlJc w:val="left"/>
      <w:pPr>
        <w:ind w:left="5040" w:hanging="360"/>
      </w:pPr>
    </w:lvl>
    <w:lvl w:ilvl="7" w:tplc="9F9E202A">
      <w:start w:val="1"/>
      <w:numFmt w:val="lowerLetter"/>
      <w:lvlText w:val="%8."/>
      <w:lvlJc w:val="left"/>
      <w:pPr>
        <w:ind w:left="5760" w:hanging="360"/>
      </w:pPr>
    </w:lvl>
    <w:lvl w:ilvl="8" w:tplc="4900F82A">
      <w:start w:val="1"/>
      <w:numFmt w:val="lowerRoman"/>
      <w:lvlText w:val="%9."/>
      <w:lvlJc w:val="right"/>
      <w:pPr>
        <w:ind w:left="6480" w:hanging="180"/>
      </w:pPr>
    </w:lvl>
  </w:abstractNum>
  <w:abstractNum w:abstractNumId="13" w15:restartNumberingAfterBreak="0">
    <w:nsid w:val="27B87C54"/>
    <w:multiLevelType w:val="multilevel"/>
    <w:tmpl w:val="415248B0"/>
    <w:lvl w:ilvl="0">
      <w:start w:val="1"/>
      <w:numFmt w:val="decimal"/>
      <w:suff w:val="space"/>
      <w:lvlText w:val="%1. "/>
      <w:lvlJc w:val="left"/>
      <w:pPr>
        <w:ind w:left="680" w:hanging="680"/>
      </w:pPr>
      <w:rPr>
        <w:rFonts w:hint="default" w:ascii="Times New Roman" w:hAnsi="Times New Roman"/>
        <w:b/>
        <w:i w:val="0"/>
        <w:color w:val="auto"/>
        <w:sz w:val="24"/>
        <w:szCs w:val="24"/>
      </w:rPr>
    </w:lvl>
    <w:lvl w:ilvl="1">
      <w:start w:val="1"/>
      <w:numFmt w:val="decimal"/>
      <w:suff w:val="space"/>
      <w:lvlText w:val="%1.%2."/>
      <w:lvlJc w:val="left"/>
      <w:pPr>
        <w:ind w:left="680" w:hanging="680"/>
      </w:pPr>
      <w:rPr>
        <w:rFonts w:hint="default" w:ascii="Times New Roman" w:hAnsi="Times New Roman"/>
        <w:b/>
        <w:i w:val="0"/>
        <w:caps w:val="0"/>
        <w:strike w:val="0"/>
        <w:dstrike w:val="0"/>
        <w:vanish w:val="0"/>
        <w:color w:val="auto"/>
        <w:sz w:val="24"/>
        <w:szCs w:val="24"/>
        <w:vertAlign w:val="baseline"/>
      </w:rPr>
    </w:lvl>
    <w:lvl w:ilvl="2">
      <w:start w:val="1"/>
      <w:numFmt w:val="decimal"/>
      <w:suff w:val="space"/>
      <w:lvlText w:val="%1.%2.%3."/>
      <w:lvlJc w:val="left"/>
      <w:pPr>
        <w:ind w:left="680" w:hanging="680"/>
      </w:pPr>
      <w:rPr>
        <w:rFonts w:hint="default" w:ascii="Times New Roman" w:hAnsi="Times New Roman"/>
        <w:b/>
        <w:i w:val="0"/>
        <w:color w:val="auto"/>
        <w:sz w:val="24"/>
        <w:szCs w:val="24"/>
      </w:rPr>
    </w:lvl>
    <w:lvl w:ilvl="3">
      <w:start w:val="1"/>
      <w:numFmt w:val="decimal"/>
      <w:suff w:val="space"/>
      <w:lvlText w:val="%1.%2.%3.%4."/>
      <w:lvlJc w:val="left"/>
      <w:pPr>
        <w:ind w:left="680" w:hanging="680"/>
      </w:pPr>
      <w:rPr>
        <w:rFonts w:hint="default" w:ascii="Times New Roman" w:hAnsi="Times New Roman"/>
        <w:b/>
        <w:i w:val="0"/>
        <w:caps w:val="0"/>
        <w:strike w:val="0"/>
        <w:dstrike w:val="0"/>
        <w:vanish w:val="0"/>
        <w:color w:val="auto"/>
        <w:sz w:val="24"/>
        <w:szCs w:val="24"/>
        <w:vertAlign w:val="baseline"/>
      </w:rPr>
    </w:lvl>
    <w:lvl w:ilvl="4">
      <w:start w:val="1"/>
      <w:numFmt w:val="decimal"/>
      <w:suff w:val="space"/>
      <w:lvlText w:val="%1.%2.%3.%4.%5.-"/>
      <w:lvlJc w:val="left"/>
      <w:pPr>
        <w:ind w:left="1009" w:hanging="1009"/>
      </w:pPr>
      <w:rPr>
        <w:rFonts w:hint="default" w:ascii="Verdana" w:hAnsi="Verdana"/>
        <w:b/>
        <w:i w:val="0"/>
        <w:caps w:val="0"/>
        <w:strike w:val="0"/>
        <w:dstrike w:val="0"/>
        <w:vanish w:val="0"/>
        <w:color w:val="808080"/>
        <w:sz w:val="18"/>
        <w:vertAlign w:val="baseline"/>
      </w:rPr>
    </w:lvl>
    <w:lvl w:ilvl="5">
      <w:start w:val="1"/>
      <w:numFmt w:val="decimal"/>
      <w:suff w:val="space"/>
      <w:lvlText w:val="%1.%2.%3.%4.%5.%6.-"/>
      <w:lvlJc w:val="left"/>
      <w:pPr>
        <w:ind w:left="1151" w:hanging="1151"/>
      </w:pPr>
      <w:rPr>
        <w:rFonts w:hint="default" w:ascii="Verdana" w:hAnsi="Verdana"/>
        <w:b/>
        <w:i w:val="0"/>
        <w:color w:val="808080"/>
        <w:sz w:val="18"/>
      </w:rPr>
    </w:lvl>
    <w:lvl w:ilvl="6">
      <w:start w:val="1"/>
      <w:numFmt w:val="decimal"/>
      <w:suff w:val="space"/>
      <w:lvlText w:val="%1.%2.%3.%4.%5.%6.%7.-"/>
      <w:lvlJc w:val="left"/>
      <w:pPr>
        <w:ind w:left="1298" w:hanging="1298"/>
      </w:pPr>
      <w:rPr>
        <w:rFonts w:hint="default" w:ascii="Verdana" w:hAnsi="Verdana"/>
        <w:b/>
        <w:i w:val="0"/>
        <w:color w:val="808080"/>
        <w:sz w:val="18"/>
      </w:rPr>
    </w:lvl>
    <w:lvl w:ilvl="7">
      <w:start w:val="1"/>
      <w:numFmt w:val="decimal"/>
      <w:suff w:val="space"/>
      <w:lvlText w:val="%1.%2.%3.%4.%5.%6.%7.%8.-"/>
      <w:lvlJc w:val="left"/>
      <w:pPr>
        <w:ind w:left="1440" w:hanging="1440"/>
      </w:pPr>
      <w:rPr>
        <w:rFonts w:hint="default" w:ascii="Verdana" w:hAnsi="Verdana"/>
        <w:b/>
        <w:i w:val="0"/>
        <w:color w:val="808080"/>
        <w:sz w:val="18"/>
      </w:rPr>
    </w:lvl>
    <w:lvl w:ilvl="8">
      <w:start w:val="1"/>
      <w:numFmt w:val="decimal"/>
      <w:suff w:val="space"/>
      <w:lvlText w:val="%1.%2.%3.%4.%5.%6.%7.%8.%9.-"/>
      <w:lvlJc w:val="left"/>
      <w:pPr>
        <w:ind w:left="1582" w:hanging="1582"/>
      </w:pPr>
      <w:rPr>
        <w:rFonts w:hint="default" w:ascii="Verdana" w:hAnsi="Verdana"/>
        <w:b/>
        <w:i w:val="0"/>
        <w:color w:val="808080"/>
        <w:sz w:val="18"/>
      </w:rPr>
    </w:lvl>
  </w:abstractNum>
  <w:abstractNum w:abstractNumId="14" w15:restartNumberingAfterBreak="0">
    <w:nsid w:val="2F3A7B97"/>
    <w:multiLevelType w:val="hybridMultilevel"/>
    <w:tmpl w:val="300CA4A2"/>
    <w:lvl w:ilvl="0" w:tplc="8324A194">
      <w:start w:val="1"/>
      <w:numFmt w:val="bullet"/>
      <w:lvlText w:val="–"/>
      <w:lvlJc w:val="left"/>
      <w:pPr>
        <w:tabs>
          <w:tab w:val="num" w:pos="720"/>
        </w:tabs>
        <w:ind w:left="720" w:hanging="360"/>
      </w:pPr>
      <w:rPr>
        <w:rFonts w:hint="default" w:ascii="Arial" w:hAnsi="Arial"/>
      </w:rPr>
    </w:lvl>
    <w:lvl w:ilvl="1" w:tplc="473AF2D6">
      <w:start w:val="1"/>
      <w:numFmt w:val="bullet"/>
      <w:lvlText w:val="–"/>
      <w:lvlJc w:val="left"/>
      <w:pPr>
        <w:tabs>
          <w:tab w:val="num" w:pos="1440"/>
        </w:tabs>
        <w:ind w:left="1440" w:hanging="360"/>
      </w:pPr>
      <w:rPr>
        <w:rFonts w:hint="default" w:ascii="Arial" w:hAnsi="Arial"/>
      </w:rPr>
    </w:lvl>
    <w:lvl w:ilvl="2" w:tplc="94FE82C0" w:tentative="1">
      <w:start w:val="1"/>
      <w:numFmt w:val="bullet"/>
      <w:lvlText w:val="–"/>
      <w:lvlJc w:val="left"/>
      <w:pPr>
        <w:tabs>
          <w:tab w:val="num" w:pos="2160"/>
        </w:tabs>
        <w:ind w:left="2160" w:hanging="360"/>
      </w:pPr>
      <w:rPr>
        <w:rFonts w:hint="default" w:ascii="Arial" w:hAnsi="Arial"/>
      </w:rPr>
    </w:lvl>
    <w:lvl w:ilvl="3" w:tplc="8FDC906C" w:tentative="1">
      <w:start w:val="1"/>
      <w:numFmt w:val="bullet"/>
      <w:lvlText w:val="–"/>
      <w:lvlJc w:val="left"/>
      <w:pPr>
        <w:tabs>
          <w:tab w:val="num" w:pos="2880"/>
        </w:tabs>
        <w:ind w:left="2880" w:hanging="360"/>
      </w:pPr>
      <w:rPr>
        <w:rFonts w:hint="default" w:ascii="Arial" w:hAnsi="Arial"/>
      </w:rPr>
    </w:lvl>
    <w:lvl w:ilvl="4" w:tplc="2B76BC9A" w:tentative="1">
      <w:start w:val="1"/>
      <w:numFmt w:val="bullet"/>
      <w:lvlText w:val="–"/>
      <w:lvlJc w:val="left"/>
      <w:pPr>
        <w:tabs>
          <w:tab w:val="num" w:pos="3600"/>
        </w:tabs>
        <w:ind w:left="3600" w:hanging="360"/>
      </w:pPr>
      <w:rPr>
        <w:rFonts w:hint="default" w:ascii="Arial" w:hAnsi="Arial"/>
      </w:rPr>
    </w:lvl>
    <w:lvl w:ilvl="5" w:tplc="15C0C334" w:tentative="1">
      <w:start w:val="1"/>
      <w:numFmt w:val="bullet"/>
      <w:lvlText w:val="–"/>
      <w:lvlJc w:val="left"/>
      <w:pPr>
        <w:tabs>
          <w:tab w:val="num" w:pos="4320"/>
        </w:tabs>
        <w:ind w:left="4320" w:hanging="360"/>
      </w:pPr>
      <w:rPr>
        <w:rFonts w:hint="default" w:ascii="Arial" w:hAnsi="Arial"/>
      </w:rPr>
    </w:lvl>
    <w:lvl w:ilvl="6" w:tplc="5EAC6954" w:tentative="1">
      <w:start w:val="1"/>
      <w:numFmt w:val="bullet"/>
      <w:lvlText w:val="–"/>
      <w:lvlJc w:val="left"/>
      <w:pPr>
        <w:tabs>
          <w:tab w:val="num" w:pos="5040"/>
        </w:tabs>
        <w:ind w:left="5040" w:hanging="360"/>
      </w:pPr>
      <w:rPr>
        <w:rFonts w:hint="default" w:ascii="Arial" w:hAnsi="Arial"/>
      </w:rPr>
    </w:lvl>
    <w:lvl w:ilvl="7" w:tplc="1526CFF0" w:tentative="1">
      <w:start w:val="1"/>
      <w:numFmt w:val="bullet"/>
      <w:lvlText w:val="–"/>
      <w:lvlJc w:val="left"/>
      <w:pPr>
        <w:tabs>
          <w:tab w:val="num" w:pos="5760"/>
        </w:tabs>
        <w:ind w:left="5760" w:hanging="360"/>
      </w:pPr>
      <w:rPr>
        <w:rFonts w:hint="default" w:ascii="Arial" w:hAnsi="Arial"/>
      </w:rPr>
    </w:lvl>
    <w:lvl w:ilvl="8" w:tplc="9EACBF6A" w:tentative="1">
      <w:start w:val="1"/>
      <w:numFmt w:val="bullet"/>
      <w:lvlText w:val="–"/>
      <w:lvlJc w:val="left"/>
      <w:pPr>
        <w:tabs>
          <w:tab w:val="num" w:pos="6480"/>
        </w:tabs>
        <w:ind w:left="6480" w:hanging="360"/>
      </w:pPr>
      <w:rPr>
        <w:rFonts w:hint="default" w:ascii="Arial" w:hAnsi="Arial"/>
      </w:rPr>
    </w:lvl>
  </w:abstractNum>
  <w:abstractNum w:abstractNumId="15" w15:restartNumberingAfterBreak="0">
    <w:nsid w:val="33EF0770"/>
    <w:multiLevelType w:val="hybridMultilevel"/>
    <w:tmpl w:val="2CD8C55A"/>
    <w:lvl w:ilvl="0" w:tplc="5272706C">
      <w:numFmt w:val="bullet"/>
      <w:lvlText w:val="-"/>
      <w:lvlJc w:val="left"/>
      <w:pPr>
        <w:tabs>
          <w:tab w:val="num" w:pos="1080"/>
        </w:tabs>
        <w:ind w:left="1080" w:hanging="360"/>
      </w:pPr>
      <w:rPr>
        <w:rFonts w:hint="default" w:ascii="Times New Roman" w:hAnsi="Times New Roman" w:eastAsia="Times New Roman" w:cs="Times New Roman"/>
      </w:rPr>
    </w:lvl>
    <w:lvl w:ilvl="1" w:tplc="5272706C">
      <w:numFmt w:val="bullet"/>
      <w:lvlText w:val="-"/>
      <w:lvlJc w:val="left"/>
      <w:pPr>
        <w:tabs>
          <w:tab w:val="num" w:pos="1800"/>
        </w:tabs>
        <w:ind w:left="1800" w:hanging="360"/>
      </w:pPr>
      <w:rPr>
        <w:rFonts w:hint="default" w:ascii="Times New Roman" w:hAnsi="Times New Roman" w:eastAsia="Times New Roman" w:cs="Times New Roman"/>
      </w:rPr>
    </w:lvl>
    <w:lvl w:ilvl="2" w:tplc="0C0A0005" w:tentative="1">
      <w:start w:val="1"/>
      <w:numFmt w:val="bullet"/>
      <w:lvlText w:val=""/>
      <w:lvlJc w:val="left"/>
      <w:pPr>
        <w:tabs>
          <w:tab w:val="num" w:pos="2520"/>
        </w:tabs>
        <w:ind w:left="2520" w:hanging="360"/>
      </w:pPr>
      <w:rPr>
        <w:rFonts w:hint="default" w:ascii="Wingdings" w:hAnsi="Wingdings"/>
      </w:rPr>
    </w:lvl>
    <w:lvl w:ilvl="3" w:tplc="0C0A0001" w:tentative="1">
      <w:start w:val="1"/>
      <w:numFmt w:val="bullet"/>
      <w:lvlText w:val=""/>
      <w:lvlJc w:val="left"/>
      <w:pPr>
        <w:tabs>
          <w:tab w:val="num" w:pos="3240"/>
        </w:tabs>
        <w:ind w:left="3240" w:hanging="360"/>
      </w:pPr>
      <w:rPr>
        <w:rFonts w:hint="default" w:ascii="Symbol" w:hAnsi="Symbol"/>
      </w:rPr>
    </w:lvl>
    <w:lvl w:ilvl="4" w:tplc="0C0A0003" w:tentative="1">
      <w:start w:val="1"/>
      <w:numFmt w:val="bullet"/>
      <w:lvlText w:val="o"/>
      <w:lvlJc w:val="left"/>
      <w:pPr>
        <w:tabs>
          <w:tab w:val="num" w:pos="3960"/>
        </w:tabs>
        <w:ind w:left="3960" w:hanging="360"/>
      </w:pPr>
      <w:rPr>
        <w:rFonts w:hint="default" w:ascii="Courier New" w:hAnsi="Courier New" w:cs="Courier New"/>
      </w:rPr>
    </w:lvl>
    <w:lvl w:ilvl="5" w:tplc="0C0A0005" w:tentative="1">
      <w:start w:val="1"/>
      <w:numFmt w:val="bullet"/>
      <w:lvlText w:val=""/>
      <w:lvlJc w:val="left"/>
      <w:pPr>
        <w:tabs>
          <w:tab w:val="num" w:pos="4680"/>
        </w:tabs>
        <w:ind w:left="4680" w:hanging="360"/>
      </w:pPr>
      <w:rPr>
        <w:rFonts w:hint="default" w:ascii="Wingdings" w:hAnsi="Wingdings"/>
      </w:rPr>
    </w:lvl>
    <w:lvl w:ilvl="6" w:tplc="0C0A0001" w:tentative="1">
      <w:start w:val="1"/>
      <w:numFmt w:val="bullet"/>
      <w:lvlText w:val=""/>
      <w:lvlJc w:val="left"/>
      <w:pPr>
        <w:tabs>
          <w:tab w:val="num" w:pos="5400"/>
        </w:tabs>
        <w:ind w:left="5400" w:hanging="360"/>
      </w:pPr>
      <w:rPr>
        <w:rFonts w:hint="default" w:ascii="Symbol" w:hAnsi="Symbol"/>
      </w:rPr>
    </w:lvl>
    <w:lvl w:ilvl="7" w:tplc="0C0A0003" w:tentative="1">
      <w:start w:val="1"/>
      <w:numFmt w:val="bullet"/>
      <w:lvlText w:val="o"/>
      <w:lvlJc w:val="left"/>
      <w:pPr>
        <w:tabs>
          <w:tab w:val="num" w:pos="6120"/>
        </w:tabs>
        <w:ind w:left="6120" w:hanging="360"/>
      </w:pPr>
      <w:rPr>
        <w:rFonts w:hint="default" w:ascii="Courier New" w:hAnsi="Courier New" w:cs="Courier New"/>
      </w:rPr>
    </w:lvl>
    <w:lvl w:ilvl="8" w:tplc="0C0A0005" w:tentative="1">
      <w:start w:val="1"/>
      <w:numFmt w:val="bullet"/>
      <w:lvlText w:val=""/>
      <w:lvlJc w:val="left"/>
      <w:pPr>
        <w:tabs>
          <w:tab w:val="num" w:pos="6840"/>
        </w:tabs>
        <w:ind w:left="6840" w:hanging="360"/>
      </w:pPr>
      <w:rPr>
        <w:rFonts w:hint="default" w:ascii="Wingdings" w:hAnsi="Wingdings"/>
      </w:rPr>
    </w:lvl>
  </w:abstractNum>
  <w:abstractNum w:abstractNumId="16" w15:restartNumberingAfterBreak="0">
    <w:nsid w:val="34A672FD"/>
    <w:multiLevelType w:val="hybridMultilevel"/>
    <w:tmpl w:val="4C5E1A2E"/>
    <w:lvl w:ilvl="0" w:tplc="0C0A0001">
      <w:start w:val="1"/>
      <w:numFmt w:val="bullet"/>
      <w:lvlText w:val=""/>
      <w:lvlJc w:val="left"/>
      <w:pPr>
        <w:tabs>
          <w:tab w:val="num" w:pos="360"/>
        </w:tabs>
        <w:ind w:left="360" w:hanging="360"/>
      </w:pPr>
      <w:rPr>
        <w:rFonts w:hint="default" w:ascii="Symbol" w:hAnsi="Symbol"/>
      </w:rPr>
    </w:lvl>
    <w:lvl w:ilvl="1" w:tplc="0C0A0003" w:tentative="1">
      <w:start w:val="1"/>
      <w:numFmt w:val="bullet"/>
      <w:lvlText w:val="o"/>
      <w:lvlJc w:val="left"/>
      <w:pPr>
        <w:tabs>
          <w:tab w:val="num" w:pos="1080"/>
        </w:tabs>
        <w:ind w:left="1080" w:hanging="360"/>
      </w:pPr>
      <w:rPr>
        <w:rFonts w:hint="default" w:ascii="Courier New" w:hAnsi="Courier New" w:cs="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cs="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cs="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17" w15:restartNumberingAfterBreak="0">
    <w:nsid w:val="34E72C9F"/>
    <w:multiLevelType w:val="hybridMultilevel"/>
    <w:tmpl w:val="FFFFFFFF"/>
    <w:lvl w:ilvl="0" w:tplc="41664A68">
      <w:start w:val="1"/>
      <w:numFmt w:val="upperLetter"/>
      <w:lvlText w:val="%1."/>
      <w:lvlJc w:val="left"/>
      <w:pPr>
        <w:ind w:left="720" w:hanging="360"/>
      </w:pPr>
    </w:lvl>
    <w:lvl w:ilvl="1" w:tplc="0BB206FC">
      <w:start w:val="1"/>
      <w:numFmt w:val="lowerLetter"/>
      <w:lvlText w:val="%2."/>
      <w:lvlJc w:val="left"/>
      <w:pPr>
        <w:ind w:left="1440" w:hanging="360"/>
      </w:pPr>
    </w:lvl>
    <w:lvl w:ilvl="2" w:tplc="76308528">
      <w:start w:val="1"/>
      <w:numFmt w:val="lowerRoman"/>
      <w:lvlText w:val="%3."/>
      <w:lvlJc w:val="right"/>
      <w:pPr>
        <w:ind w:left="2160" w:hanging="180"/>
      </w:pPr>
    </w:lvl>
    <w:lvl w:ilvl="3" w:tplc="F8C2DCB6">
      <w:start w:val="1"/>
      <w:numFmt w:val="decimal"/>
      <w:lvlText w:val="%4."/>
      <w:lvlJc w:val="left"/>
      <w:pPr>
        <w:ind w:left="2880" w:hanging="360"/>
      </w:pPr>
    </w:lvl>
    <w:lvl w:ilvl="4" w:tplc="B906CA92">
      <w:start w:val="1"/>
      <w:numFmt w:val="lowerLetter"/>
      <w:lvlText w:val="%5."/>
      <w:lvlJc w:val="left"/>
      <w:pPr>
        <w:ind w:left="3600" w:hanging="360"/>
      </w:pPr>
    </w:lvl>
    <w:lvl w:ilvl="5" w:tplc="BF56EC12">
      <w:start w:val="1"/>
      <w:numFmt w:val="lowerRoman"/>
      <w:lvlText w:val="%6."/>
      <w:lvlJc w:val="right"/>
      <w:pPr>
        <w:ind w:left="4320" w:hanging="180"/>
      </w:pPr>
    </w:lvl>
    <w:lvl w:ilvl="6" w:tplc="FD5C548A">
      <w:start w:val="1"/>
      <w:numFmt w:val="decimal"/>
      <w:lvlText w:val="%7."/>
      <w:lvlJc w:val="left"/>
      <w:pPr>
        <w:ind w:left="5040" w:hanging="360"/>
      </w:pPr>
    </w:lvl>
    <w:lvl w:ilvl="7" w:tplc="9A7E4CB6">
      <w:start w:val="1"/>
      <w:numFmt w:val="lowerLetter"/>
      <w:lvlText w:val="%8."/>
      <w:lvlJc w:val="left"/>
      <w:pPr>
        <w:ind w:left="5760" w:hanging="360"/>
      </w:pPr>
    </w:lvl>
    <w:lvl w:ilvl="8" w:tplc="7A86CD9A">
      <w:start w:val="1"/>
      <w:numFmt w:val="lowerRoman"/>
      <w:lvlText w:val="%9."/>
      <w:lvlJc w:val="right"/>
      <w:pPr>
        <w:ind w:left="6480" w:hanging="180"/>
      </w:pPr>
    </w:lvl>
  </w:abstractNum>
  <w:abstractNum w:abstractNumId="18" w15:restartNumberingAfterBreak="0">
    <w:nsid w:val="3BC7080D"/>
    <w:multiLevelType w:val="multilevel"/>
    <w:tmpl w:val="A0E61768"/>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40CE6DE2"/>
    <w:multiLevelType w:val="hybridMultilevel"/>
    <w:tmpl w:val="D4544792"/>
    <w:lvl w:ilvl="0" w:tplc="0C0A0001">
      <w:start w:val="1"/>
      <w:numFmt w:val="bullet"/>
      <w:lvlText w:val=""/>
      <w:lvlJc w:val="left"/>
      <w:pPr>
        <w:tabs>
          <w:tab w:val="num" w:pos="720"/>
        </w:tabs>
        <w:ind w:left="720" w:hanging="360"/>
      </w:pPr>
      <w:rPr>
        <w:rFonts w:hint="default" w:ascii="Symbol" w:hAnsi="Symbol"/>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2C760D96">
      <w:start w:val="1"/>
      <w:numFmt w:val="bullet"/>
      <w:lvlText w:val=""/>
      <w:lvlJc w:val="left"/>
      <w:pPr>
        <w:tabs>
          <w:tab w:val="num" w:pos="2880"/>
        </w:tabs>
        <w:ind w:left="2880" w:hanging="360"/>
      </w:pPr>
      <w:rPr>
        <w:rFonts w:hint="default" w:ascii="Wingdings" w:hAnsi="Wingdings"/>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4556DF20"/>
    <w:multiLevelType w:val="hybridMultilevel"/>
    <w:tmpl w:val="FFFFFFFF"/>
    <w:lvl w:ilvl="0" w:tplc="767CDC86">
      <w:start w:val="1"/>
      <w:numFmt w:val="upperLetter"/>
      <w:lvlText w:val="%1."/>
      <w:lvlJc w:val="left"/>
      <w:pPr>
        <w:ind w:left="720" w:hanging="360"/>
      </w:pPr>
    </w:lvl>
    <w:lvl w:ilvl="1" w:tplc="7CE62450">
      <w:start w:val="1"/>
      <w:numFmt w:val="lowerLetter"/>
      <w:lvlText w:val="%2."/>
      <w:lvlJc w:val="left"/>
      <w:pPr>
        <w:ind w:left="1440" w:hanging="360"/>
      </w:pPr>
    </w:lvl>
    <w:lvl w:ilvl="2" w:tplc="6FE8B96A">
      <w:start w:val="1"/>
      <w:numFmt w:val="lowerRoman"/>
      <w:lvlText w:val="%3."/>
      <w:lvlJc w:val="right"/>
      <w:pPr>
        <w:ind w:left="2160" w:hanging="180"/>
      </w:pPr>
    </w:lvl>
    <w:lvl w:ilvl="3" w:tplc="868893B0">
      <w:start w:val="1"/>
      <w:numFmt w:val="decimal"/>
      <w:lvlText w:val="%4."/>
      <w:lvlJc w:val="left"/>
      <w:pPr>
        <w:ind w:left="2880" w:hanging="360"/>
      </w:pPr>
    </w:lvl>
    <w:lvl w:ilvl="4" w:tplc="2D28D9FA">
      <w:start w:val="1"/>
      <w:numFmt w:val="lowerLetter"/>
      <w:lvlText w:val="%5."/>
      <w:lvlJc w:val="left"/>
      <w:pPr>
        <w:ind w:left="3600" w:hanging="360"/>
      </w:pPr>
    </w:lvl>
    <w:lvl w:ilvl="5" w:tplc="FDD462A2">
      <w:start w:val="1"/>
      <w:numFmt w:val="lowerRoman"/>
      <w:lvlText w:val="%6."/>
      <w:lvlJc w:val="right"/>
      <w:pPr>
        <w:ind w:left="4320" w:hanging="180"/>
      </w:pPr>
    </w:lvl>
    <w:lvl w:ilvl="6" w:tplc="7EFCE65C">
      <w:start w:val="1"/>
      <w:numFmt w:val="decimal"/>
      <w:lvlText w:val="%7."/>
      <w:lvlJc w:val="left"/>
      <w:pPr>
        <w:ind w:left="5040" w:hanging="360"/>
      </w:pPr>
    </w:lvl>
    <w:lvl w:ilvl="7" w:tplc="1E6425A4">
      <w:start w:val="1"/>
      <w:numFmt w:val="lowerLetter"/>
      <w:lvlText w:val="%8."/>
      <w:lvlJc w:val="left"/>
      <w:pPr>
        <w:ind w:left="5760" w:hanging="360"/>
      </w:pPr>
    </w:lvl>
    <w:lvl w:ilvl="8" w:tplc="5C081E3A">
      <w:start w:val="1"/>
      <w:numFmt w:val="lowerRoman"/>
      <w:lvlText w:val="%9."/>
      <w:lvlJc w:val="right"/>
      <w:pPr>
        <w:ind w:left="6480" w:hanging="180"/>
      </w:pPr>
    </w:lvl>
  </w:abstractNum>
  <w:abstractNum w:abstractNumId="21" w15:restartNumberingAfterBreak="0">
    <w:nsid w:val="46AD1E47"/>
    <w:multiLevelType w:val="hybridMultilevel"/>
    <w:tmpl w:val="D1E25CCA"/>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2" w15:restartNumberingAfterBreak="0">
    <w:nsid w:val="4894BFB2"/>
    <w:multiLevelType w:val="hybridMultilevel"/>
    <w:tmpl w:val="9AF64A5A"/>
    <w:lvl w:ilvl="0" w:tplc="ABCA16C0">
      <w:start w:val="1"/>
      <w:numFmt w:val="bullet"/>
      <w:lvlText w:val=""/>
      <w:lvlJc w:val="left"/>
      <w:pPr>
        <w:ind w:left="720" w:hanging="360"/>
      </w:pPr>
      <w:rPr>
        <w:rFonts w:hint="default" w:ascii="Symbol" w:hAnsi="Symbol"/>
      </w:rPr>
    </w:lvl>
    <w:lvl w:ilvl="1" w:tplc="43BE378A">
      <w:start w:val="1"/>
      <w:numFmt w:val="bullet"/>
      <w:lvlText w:val="o"/>
      <w:lvlJc w:val="left"/>
      <w:pPr>
        <w:ind w:left="1440" w:hanging="360"/>
      </w:pPr>
      <w:rPr>
        <w:rFonts w:hint="default" w:ascii="Courier New" w:hAnsi="Courier New"/>
      </w:rPr>
    </w:lvl>
    <w:lvl w:ilvl="2" w:tplc="08785DF6">
      <w:start w:val="1"/>
      <w:numFmt w:val="bullet"/>
      <w:lvlText w:val=""/>
      <w:lvlJc w:val="left"/>
      <w:pPr>
        <w:ind w:left="2160" w:hanging="360"/>
      </w:pPr>
      <w:rPr>
        <w:rFonts w:hint="default" w:ascii="Wingdings" w:hAnsi="Wingdings"/>
      </w:rPr>
    </w:lvl>
    <w:lvl w:ilvl="3" w:tplc="04A81752">
      <w:start w:val="1"/>
      <w:numFmt w:val="bullet"/>
      <w:lvlText w:val=""/>
      <w:lvlJc w:val="left"/>
      <w:pPr>
        <w:ind w:left="2880" w:hanging="360"/>
      </w:pPr>
      <w:rPr>
        <w:rFonts w:hint="default" w:ascii="Symbol" w:hAnsi="Symbol"/>
      </w:rPr>
    </w:lvl>
    <w:lvl w:ilvl="4" w:tplc="0CAEBF6A">
      <w:start w:val="1"/>
      <w:numFmt w:val="bullet"/>
      <w:lvlText w:val="o"/>
      <w:lvlJc w:val="left"/>
      <w:pPr>
        <w:ind w:left="3600" w:hanging="360"/>
      </w:pPr>
      <w:rPr>
        <w:rFonts w:hint="default" w:ascii="Courier New" w:hAnsi="Courier New"/>
      </w:rPr>
    </w:lvl>
    <w:lvl w:ilvl="5" w:tplc="CFC8EC92">
      <w:start w:val="1"/>
      <w:numFmt w:val="bullet"/>
      <w:lvlText w:val=""/>
      <w:lvlJc w:val="left"/>
      <w:pPr>
        <w:ind w:left="4320" w:hanging="360"/>
      </w:pPr>
      <w:rPr>
        <w:rFonts w:hint="default" w:ascii="Wingdings" w:hAnsi="Wingdings"/>
      </w:rPr>
    </w:lvl>
    <w:lvl w:ilvl="6" w:tplc="5EBE174E">
      <w:start w:val="1"/>
      <w:numFmt w:val="bullet"/>
      <w:lvlText w:val=""/>
      <w:lvlJc w:val="left"/>
      <w:pPr>
        <w:ind w:left="5040" w:hanging="360"/>
      </w:pPr>
      <w:rPr>
        <w:rFonts w:hint="default" w:ascii="Symbol" w:hAnsi="Symbol"/>
      </w:rPr>
    </w:lvl>
    <w:lvl w:ilvl="7" w:tplc="59881F7C">
      <w:start w:val="1"/>
      <w:numFmt w:val="bullet"/>
      <w:lvlText w:val="o"/>
      <w:lvlJc w:val="left"/>
      <w:pPr>
        <w:ind w:left="5760" w:hanging="360"/>
      </w:pPr>
      <w:rPr>
        <w:rFonts w:hint="default" w:ascii="Courier New" w:hAnsi="Courier New"/>
      </w:rPr>
    </w:lvl>
    <w:lvl w:ilvl="8" w:tplc="3DD45794">
      <w:start w:val="1"/>
      <w:numFmt w:val="bullet"/>
      <w:lvlText w:val=""/>
      <w:lvlJc w:val="left"/>
      <w:pPr>
        <w:ind w:left="6480" w:hanging="360"/>
      </w:pPr>
      <w:rPr>
        <w:rFonts w:hint="default" w:ascii="Wingdings" w:hAnsi="Wingdings"/>
      </w:rPr>
    </w:lvl>
  </w:abstractNum>
  <w:abstractNum w:abstractNumId="23" w15:restartNumberingAfterBreak="0">
    <w:nsid w:val="4E6973E8"/>
    <w:multiLevelType w:val="hybridMultilevel"/>
    <w:tmpl w:val="FFFFFFFF"/>
    <w:lvl w:ilvl="0" w:tplc="371A5E9C">
      <w:start w:val="1"/>
      <w:numFmt w:val="upperLetter"/>
      <w:lvlText w:val="%1."/>
      <w:lvlJc w:val="left"/>
      <w:pPr>
        <w:ind w:left="720" w:hanging="360"/>
      </w:pPr>
    </w:lvl>
    <w:lvl w:ilvl="1" w:tplc="E4DA0C04">
      <w:start w:val="1"/>
      <w:numFmt w:val="lowerLetter"/>
      <w:lvlText w:val="%2."/>
      <w:lvlJc w:val="left"/>
      <w:pPr>
        <w:ind w:left="1440" w:hanging="360"/>
      </w:pPr>
    </w:lvl>
    <w:lvl w:ilvl="2" w:tplc="72FA73A0">
      <w:start w:val="1"/>
      <w:numFmt w:val="lowerRoman"/>
      <w:lvlText w:val="%3."/>
      <w:lvlJc w:val="right"/>
      <w:pPr>
        <w:ind w:left="2160" w:hanging="180"/>
      </w:pPr>
    </w:lvl>
    <w:lvl w:ilvl="3" w:tplc="2F180D98">
      <w:start w:val="1"/>
      <w:numFmt w:val="decimal"/>
      <w:lvlText w:val="%4."/>
      <w:lvlJc w:val="left"/>
      <w:pPr>
        <w:ind w:left="2880" w:hanging="360"/>
      </w:pPr>
    </w:lvl>
    <w:lvl w:ilvl="4" w:tplc="05C49BEA">
      <w:start w:val="1"/>
      <w:numFmt w:val="lowerLetter"/>
      <w:lvlText w:val="%5."/>
      <w:lvlJc w:val="left"/>
      <w:pPr>
        <w:ind w:left="3600" w:hanging="360"/>
      </w:pPr>
    </w:lvl>
    <w:lvl w:ilvl="5" w:tplc="09FC6CC6">
      <w:start w:val="1"/>
      <w:numFmt w:val="lowerRoman"/>
      <w:lvlText w:val="%6."/>
      <w:lvlJc w:val="right"/>
      <w:pPr>
        <w:ind w:left="4320" w:hanging="180"/>
      </w:pPr>
    </w:lvl>
    <w:lvl w:ilvl="6" w:tplc="7A489FD6">
      <w:start w:val="1"/>
      <w:numFmt w:val="decimal"/>
      <w:lvlText w:val="%7."/>
      <w:lvlJc w:val="left"/>
      <w:pPr>
        <w:ind w:left="5040" w:hanging="360"/>
      </w:pPr>
    </w:lvl>
    <w:lvl w:ilvl="7" w:tplc="3FC60188">
      <w:start w:val="1"/>
      <w:numFmt w:val="lowerLetter"/>
      <w:lvlText w:val="%8."/>
      <w:lvlJc w:val="left"/>
      <w:pPr>
        <w:ind w:left="5760" w:hanging="360"/>
      </w:pPr>
    </w:lvl>
    <w:lvl w:ilvl="8" w:tplc="2EB407B4">
      <w:start w:val="1"/>
      <w:numFmt w:val="lowerRoman"/>
      <w:lvlText w:val="%9."/>
      <w:lvlJc w:val="right"/>
      <w:pPr>
        <w:ind w:left="6480" w:hanging="180"/>
      </w:pPr>
    </w:lvl>
  </w:abstractNum>
  <w:abstractNum w:abstractNumId="24" w15:restartNumberingAfterBreak="0">
    <w:nsid w:val="510DDBF4"/>
    <w:multiLevelType w:val="multilevel"/>
    <w:tmpl w:val="FB22F5A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5136435E"/>
    <w:multiLevelType w:val="multilevel"/>
    <w:tmpl w:val="B6161108"/>
    <w:lvl w:ilvl="0">
      <w:start w:val="1"/>
      <w:numFmt w:val="decimal"/>
      <w:suff w:val="space"/>
      <w:lvlText w:val="%1. "/>
      <w:lvlJc w:val="left"/>
      <w:pPr>
        <w:ind w:left="3516" w:hanging="680"/>
      </w:pPr>
      <w:rPr>
        <w:rFonts w:hint="default" w:ascii="Times New Roman" w:hAnsi="Times New Roman"/>
        <w:b/>
        <w:i w:val="0"/>
        <w:color w:val="auto"/>
        <w:sz w:val="24"/>
        <w:szCs w:val="24"/>
      </w:rPr>
    </w:lvl>
    <w:lvl w:ilvl="1">
      <w:start w:val="1"/>
      <w:numFmt w:val="decimal"/>
      <w:suff w:val="space"/>
      <w:lvlText w:val="%1.%2."/>
      <w:lvlJc w:val="left"/>
      <w:pPr>
        <w:ind w:left="680" w:hanging="680"/>
      </w:pPr>
      <w:rPr>
        <w:rFonts w:hint="default" w:ascii="Times New Roman" w:hAnsi="Times New Roman"/>
        <w:b/>
        <w:i w:val="0"/>
        <w:caps w:val="0"/>
        <w:strike w:val="0"/>
        <w:dstrike w:val="0"/>
        <w:vanish w:val="0"/>
        <w:color w:val="auto"/>
        <w:sz w:val="24"/>
        <w:szCs w:val="24"/>
        <w:vertAlign w:val="baseline"/>
      </w:rPr>
    </w:lvl>
    <w:lvl w:ilvl="2">
      <w:start w:val="1"/>
      <w:numFmt w:val="decimal"/>
      <w:suff w:val="space"/>
      <w:lvlText w:val="%1.%2.%3."/>
      <w:lvlJc w:val="left"/>
      <w:pPr>
        <w:ind w:left="680" w:hanging="680"/>
      </w:pPr>
      <w:rPr>
        <w:rFonts w:hint="default" w:ascii="Times New Roman" w:hAnsi="Times New Roman"/>
        <w:b/>
        <w:i w:val="0"/>
        <w:color w:val="auto"/>
        <w:sz w:val="24"/>
        <w:szCs w:val="24"/>
      </w:rPr>
    </w:lvl>
    <w:lvl w:ilvl="3">
      <w:start w:val="1"/>
      <w:numFmt w:val="decimal"/>
      <w:suff w:val="space"/>
      <w:lvlText w:val="%1.%2.%3.%4."/>
      <w:lvlJc w:val="left"/>
      <w:pPr>
        <w:ind w:left="862" w:hanging="862"/>
      </w:pPr>
      <w:rPr>
        <w:rFonts w:hint="default" w:ascii="Times New Roman" w:hAnsi="Times New Roman"/>
        <w:b/>
        <w:i w:val="0"/>
        <w:caps w:val="0"/>
        <w:strike w:val="0"/>
        <w:dstrike w:val="0"/>
        <w:vanish w:val="0"/>
        <w:color w:val="auto"/>
        <w:sz w:val="24"/>
        <w:vertAlign w:val="baseline"/>
      </w:rPr>
    </w:lvl>
    <w:lvl w:ilvl="4">
      <w:start w:val="1"/>
      <w:numFmt w:val="decimal"/>
      <w:suff w:val="space"/>
      <w:lvlText w:val="%1.%2.%3.%4.%5.-"/>
      <w:lvlJc w:val="left"/>
      <w:pPr>
        <w:ind w:left="1009" w:hanging="1009"/>
      </w:pPr>
      <w:rPr>
        <w:rFonts w:hint="default" w:ascii="Verdana" w:hAnsi="Verdana"/>
        <w:b/>
        <w:i w:val="0"/>
        <w:caps w:val="0"/>
        <w:strike w:val="0"/>
        <w:dstrike w:val="0"/>
        <w:vanish w:val="0"/>
        <w:color w:val="808080"/>
        <w:sz w:val="18"/>
        <w:vertAlign w:val="baseline"/>
      </w:rPr>
    </w:lvl>
    <w:lvl w:ilvl="5">
      <w:start w:val="1"/>
      <w:numFmt w:val="decimal"/>
      <w:suff w:val="space"/>
      <w:lvlText w:val="%1.%2.%3.%4.%5.%6.-"/>
      <w:lvlJc w:val="left"/>
      <w:pPr>
        <w:ind w:left="1151" w:hanging="1151"/>
      </w:pPr>
      <w:rPr>
        <w:rFonts w:hint="default" w:ascii="Verdana" w:hAnsi="Verdana"/>
        <w:b/>
        <w:i w:val="0"/>
        <w:color w:val="808080"/>
        <w:sz w:val="18"/>
      </w:rPr>
    </w:lvl>
    <w:lvl w:ilvl="6">
      <w:start w:val="1"/>
      <w:numFmt w:val="decimal"/>
      <w:suff w:val="space"/>
      <w:lvlText w:val="%1.%2.%3.%4.%5.%6.%7.-"/>
      <w:lvlJc w:val="left"/>
      <w:pPr>
        <w:ind w:left="1298" w:hanging="1298"/>
      </w:pPr>
      <w:rPr>
        <w:rFonts w:hint="default" w:ascii="Verdana" w:hAnsi="Verdana"/>
        <w:b/>
        <w:i w:val="0"/>
        <w:color w:val="808080"/>
        <w:sz w:val="18"/>
      </w:rPr>
    </w:lvl>
    <w:lvl w:ilvl="7">
      <w:start w:val="1"/>
      <w:numFmt w:val="decimal"/>
      <w:suff w:val="space"/>
      <w:lvlText w:val="%1.%2.%3.%4.%5.%6.%7.%8.-"/>
      <w:lvlJc w:val="left"/>
      <w:pPr>
        <w:ind w:left="1440" w:hanging="1440"/>
      </w:pPr>
      <w:rPr>
        <w:rFonts w:hint="default" w:ascii="Verdana" w:hAnsi="Verdana"/>
        <w:b/>
        <w:i w:val="0"/>
        <w:color w:val="808080"/>
        <w:sz w:val="18"/>
      </w:rPr>
    </w:lvl>
    <w:lvl w:ilvl="8">
      <w:start w:val="1"/>
      <w:numFmt w:val="decimal"/>
      <w:suff w:val="space"/>
      <w:lvlText w:val="%1.%2.%3.%4.%5.%6.%7.%8.%9.-"/>
      <w:lvlJc w:val="left"/>
      <w:pPr>
        <w:ind w:left="1582" w:hanging="1582"/>
      </w:pPr>
      <w:rPr>
        <w:rFonts w:hint="default" w:ascii="Verdana" w:hAnsi="Verdana"/>
        <w:b/>
        <w:i w:val="0"/>
        <w:color w:val="808080"/>
        <w:sz w:val="18"/>
      </w:rPr>
    </w:lvl>
  </w:abstractNum>
  <w:abstractNum w:abstractNumId="26" w15:restartNumberingAfterBreak="0">
    <w:nsid w:val="51489319"/>
    <w:multiLevelType w:val="hybridMultilevel"/>
    <w:tmpl w:val="FFFFFFFF"/>
    <w:lvl w:ilvl="0" w:tplc="36107E8A">
      <w:start w:val="1"/>
      <w:numFmt w:val="upperLetter"/>
      <w:lvlText w:val="%1."/>
      <w:lvlJc w:val="left"/>
      <w:pPr>
        <w:ind w:left="720" w:hanging="360"/>
      </w:pPr>
    </w:lvl>
    <w:lvl w:ilvl="1" w:tplc="163A3500">
      <w:start w:val="1"/>
      <w:numFmt w:val="lowerLetter"/>
      <w:lvlText w:val="%2."/>
      <w:lvlJc w:val="left"/>
      <w:pPr>
        <w:ind w:left="1440" w:hanging="360"/>
      </w:pPr>
    </w:lvl>
    <w:lvl w:ilvl="2" w:tplc="C47C6AB2">
      <w:start w:val="1"/>
      <w:numFmt w:val="lowerRoman"/>
      <w:lvlText w:val="%3."/>
      <w:lvlJc w:val="right"/>
      <w:pPr>
        <w:ind w:left="2160" w:hanging="180"/>
      </w:pPr>
    </w:lvl>
    <w:lvl w:ilvl="3" w:tplc="91A27AA8">
      <w:start w:val="1"/>
      <w:numFmt w:val="decimal"/>
      <w:lvlText w:val="%4."/>
      <w:lvlJc w:val="left"/>
      <w:pPr>
        <w:ind w:left="2880" w:hanging="360"/>
      </w:pPr>
    </w:lvl>
    <w:lvl w:ilvl="4" w:tplc="DDE2C9B6">
      <w:start w:val="1"/>
      <w:numFmt w:val="lowerLetter"/>
      <w:lvlText w:val="%5."/>
      <w:lvlJc w:val="left"/>
      <w:pPr>
        <w:ind w:left="3600" w:hanging="360"/>
      </w:pPr>
    </w:lvl>
    <w:lvl w:ilvl="5" w:tplc="E1840F48">
      <w:start w:val="1"/>
      <w:numFmt w:val="lowerRoman"/>
      <w:lvlText w:val="%6."/>
      <w:lvlJc w:val="right"/>
      <w:pPr>
        <w:ind w:left="4320" w:hanging="180"/>
      </w:pPr>
    </w:lvl>
    <w:lvl w:ilvl="6" w:tplc="A14669E4">
      <w:start w:val="1"/>
      <w:numFmt w:val="decimal"/>
      <w:lvlText w:val="%7."/>
      <w:lvlJc w:val="left"/>
      <w:pPr>
        <w:ind w:left="5040" w:hanging="360"/>
      </w:pPr>
    </w:lvl>
    <w:lvl w:ilvl="7" w:tplc="E2C2A700">
      <w:start w:val="1"/>
      <w:numFmt w:val="lowerLetter"/>
      <w:lvlText w:val="%8."/>
      <w:lvlJc w:val="left"/>
      <w:pPr>
        <w:ind w:left="5760" w:hanging="360"/>
      </w:pPr>
    </w:lvl>
    <w:lvl w:ilvl="8" w:tplc="57CCB3D0">
      <w:start w:val="1"/>
      <w:numFmt w:val="lowerRoman"/>
      <w:lvlText w:val="%9."/>
      <w:lvlJc w:val="right"/>
      <w:pPr>
        <w:ind w:left="6480" w:hanging="180"/>
      </w:pPr>
    </w:lvl>
  </w:abstractNum>
  <w:abstractNum w:abstractNumId="27" w15:restartNumberingAfterBreak="0">
    <w:nsid w:val="51ABF28A"/>
    <w:multiLevelType w:val="hybridMultilevel"/>
    <w:tmpl w:val="FFFFFFFF"/>
    <w:lvl w:ilvl="0" w:tplc="A274D7A0">
      <w:start w:val="1"/>
      <w:numFmt w:val="upperLetter"/>
      <w:lvlText w:val="%1."/>
      <w:lvlJc w:val="left"/>
      <w:pPr>
        <w:ind w:left="720" w:hanging="360"/>
      </w:pPr>
    </w:lvl>
    <w:lvl w:ilvl="1" w:tplc="BDCA9AF6">
      <w:start w:val="1"/>
      <w:numFmt w:val="lowerLetter"/>
      <w:lvlText w:val="%2."/>
      <w:lvlJc w:val="left"/>
      <w:pPr>
        <w:ind w:left="1440" w:hanging="360"/>
      </w:pPr>
    </w:lvl>
    <w:lvl w:ilvl="2" w:tplc="6B4A80A0">
      <w:start w:val="1"/>
      <w:numFmt w:val="lowerRoman"/>
      <w:lvlText w:val="%3."/>
      <w:lvlJc w:val="right"/>
      <w:pPr>
        <w:ind w:left="2160" w:hanging="180"/>
      </w:pPr>
    </w:lvl>
    <w:lvl w:ilvl="3" w:tplc="F816252E">
      <w:start w:val="1"/>
      <w:numFmt w:val="decimal"/>
      <w:lvlText w:val="%4."/>
      <w:lvlJc w:val="left"/>
      <w:pPr>
        <w:ind w:left="2880" w:hanging="360"/>
      </w:pPr>
    </w:lvl>
    <w:lvl w:ilvl="4" w:tplc="BDFC1C9C">
      <w:start w:val="1"/>
      <w:numFmt w:val="lowerLetter"/>
      <w:lvlText w:val="%5."/>
      <w:lvlJc w:val="left"/>
      <w:pPr>
        <w:ind w:left="3600" w:hanging="360"/>
      </w:pPr>
    </w:lvl>
    <w:lvl w:ilvl="5" w:tplc="11960046">
      <w:start w:val="1"/>
      <w:numFmt w:val="lowerRoman"/>
      <w:lvlText w:val="%6."/>
      <w:lvlJc w:val="right"/>
      <w:pPr>
        <w:ind w:left="4320" w:hanging="180"/>
      </w:pPr>
    </w:lvl>
    <w:lvl w:ilvl="6" w:tplc="C616D9BE">
      <w:start w:val="1"/>
      <w:numFmt w:val="decimal"/>
      <w:lvlText w:val="%7."/>
      <w:lvlJc w:val="left"/>
      <w:pPr>
        <w:ind w:left="5040" w:hanging="360"/>
      </w:pPr>
    </w:lvl>
    <w:lvl w:ilvl="7" w:tplc="D0A254EE">
      <w:start w:val="1"/>
      <w:numFmt w:val="lowerLetter"/>
      <w:lvlText w:val="%8."/>
      <w:lvlJc w:val="left"/>
      <w:pPr>
        <w:ind w:left="5760" w:hanging="360"/>
      </w:pPr>
    </w:lvl>
    <w:lvl w:ilvl="8" w:tplc="B6C8B990">
      <w:start w:val="1"/>
      <w:numFmt w:val="lowerRoman"/>
      <w:lvlText w:val="%9."/>
      <w:lvlJc w:val="right"/>
      <w:pPr>
        <w:ind w:left="6480" w:hanging="180"/>
      </w:pPr>
    </w:lvl>
  </w:abstractNum>
  <w:abstractNum w:abstractNumId="28"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9" w15:restartNumberingAfterBreak="0">
    <w:nsid w:val="56327607"/>
    <w:multiLevelType w:val="hybridMultilevel"/>
    <w:tmpl w:val="9C3C1584"/>
    <w:lvl w:ilvl="0" w:tplc="FFFFFFFF">
      <w:start w:val="1"/>
      <w:numFmt w:val="upperLetter"/>
      <w:lvlText w:val="%1."/>
      <w:lvlJc w:val="left"/>
      <w:pPr>
        <w:ind w:left="720" w:hanging="360"/>
      </w:pPr>
      <w:rPr>
        <w:rFonts w:hint="default"/>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30" w15:restartNumberingAfterBreak="0">
    <w:nsid w:val="56565DB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1" w15:restartNumberingAfterBreak="0">
    <w:nsid w:val="589F0785"/>
    <w:multiLevelType w:val="hybridMultilevel"/>
    <w:tmpl w:val="75B62CF8"/>
    <w:lvl w:ilvl="0" w:tplc="5272706C">
      <w:numFmt w:val="bullet"/>
      <w:lvlText w:val="-"/>
      <w:lvlJc w:val="left"/>
      <w:pPr>
        <w:tabs>
          <w:tab w:val="num" w:pos="1080"/>
        </w:tabs>
        <w:ind w:left="1080" w:hanging="360"/>
      </w:pPr>
      <w:rPr>
        <w:rFonts w:hint="default" w:ascii="Times New Roman" w:hAnsi="Times New Roman" w:eastAsia="Times New Roman" w:cs="Times New Roman"/>
      </w:rPr>
    </w:lvl>
    <w:lvl w:ilvl="1" w:tplc="5272706C">
      <w:numFmt w:val="bullet"/>
      <w:lvlText w:val="-"/>
      <w:lvlJc w:val="left"/>
      <w:pPr>
        <w:tabs>
          <w:tab w:val="num" w:pos="1800"/>
        </w:tabs>
        <w:ind w:left="1800" w:hanging="360"/>
      </w:pPr>
      <w:rPr>
        <w:rFonts w:hint="default" w:ascii="Times New Roman" w:hAnsi="Times New Roman" w:eastAsia="Times New Roman" w:cs="Times New Roman"/>
      </w:rPr>
    </w:lvl>
    <w:lvl w:ilvl="2" w:tplc="0C0A0005" w:tentative="1">
      <w:start w:val="1"/>
      <w:numFmt w:val="bullet"/>
      <w:lvlText w:val=""/>
      <w:lvlJc w:val="left"/>
      <w:pPr>
        <w:tabs>
          <w:tab w:val="num" w:pos="2520"/>
        </w:tabs>
        <w:ind w:left="2520" w:hanging="360"/>
      </w:pPr>
      <w:rPr>
        <w:rFonts w:hint="default" w:ascii="Wingdings" w:hAnsi="Wingdings"/>
      </w:rPr>
    </w:lvl>
    <w:lvl w:ilvl="3" w:tplc="0C0A0001" w:tentative="1">
      <w:start w:val="1"/>
      <w:numFmt w:val="bullet"/>
      <w:lvlText w:val=""/>
      <w:lvlJc w:val="left"/>
      <w:pPr>
        <w:tabs>
          <w:tab w:val="num" w:pos="3240"/>
        </w:tabs>
        <w:ind w:left="3240" w:hanging="360"/>
      </w:pPr>
      <w:rPr>
        <w:rFonts w:hint="default" w:ascii="Symbol" w:hAnsi="Symbol"/>
      </w:rPr>
    </w:lvl>
    <w:lvl w:ilvl="4" w:tplc="0C0A0003" w:tentative="1">
      <w:start w:val="1"/>
      <w:numFmt w:val="bullet"/>
      <w:lvlText w:val="o"/>
      <w:lvlJc w:val="left"/>
      <w:pPr>
        <w:tabs>
          <w:tab w:val="num" w:pos="3960"/>
        </w:tabs>
        <w:ind w:left="3960" w:hanging="360"/>
      </w:pPr>
      <w:rPr>
        <w:rFonts w:hint="default" w:ascii="Courier New" w:hAnsi="Courier New" w:cs="Courier New"/>
      </w:rPr>
    </w:lvl>
    <w:lvl w:ilvl="5" w:tplc="0C0A0005" w:tentative="1">
      <w:start w:val="1"/>
      <w:numFmt w:val="bullet"/>
      <w:lvlText w:val=""/>
      <w:lvlJc w:val="left"/>
      <w:pPr>
        <w:tabs>
          <w:tab w:val="num" w:pos="4680"/>
        </w:tabs>
        <w:ind w:left="4680" w:hanging="360"/>
      </w:pPr>
      <w:rPr>
        <w:rFonts w:hint="default" w:ascii="Wingdings" w:hAnsi="Wingdings"/>
      </w:rPr>
    </w:lvl>
    <w:lvl w:ilvl="6" w:tplc="0C0A0001" w:tentative="1">
      <w:start w:val="1"/>
      <w:numFmt w:val="bullet"/>
      <w:lvlText w:val=""/>
      <w:lvlJc w:val="left"/>
      <w:pPr>
        <w:tabs>
          <w:tab w:val="num" w:pos="5400"/>
        </w:tabs>
        <w:ind w:left="5400" w:hanging="360"/>
      </w:pPr>
      <w:rPr>
        <w:rFonts w:hint="default" w:ascii="Symbol" w:hAnsi="Symbol"/>
      </w:rPr>
    </w:lvl>
    <w:lvl w:ilvl="7" w:tplc="0C0A0003" w:tentative="1">
      <w:start w:val="1"/>
      <w:numFmt w:val="bullet"/>
      <w:lvlText w:val="o"/>
      <w:lvlJc w:val="left"/>
      <w:pPr>
        <w:tabs>
          <w:tab w:val="num" w:pos="6120"/>
        </w:tabs>
        <w:ind w:left="6120" w:hanging="360"/>
      </w:pPr>
      <w:rPr>
        <w:rFonts w:hint="default" w:ascii="Courier New" w:hAnsi="Courier New" w:cs="Courier New"/>
      </w:rPr>
    </w:lvl>
    <w:lvl w:ilvl="8" w:tplc="0C0A0005" w:tentative="1">
      <w:start w:val="1"/>
      <w:numFmt w:val="bullet"/>
      <w:lvlText w:val=""/>
      <w:lvlJc w:val="left"/>
      <w:pPr>
        <w:tabs>
          <w:tab w:val="num" w:pos="6840"/>
        </w:tabs>
        <w:ind w:left="6840" w:hanging="360"/>
      </w:pPr>
      <w:rPr>
        <w:rFonts w:hint="default" w:ascii="Wingdings" w:hAnsi="Wingdings"/>
      </w:rPr>
    </w:lvl>
  </w:abstractNum>
  <w:abstractNum w:abstractNumId="32" w15:restartNumberingAfterBreak="0">
    <w:nsid w:val="5CEE697C"/>
    <w:multiLevelType w:val="hybridMultilevel"/>
    <w:tmpl w:val="13806512"/>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33" w15:restartNumberingAfterBreak="0">
    <w:nsid w:val="64822D1F"/>
    <w:multiLevelType w:val="hybridMultilevel"/>
    <w:tmpl w:val="FFFFFFFF"/>
    <w:lvl w:ilvl="0" w:tplc="B9709028">
      <w:start w:val="1"/>
      <w:numFmt w:val="upperLetter"/>
      <w:lvlText w:val="%1."/>
      <w:lvlJc w:val="left"/>
      <w:pPr>
        <w:ind w:left="720" w:hanging="360"/>
      </w:pPr>
    </w:lvl>
    <w:lvl w:ilvl="1" w:tplc="F3548AE8">
      <w:start w:val="1"/>
      <w:numFmt w:val="lowerLetter"/>
      <w:lvlText w:val="%2."/>
      <w:lvlJc w:val="left"/>
      <w:pPr>
        <w:ind w:left="1440" w:hanging="360"/>
      </w:pPr>
    </w:lvl>
    <w:lvl w:ilvl="2" w:tplc="803E3BA8">
      <w:start w:val="1"/>
      <w:numFmt w:val="lowerRoman"/>
      <w:lvlText w:val="%3."/>
      <w:lvlJc w:val="right"/>
      <w:pPr>
        <w:ind w:left="2160" w:hanging="180"/>
      </w:pPr>
    </w:lvl>
    <w:lvl w:ilvl="3" w:tplc="27809EB2">
      <w:start w:val="1"/>
      <w:numFmt w:val="decimal"/>
      <w:lvlText w:val="%4."/>
      <w:lvlJc w:val="left"/>
      <w:pPr>
        <w:ind w:left="2880" w:hanging="360"/>
      </w:pPr>
    </w:lvl>
    <w:lvl w:ilvl="4" w:tplc="C164A7C0">
      <w:start w:val="1"/>
      <w:numFmt w:val="lowerLetter"/>
      <w:lvlText w:val="%5."/>
      <w:lvlJc w:val="left"/>
      <w:pPr>
        <w:ind w:left="3600" w:hanging="360"/>
      </w:pPr>
    </w:lvl>
    <w:lvl w:ilvl="5" w:tplc="0762A594">
      <w:start w:val="1"/>
      <w:numFmt w:val="lowerRoman"/>
      <w:lvlText w:val="%6."/>
      <w:lvlJc w:val="right"/>
      <w:pPr>
        <w:ind w:left="4320" w:hanging="180"/>
      </w:pPr>
    </w:lvl>
    <w:lvl w:ilvl="6" w:tplc="9056BEC8">
      <w:start w:val="1"/>
      <w:numFmt w:val="decimal"/>
      <w:lvlText w:val="%7."/>
      <w:lvlJc w:val="left"/>
      <w:pPr>
        <w:ind w:left="5040" w:hanging="360"/>
      </w:pPr>
    </w:lvl>
    <w:lvl w:ilvl="7" w:tplc="7AEACCE0">
      <w:start w:val="1"/>
      <w:numFmt w:val="lowerLetter"/>
      <w:lvlText w:val="%8."/>
      <w:lvlJc w:val="left"/>
      <w:pPr>
        <w:ind w:left="5760" w:hanging="360"/>
      </w:pPr>
    </w:lvl>
    <w:lvl w:ilvl="8" w:tplc="442A77EE">
      <w:start w:val="1"/>
      <w:numFmt w:val="lowerRoman"/>
      <w:lvlText w:val="%9."/>
      <w:lvlJc w:val="right"/>
      <w:pPr>
        <w:ind w:left="6480" w:hanging="180"/>
      </w:pPr>
    </w:lvl>
  </w:abstractNum>
  <w:abstractNum w:abstractNumId="34" w15:restartNumberingAfterBreak="0">
    <w:nsid w:val="67E9D670"/>
    <w:multiLevelType w:val="hybridMultilevel"/>
    <w:tmpl w:val="FFFFFFFF"/>
    <w:lvl w:ilvl="0" w:tplc="FFFFFFFF">
      <w:start w:val="1"/>
      <w:numFmt w:val="upperLetter"/>
      <w:lvlText w:val="%1."/>
      <w:lvlJc w:val="left"/>
      <w:pPr>
        <w:ind w:left="720" w:hanging="360"/>
      </w:pPr>
    </w:lvl>
    <w:lvl w:ilvl="1" w:tplc="8DB04222">
      <w:start w:val="1"/>
      <w:numFmt w:val="lowerLetter"/>
      <w:lvlText w:val="%2."/>
      <w:lvlJc w:val="left"/>
      <w:pPr>
        <w:ind w:left="1440" w:hanging="360"/>
      </w:pPr>
    </w:lvl>
    <w:lvl w:ilvl="2" w:tplc="6DF0EF10">
      <w:start w:val="1"/>
      <w:numFmt w:val="lowerRoman"/>
      <w:lvlText w:val="%3."/>
      <w:lvlJc w:val="right"/>
      <w:pPr>
        <w:ind w:left="2160" w:hanging="180"/>
      </w:pPr>
    </w:lvl>
    <w:lvl w:ilvl="3" w:tplc="EB304AB0">
      <w:start w:val="1"/>
      <w:numFmt w:val="decimal"/>
      <w:lvlText w:val="%4."/>
      <w:lvlJc w:val="left"/>
      <w:pPr>
        <w:ind w:left="2880" w:hanging="360"/>
      </w:pPr>
    </w:lvl>
    <w:lvl w:ilvl="4" w:tplc="D69CDCEE">
      <w:start w:val="1"/>
      <w:numFmt w:val="lowerLetter"/>
      <w:lvlText w:val="%5."/>
      <w:lvlJc w:val="left"/>
      <w:pPr>
        <w:ind w:left="3600" w:hanging="360"/>
      </w:pPr>
    </w:lvl>
    <w:lvl w:ilvl="5" w:tplc="362C7CAE">
      <w:start w:val="1"/>
      <w:numFmt w:val="lowerRoman"/>
      <w:lvlText w:val="%6."/>
      <w:lvlJc w:val="right"/>
      <w:pPr>
        <w:ind w:left="4320" w:hanging="180"/>
      </w:pPr>
    </w:lvl>
    <w:lvl w:ilvl="6" w:tplc="8DB4CE88">
      <w:start w:val="1"/>
      <w:numFmt w:val="decimal"/>
      <w:lvlText w:val="%7."/>
      <w:lvlJc w:val="left"/>
      <w:pPr>
        <w:ind w:left="5040" w:hanging="360"/>
      </w:pPr>
    </w:lvl>
    <w:lvl w:ilvl="7" w:tplc="F08CBC44">
      <w:start w:val="1"/>
      <w:numFmt w:val="lowerLetter"/>
      <w:lvlText w:val="%8."/>
      <w:lvlJc w:val="left"/>
      <w:pPr>
        <w:ind w:left="5760" w:hanging="360"/>
      </w:pPr>
    </w:lvl>
    <w:lvl w:ilvl="8" w:tplc="F148DA00">
      <w:start w:val="1"/>
      <w:numFmt w:val="lowerRoman"/>
      <w:lvlText w:val="%9."/>
      <w:lvlJc w:val="right"/>
      <w:pPr>
        <w:ind w:left="6480" w:hanging="180"/>
      </w:pPr>
    </w:lvl>
  </w:abstractNum>
  <w:abstractNum w:abstractNumId="35" w15:restartNumberingAfterBreak="0">
    <w:nsid w:val="709BF2C1"/>
    <w:multiLevelType w:val="hybridMultilevel"/>
    <w:tmpl w:val="B456D32A"/>
    <w:lvl w:ilvl="0" w:tplc="95A09226">
      <w:start w:val="1"/>
      <w:numFmt w:val="bullet"/>
      <w:lvlText w:val=""/>
      <w:lvlJc w:val="left"/>
      <w:pPr>
        <w:ind w:left="720" w:hanging="360"/>
      </w:pPr>
      <w:rPr>
        <w:rFonts w:hint="default" w:ascii="Symbol" w:hAnsi="Symbol"/>
      </w:rPr>
    </w:lvl>
    <w:lvl w:ilvl="1" w:tplc="2BF83B76">
      <w:start w:val="1"/>
      <w:numFmt w:val="bullet"/>
      <w:lvlText w:val="o"/>
      <w:lvlJc w:val="left"/>
      <w:pPr>
        <w:ind w:left="1440" w:hanging="360"/>
      </w:pPr>
      <w:rPr>
        <w:rFonts w:hint="default" w:ascii="Courier New" w:hAnsi="Courier New"/>
      </w:rPr>
    </w:lvl>
    <w:lvl w:ilvl="2" w:tplc="902EC55E">
      <w:start w:val="1"/>
      <w:numFmt w:val="bullet"/>
      <w:lvlText w:val=""/>
      <w:lvlJc w:val="left"/>
      <w:pPr>
        <w:ind w:left="2160" w:hanging="360"/>
      </w:pPr>
      <w:rPr>
        <w:rFonts w:hint="default" w:ascii="Wingdings" w:hAnsi="Wingdings"/>
      </w:rPr>
    </w:lvl>
    <w:lvl w:ilvl="3" w:tplc="39AE2658">
      <w:start w:val="1"/>
      <w:numFmt w:val="bullet"/>
      <w:lvlText w:val=""/>
      <w:lvlJc w:val="left"/>
      <w:pPr>
        <w:ind w:left="2880" w:hanging="360"/>
      </w:pPr>
      <w:rPr>
        <w:rFonts w:hint="default" w:ascii="Symbol" w:hAnsi="Symbol"/>
      </w:rPr>
    </w:lvl>
    <w:lvl w:ilvl="4" w:tplc="876E2F2E">
      <w:start w:val="1"/>
      <w:numFmt w:val="bullet"/>
      <w:lvlText w:val="o"/>
      <w:lvlJc w:val="left"/>
      <w:pPr>
        <w:ind w:left="3600" w:hanging="360"/>
      </w:pPr>
      <w:rPr>
        <w:rFonts w:hint="default" w:ascii="Courier New" w:hAnsi="Courier New"/>
      </w:rPr>
    </w:lvl>
    <w:lvl w:ilvl="5" w:tplc="7E6A133E">
      <w:start w:val="1"/>
      <w:numFmt w:val="bullet"/>
      <w:lvlText w:val=""/>
      <w:lvlJc w:val="left"/>
      <w:pPr>
        <w:ind w:left="4320" w:hanging="360"/>
      </w:pPr>
      <w:rPr>
        <w:rFonts w:hint="default" w:ascii="Wingdings" w:hAnsi="Wingdings"/>
      </w:rPr>
    </w:lvl>
    <w:lvl w:ilvl="6" w:tplc="8AEC057E">
      <w:start w:val="1"/>
      <w:numFmt w:val="bullet"/>
      <w:lvlText w:val=""/>
      <w:lvlJc w:val="left"/>
      <w:pPr>
        <w:ind w:left="5040" w:hanging="360"/>
      </w:pPr>
      <w:rPr>
        <w:rFonts w:hint="default" w:ascii="Symbol" w:hAnsi="Symbol"/>
      </w:rPr>
    </w:lvl>
    <w:lvl w:ilvl="7" w:tplc="1AAC8154">
      <w:start w:val="1"/>
      <w:numFmt w:val="bullet"/>
      <w:lvlText w:val="o"/>
      <w:lvlJc w:val="left"/>
      <w:pPr>
        <w:ind w:left="5760" w:hanging="360"/>
      </w:pPr>
      <w:rPr>
        <w:rFonts w:hint="default" w:ascii="Courier New" w:hAnsi="Courier New"/>
      </w:rPr>
    </w:lvl>
    <w:lvl w:ilvl="8" w:tplc="0F0A4FBC">
      <w:start w:val="1"/>
      <w:numFmt w:val="bullet"/>
      <w:lvlText w:val=""/>
      <w:lvlJc w:val="left"/>
      <w:pPr>
        <w:ind w:left="6480" w:hanging="360"/>
      </w:pPr>
      <w:rPr>
        <w:rFonts w:hint="default" w:ascii="Wingdings" w:hAnsi="Wingdings"/>
      </w:rPr>
    </w:lvl>
  </w:abstractNum>
  <w:abstractNum w:abstractNumId="36" w15:restartNumberingAfterBreak="0">
    <w:nsid w:val="7238C632"/>
    <w:multiLevelType w:val="hybridMultilevel"/>
    <w:tmpl w:val="FFFFFFFF"/>
    <w:lvl w:ilvl="0" w:tplc="FFFFFFFF">
      <w:start w:val="1"/>
      <w:numFmt w:val="upperLetter"/>
      <w:lvlText w:val="%1."/>
      <w:lvlJc w:val="left"/>
      <w:pPr>
        <w:ind w:left="720" w:hanging="360"/>
      </w:pPr>
    </w:lvl>
    <w:lvl w:ilvl="1" w:tplc="EE445A50">
      <w:start w:val="1"/>
      <w:numFmt w:val="lowerLetter"/>
      <w:lvlText w:val="%2."/>
      <w:lvlJc w:val="left"/>
      <w:pPr>
        <w:ind w:left="1440" w:hanging="360"/>
      </w:pPr>
    </w:lvl>
    <w:lvl w:ilvl="2" w:tplc="10643464">
      <w:start w:val="1"/>
      <w:numFmt w:val="lowerRoman"/>
      <w:lvlText w:val="%3."/>
      <w:lvlJc w:val="right"/>
      <w:pPr>
        <w:ind w:left="2160" w:hanging="180"/>
      </w:pPr>
    </w:lvl>
    <w:lvl w:ilvl="3" w:tplc="4126AE16">
      <w:start w:val="1"/>
      <w:numFmt w:val="decimal"/>
      <w:lvlText w:val="%4."/>
      <w:lvlJc w:val="left"/>
      <w:pPr>
        <w:ind w:left="2880" w:hanging="360"/>
      </w:pPr>
    </w:lvl>
    <w:lvl w:ilvl="4" w:tplc="ED568456">
      <w:start w:val="1"/>
      <w:numFmt w:val="lowerLetter"/>
      <w:lvlText w:val="%5."/>
      <w:lvlJc w:val="left"/>
      <w:pPr>
        <w:ind w:left="3600" w:hanging="360"/>
      </w:pPr>
    </w:lvl>
    <w:lvl w:ilvl="5" w:tplc="3C2A694E">
      <w:start w:val="1"/>
      <w:numFmt w:val="lowerRoman"/>
      <w:lvlText w:val="%6."/>
      <w:lvlJc w:val="right"/>
      <w:pPr>
        <w:ind w:left="4320" w:hanging="180"/>
      </w:pPr>
    </w:lvl>
    <w:lvl w:ilvl="6" w:tplc="5F628C50">
      <w:start w:val="1"/>
      <w:numFmt w:val="decimal"/>
      <w:lvlText w:val="%7."/>
      <w:lvlJc w:val="left"/>
      <w:pPr>
        <w:ind w:left="5040" w:hanging="360"/>
      </w:pPr>
    </w:lvl>
    <w:lvl w:ilvl="7" w:tplc="4818266C">
      <w:start w:val="1"/>
      <w:numFmt w:val="lowerLetter"/>
      <w:lvlText w:val="%8."/>
      <w:lvlJc w:val="left"/>
      <w:pPr>
        <w:ind w:left="5760" w:hanging="360"/>
      </w:pPr>
    </w:lvl>
    <w:lvl w:ilvl="8" w:tplc="6A1E84F0">
      <w:start w:val="1"/>
      <w:numFmt w:val="lowerRoman"/>
      <w:lvlText w:val="%9."/>
      <w:lvlJc w:val="right"/>
      <w:pPr>
        <w:ind w:left="6480" w:hanging="180"/>
      </w:pPr>
    </w:lvl>
  </w:abstractNum>
  <w:abstractNum w:abstractNumId="37"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8" w15:restartNumberingAfterBreak="0">
    <w:nsid w:val="740407A5"/>
    <w:multiLevelType w:val="hybridMultilevel"/>
    <w:tmpl w:val="C916DB3C"/>
    <w:lvl w:ilvl="0" w:tplc="0C0A0001">
      <w:start w:val="1"/>
      <w:numFmt w:val="bullet"/>
      <w:lvlText w:val=""/>
      <w:lvlJc w:val="left"/>
      <w:pPr>
        <w:tabs>
          <w:tab w:val="num" w:pos="720"/>
        </w:tabs>
        <w:ind w:left="720" w:hanging="360"/>
      </w:pPr>
      <w:rPr>
        <w:rFonts w:hint="default" w:ascii="Symbol" w:hAnsi="Symbol"/>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0C0A000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39" w15:restartNumberingAfterBreak="0">
    <w:nsid w:val="78A77775"/>
    <w:multiLevelType w:val="hybridMultilevel"/>
    <w:tmpl w:val="264C98E0"/>
    <w:lvl w:ilvl="0" w:tplc="0C0A0001">
      <w:start w:val="1"/>
      <w:numFmt w:val="bullet"/>
      <w:lvlText w:val=""/>
      <w:lvlJc w:val="left"/>
      <w:pPr>
        <w:ind w:left="1425" w:hanging="360"/>
      </w:pPr>
      <w:rPr>
        <w:rFonts w:hint="default" w:ascii="Symbol" w:hAnsi="Symbol"/>
      </w:rPr>
    </w:lvl>
    <w:lvl w:ilvl="1" w:tplc="0C0A0003" w:tentative="1">
      <w:start w:val="1"/>
      <w:numFmt w:val="bullet"/>
      <w:lvlText w:val="o"/>
      <w:lvlJc w:val="left"/>
      <w:pPr>
        <w:ind w:left="2145" w:hanging="360"/>
      </w:pPr>
      <w:rPr>
        <w:rFonts w:hint="default" w:ascii="Courier New" w:hAnsi="Courier New" w:cs="Courier New"/>
      </w:rPr>
    </w:lvl>
    <w:lvl w:ilvl="2" w:tplc="0C0A0005" w:tentative="1">
      <w:start w:val="1"/>
      <w:numFmt w:val="bullet"/>
      <w:lvlText w:val=""/>
      <w:lvlJc w:val="left"/>
      <w:pPr>
        <w:ind w:left="2865" w:hanging="360"/>
      </w:pPr>
      <w:rPr>
        <w:rFonts w:hint="default" w:ascii="Wingdings" w:hAnsi="Wingdings"/>
      </w:rPr>
    </w:lvl>
    <w:lvl w:ilvl="3" w:tplc="0C0A0001" w:tentative="1">
      <w:start w:val="1"/>
      <w:numFmt w:val="bullet"/>
      <w:lvlText w:val=""/>
      <w:lvlJc w:val="left"/>
      <w:pPr>
        <w:ind w:left="3585" w:hanging="360"/>
      </w:pPr>
      <w:rPr>
        <w:rFonts w:hint="default" w:ascii="Symbol" w:hAnsi="Symbol"/>
      </w:rPr>
    </w:lvl>
    <w:lvl w:ilvl="4" w:tplc="0C0A0003" w:tentative="1">
      <w:start w:val="1"/>
      <w:numFmt w:val="bullet"/>
      <w:lvlText w:val="o"/>
      <w:lvlJc w:val="left"/>
      <w:pPr>
        <w:ind w:left="4305" w:hanging="360"/>
      </w:pPr>
      <w:rPr>
        <w:rFonts w:hint="default" w:ascii="Courier New" w:hAnsi="Courier New" w:cs="Courier New"/>
      </w:rPr>
    </w:lvl>
    <w:lvl w:ilvl="5" w:tplc="0C0A0005" w:tentative="1">
      <w:start w:val="1"/>
      <w:numFmt w:val="bullet"/>
      <w:lvlText w:val=""/>
      <w:lvlJc w:val="left"/>
      <w:pPr>
        <w:ind w:left="5025" w:hanging="360"/>
      </w:pPr>
      <w:rPr>
        <w:rFonts w:hint="default" w:ascii="Wingdings" w:hAnsi="Wingdings"/>
      </w:rPr>
    </w:lvl>
    <w:lvl w:ilvl="6" w:tplc="0C0A0001" w:tentative="1">
      <w:start w:val="1"/>
      <w:numFmt w:val="bullet"/>
      <w:lvlText w:val=""/>
      <w:lvlJc w:val="left"/>
      <w:pPr>
        <w:ind w:left="5745" w:hanging="360"/>
      </w:pPr>
      <w:rPr>
        <w:rFonts w:hint="default" w:ascii="Symbol" w:hAnsi="Symbol"/>
      </w:rPr>
    </w:lvl>
    <w:lvl w:ilvl="7" w:tplc="0C0A0003" w:tentative="1">
      <w:start w:val="1"/>
      <w:numFmt w:val="bullet"/>
      <w:lvlText w:val="o"/>
      <w:lvlJc w:val="left"/>
      <w:pPr>
        <w:ind w:left="6465" w:hanging="360"/>
      </w:pPr>
      <w:rPr>
        <w:rFonts w:hint="default" w:ascii="Courier New" w:hAnsi="Courier New" w:cs="Courier New"/>
      </w:rPr>
    </w:lvl>
    <w:lvl w:ilvl="8" w:tplc="0C0A0005" w:tentative="1">
      <w:start w:val="1"/>
      <w:numFmt w:val="bullet"/>
      <w:lvlText w:val=""/>
      <w:lvlJc w:val="left"/>
      <w:pPr>
        <w:ind w:left="7185" w:hanging="360"/>
      </w:pPr>
      <w:rPr>
        <w:rFonts w:hint="default" w:ascii="Wingdings" w:hAnsi="Wingdings"/>
      </w:rPr>
    </w:lvl>
  </w:abstractNum>
  <w:abstractNum w:abstractNumId="40" w15:restartNumberingAfterBreak="0">
    <w:nsid w:val="78F804CB"/>
    <w:multiLevelType w:val="hybridMultilevel"/>
    <w:tmpl w:val="E626FE3C"/>
    <w:lvl w:ilvl="0" w:tplc="11AC5620">
      <w:start w:val="1"/>
      <w:numFmt w:val="upperLetter"/>
      <w:lvlText w:val="%1."/>
      <w:lvlJc w:val="left"/>
      <w:pPr>
        <w:ind w:left="720" w:hanging="360"/>
      </w:pPr>
    </w:lvl>
    <w:lvl w:ilvl="1" w:tplc="9BCC487C">
      <w:start w:val="1"/>
      <w:numFmt w:val="lowerLetter"/>
      <w:lvlText w:val="%2."/>
      <w:lvlJc w:val="left"/>
      <w:pPr>
        <w:ind w:left="1440" w:hanging="360"/>
      </w:pPr>
    </w:lvl>
    <w:lvl w:ilvl="2" w:tplc="54EC7C66">
      <w:start w:val="1"/>
      <w:numFmt w:val="lowerRoman"/>
      <w:lvlText w:val="%3."/>
      <w:lvlJc w:val="right"/>
      <w:pPr>
        <w:ind w:left="2160" w:hanging="180"/>
      </w:pPr>
    </w:lvl>
    <w:lvl w:ilvl="3" w:tplc="CFC0A660">
      <w:start w:val="1"/>
      <w:numFmt w:val="decimal"/>
      <w:lvlText w:val="%4."/>
      <w:lvlJc w:val="left"/>
      <w:pPr>
        <w:ind w:left="2880" w:hanging="360"/>
      </w:pPr>
    </w:lvl>
    <w:lvl w:ilvl="4" w:tplc="2522E2E8">
      <w:start w:val="1"/>
      <w:numFmt w:val="lowerLetter"/>
      <w:lvlText w:val="%5."/>
      <w:lvlJc w:val="left"/>
      <w:pPr>
        <w:ind w:left="3600" w:hanging="360"/>
      </w:pPr>
    </w:lvl>
    <w:lvl w:ilvl="5" w:tplc="949CB3E0">
      <w:start w:val="1"/>
      <w:numFmt w:val="lowerRoman"/>
      <w:lvlText w:val="%6."/>
      <w:lvlJc w:val="right"/>
      <w:pPr>
        <w:ind w:left="4320" w:hanging="180"/>
      </w:pPr>
    </w:lvl>
    <w:lvl w:ilvl="6" w:tplc="3F78424C">
      <w:start w:val="1"/>
      <w:numFmt w:val="decimal"/>
      <w:lvlText w:val="%7."/>
      <w:lvlJc w:val="left"/>
      <w:pPr>
        <w:ind w:left="5040" w:hanging="360"/>
      </w:pPr>
    </w:lvl>
    <w:lvl w:ilvl="7" w:tplc="C4F0B744">
      <w:start w:val="1"/>
      <w:numFmt w:val="lowerLetter"/>
      <w:lvlText w:val="%8."/>
      <w:lvlJc w:val="left"/>
      <w:pPr>
        <w:ind w:left="5760" w:hanging="360"/>
      </w:pPr>
    </w:lvl>
    <w:lvl w:ilvl="8" w:tplc="32EA8134">
      <w:start w:val="1"/>
      <w:numFmt w:val="lowerRoman"/>
      <w:lvlText w:val="%9."/>
      <w:lvlJc w:val="right"/>
      <w:pPr>
        <w:ind w:left="6480" w:hanging="180"/>
      </w:pPr>
    </w:lvl>
  </w:abstractNum>
  <w:abstractNum w:abstractNumId="41" w15:restartNumberingAfterBreak="0">
    <w:nsid w:val="7B7ACBA5"/>
    <w:multiLevelType w:val="hybridMultilevel"/>
    <w:tmpl w:val="FFFFFFFF"/>
    <w:lvl w:ilvl="0" w:tplc="A2B8FDA8">
      <w:start w:val="1"/>
      <w:numFmt w:val="upperLetter"/>
      <w:lvlText w:val="%1."/>
      <w:lvlJc w:val="left"/>
      <w:pPr>
        <w:ind w:left="720" w:hanging="360"/>
      </w:pPr>
    </w:lvl>
    <w:lvl w:ilvl="1" w:tplc="E376BFD8">
      <w:start w:val="1"/>
      <w:numFmt w:val="lowerLetter"/>
      <w:lvlText w:val="%2."/>
      <w:lvlJc w:val="left"/>
      <w:pPr>
        <w:ind w:left="1440" w:hanging="360"/>
      </w:pPr>
    </w:lvl>
    <w:lvl w:ilvl="2" w:tplc="7152D99C">
      <w:start w:val="1"/>
      <w:numFmt w:val="lowerRoman"/>
      <w:lvlText w:val="%3."/>
      <w:lvlJc w:val="right"/>
      <w:pPr>
        <w:ind w:left="2160" w:hanging="180"/>
      </w:pPr>
    </w:lvl>
    <w:lvl w:ilvl="3" w:tplc="F02C8338">
      <w:start w:val="1"/>
      <w:numFmt w:val="decimal"/>
      <w:lvlText w:val="%4."/>
      <w:lvlJc w:val="left"/>
      <w:pPr>
        <w:ind w:left="2880" w:hanging="360"/>
      </w:pPr>
    </w:lvl>
    <w:lvl w:ilvl="4" w:tplc="65469EE8">
      <w:start w:val="1"/>
      <w:numFmt w:val="lowerLetter"/>
      <w:lvlText w:val="%5."/>
      <w:lvlJc w:val="left"/>
      <w:pPr>
        <w:ind w:left="3600" w:hanging="360"/>
      </w:pPr>
    </w:lvl>
    <w:lvl w:ilvl="5" w:tplc="D708F1D6">
      <w:start w:val="1"/>
      <w:numFmt w:val="lowerRoman"/>
      <w:lvlText w:val="%6."/>
      <w:lvlJc w:val="right"/>
      <w:pPr>
        <w:ind w:left="4320" w:hanging="180"/>
      </w:pPr>
    </w:lvl>
    <w:lvl w:ilvl="6" w:tplc="575CC19E">
      <w:start w:val="1"/>
      <w:numFmt w:val="decimal"/>
      <w:lvlText w:val="%7."/>
      <w:lvlJc w:val="left"/>
      <w:pPr>
        <w:ind w:left="5040" w:hanging="360"/>
      </w:pPr>
    </w:lvl>
    <w:lvl w:ilvl="7" w:tplc="60D8C644">
      <w:start w:val="1"/>
      <w:numFmt w:val="lowerLetter"/>
      <w:lvlText w:val="%8."/>
      <w:lvlJc w:val="left"/>
      <w:pPr>
        <w:ind w:left="5760" w:hanging="360"/>
      </w:pPr>
    </w:lvl>
    <w:lvl w:ilvl="8" w:tplc="9BD272F0">
      <w:start w:val="1"/>
      <w:numFmt w:val="lowerRoman"/>
      <w:lvlText w:val="%9."/>
      <w:lvlJc w:val="right"/>
      <w:pPr>
        <w:ind w:left="6480" w:hanging="180"/>
      </w:pPr>
    </w:lvl>
  </w:abstractNum>
  <w:abstractNum w:abstractNumId="42" w15:restartNumberingAfterBreak="0">
    <w:nsid w:val="7CA066B5"/>
    <w:multiLevelType w:val="hybridMultilevel"/>
    <w:tmpl w:val="0F885470"/>
    <w:lvl w:ilvl="0" w:tplc="CC5C9134">
      <w:start w:val="1"/>
      <w:numFmt w:val="bullet"/>
      <w:lvlText w:val=""/>
      <w:lvlJc w:val="left"/>
      <w:pPr>
        <w:ind w:left="720" w:hanging="360"/>
      </w:pPr>
      <w:rPr>
        <w:rFonts w:hint="default" w:ascii="Symbol" w:hAnsi="Symbol"/>
      </w:rPr>
    </w:lvl>
    <w:lvl w:ilvl="1" w:tplc="140A006C">
      <w:start w:val="1"/>
      <w:numFmt w:val="bullet"/>
      <w:lvlText w:val="o"/>
      <w:lvlJc w:val="left"/>
      <w:pPr>
        <w:ind w:left="1440" w:hanging="360"/>
      </w:pPr>
      <w:rPr>
        <w:rFonts w:hint="default" w:ascii="Courier New" w:hAnsi="Courier New"/>
      </w:rPr>
    </w:lvl>
    <w:lvl w:ilvl="2" w:tplc="82FCA63E">
      <w:start w:val="1"/>
      <w:numFmt w:val="bullet"/>
      <w:lvlText w:val=""/>
      <w:lvlJc w:val="left"/>
      <w:pPr>
        <w:ind w:left="2160" w:hanging="360"/>
      </w:pPr>
      <w:rPr>
        <w:rFonts w:hint="default" w:ascii="Wingdings" w:hAnsi="Wingdings"/>
      </w:rPr>
    </w:lvl>
    <w:lvl w:ilvl="3" w:tplc="424A8D64">
      <w:start w:val="1"/>
      <w:numFmt w:val="bullet"/>
      <w:lvlText w:val=""/>
      <w:lvlJc w:val="left"/>
      <w:pPr>
        <w:ind w:left="2880" w:hanging="360"/>
      </w:pPr>
      <w:rPr>
        <w:rFonts w:hint="default" w:ascii="Symbol" w:hAnsi="Symbol"/>
      </w:rPr>
    </w:lvl>
    <w:lvl w:ilvl="4" w:tplc="BB7651FC">
      <w:start w:val="1"/>
      <w:numFmt w:val="bullet"/>
      <w:lvlText w:val="o"/>
      <w:lvlJc w:val="left"/>
      <w:pPr>
        <w:ind w:left="3600" w:hanging="360"/>
      </w:pPr>
      <w:rPr>
        <w:rFonts w:hint="default" w:ascii="Courier New" w:hAnsi="Courier New"/>
      </w:rPr>
    </w:lvl>
    <w:lvl w:ilvl="5" w:tplc="A48E6B1E">
      <w:start w:val="1"/>
      <w:numFmt w:val="bullet"/>
      <w:lvlText w:val=""/>
      <w:lvlJc w:val="left"/>
      <w:pPr>
        <w:ind w:left="4320" w:hanging="360"/>
      </w:pPr>
      <w:rPr>
        <w:rFonts w:hint="default" w:ascii="Wingdings" w:hAnsi="Wingdings"/>
      </w:rPr>
    </w:lvl>
    <w:lvl w:ilvl="6" w:tplc="C8DE6C06">
      <w:start w:val="1"/>
      <w:numFmt w:val="bullet"/>
      <w:lvlText w:val=""/>
      <w:lvlJc w:val="left"/>
      <w:pPr>
        <w:ind w:left="5040" w:hanging="360"/>
      </w:pPr>
      <w:rPr>
        <w:rFonts w:hint="default" w:ascii="Symbol" w:hAnsi="Symbol"/>
      </w:rPr>
    </w:lvl>
    <w:lvl w:ilvl="7" w:tplc="940E58DA">
      <w:start w:val="1"/>
      <w:numFmt w:val="bullet"/>
      <w:lvlText w:val="o"/>
      <w:lvlJc w:val="left"/>
      <w:pPr>
        <w:ind w:left="5760" w:hanging="360"/>
      </w:pPr>
      <w:rPr>
        <w:rFonts w:hint="default" w:ascii="Courier New" w:hAnsi="Courier New"/>
      </w:rPr>
    </w:lvl>
    <w:lvl w:ilvl="8" w:tplc="1902E2F4">
      <w:start w:val="1"/>
      <w:numFmt w:val="bullet"/>
      <w:lvlText w:val=""/>
      <w:lvlJc w:val="left"/>
      <w:pPr>
        <w:ind w:left="6480" w:hanging="360"/>
      </w:pPr>
      <w:rPr>
        <w:rFonts w:hint="default" w:ascii="Wingdings" w:hAnsi="Wingdings"/>
      </w:rPr>
    </w:lvl>
  </w:abstractNum>
  <w:abstractNum w:abstractNumId="43" w15:restartNumberingAfterBreak="0">
    <w:nsid w:val="7D8950C0"/>
    <w:multiLevelType w:val="hybridMultilevel"/>
    <w:tmpl w:val="249CC324"/>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44" w15:restartNumberingAfterBreak="0">
    <w:nsid w:val="7DB075D0"/>
    <w:multiLevelType w:val="hybridMultilevel"/>
    <w:tmpl w:val="FFFFFFFF"/>
    <w:lvl w:ilvl="0" w:tplc="FFFFFFFF">
      <w:start w:val="1"/>
      <w:numFmt w:val="upperLetter"/>
      <w:lvlText w:val="%1."/>
      <w:lvlJc w:val="left"/>
      <w:pPr>
        <w:ind w:left="720" w:hanging="360"/>
      </w:pPr>
    </w:lvl>
    <w:lvl w:ilvl="1" w:tplc="04DCBB06">
      <w:start w:val="1"/>
      <w:numFmt w:val="lowerLetter"/>
      <w:lvlText w:val="%2."/>
      <w:lvlJc w:val="left"/>
      <w:pPr>
        <w:ind w:left="1440" w:hanging="360"/>
      </w:pPr>
    </w:lvl>
    <w:lvl w:ilvl="2" w:tplc="6A20AD7A">
      <w:start w:val="1"/>
      <w:numFmt w:val="lowerRoman"/>
      <w:lvlText w:val="%3."/>
      <w:lvlJc w:val="right"/>
      <w:pPr>
        <w:ind w:left="2160" w:hanging="180"/>
      </w:pPr>
    </w:lvl>
    <w:lvl w:ilvl="3" w:tplc="A8622338">
      <w:start w:val="1"/>
      <w:numFmt w:val="decimal"/>
      <w:lvlText w:val="%4."/>
      <w:lvlJc w:val="left"/>
      <w:pPr>
        <w:ind w:left="2880" w:hanging="360"/>
      </w:pPr>
    </w:lvl>
    <w:lvl w:ilvl="4" w:tplc="84CE4396">
      <w:start w:val="1"/>
      <w:numFmt w:val="lowerLetter"/>
      <w:lvlText w:val="%5."/>
      <w:lvlJc w:val="left"/>
      <w:pPr>
        <w:ind w:left="3600" w:hanging="360"/>
      </w:pPr>
    </w:lvl>
    <w:lvl w:ilvl="5" w:tplc="5C00DEDE">
      <w:start w:val="1"/>
      <w:numFmt w:val="lowerRoman"/>
      <w:lvlText w:val="%6."/>
      <w:lvlJc w:val="right"/>
      <w:pPr>
        <w:ind w:left="4320" w:hanging="180"/>
      </w:pPr>
    </w:lvl>
    <w:lvl w:ilvl="6" w:tplc="AE162C74">
      <w:start w:val="1"/>
      <w:numFmt w:val="decimal"/>
      <w:lvlText w:val="%7."/>
      <w:lvlJc w:val="left"/>
      <w:pPr>
        <w:ind w:left="5040" w:hanging="360"/>
      </w:pPr>
    </w:lvl>
    <w:lvl w:ilvl="7" w:tplc="E20C86F6">
      <w:start w:val="1"/>
      <w:numFmt w:val="lowerLetter"/>
      <w:lvlText w:val="%8."/>
      <w:lvlJc w:val="left"/>
      <w:pPr>
        <w:ind w:left="5760" w:hanging="360"/>
      </w:pPr>
    </w:lvl>
    <w:lvl w:ilvl="8" w:tplc="1A0EC906">
      <w:start w:val="1"/>
      <w:numFmt w:val="lowerRoman"/>
      <w:lvlText w:val="%9."/>
      <w:lvlJc w:val="right"/>
      <w:pPr>
        <w:ind w:left="6480" w:hanging="180"/>
      </w:pPr>
    </w:lvl>
  </w:abstractNum>
  <w:num w:numId="47">
    <w:abstractNumId w:val="45"/>
  </w:num>
  <w:num w:numId="1" w16cid:durableId="1763378939">
    <w:abstractNumId w:val="22"/>
  </w:num>
  <w:num w:numId="2" w16cid:durableId="1892302443">
    <w:abstractNumId w:val="11"/>
  </w:num>
  <w:num w:numId="3" w16cid:durableId="1044137586">
    <w:abstractNumId w:val="24"/>
  </w:num>
  <w:num w:numId="4" w16cid:durableId="1093932677">
    <w:abstractNumId w:val="40"/>
  </w:num>
  <w:num w:numId="5" w16cid:durableId="416829129">
    <w:abstractNumId w:val="26"/>
  </w:num>
  <w:num w:numId="6" w16cid:durableId="876509116">
    <w:abstractNumId w:val="41"/>
  </w:num>
  <w:num w:numId="7" w16cid:durableId="888423528">
    <w:abstractNumId w:val="44"/>
  </w:num>
  <w:num w:numId="8" w16cid:durableId="330647073">
    <w:abstractNumId w:val="3"/>
  </w:num>
  <w:num w:numId="9" w16cid:durableId="824007039">
    <w:abstractNumId w:val="4"/>
  </w:num>
  <w:num w:numId="10" w16cid:durableId="939684450">
    <w:abstractNumId w:val="35"/>
  </w:num>
  <w:num w:numId="11" w16cid:durableId="1462260461">
    <w:abstractNumId w:val="42"/>
  </w:num>
  <w:num w:numId="12" w16cid:durableId="360936470">
    <w:abstractNumId w:val="13"/>
  </w:num>
  <w:num w:numId="13" w16cid:durableId="1214318371">
    <w:abstractNumId w:val="43"/>
  </w:num>
  <w:num w:numId="14" w16cid:durableId="1859000280">
    <w:abstractNumId w:val="21"/>
  </w:num>
  <w:num w:numId="15" w16cid:durableId="1824808742">
    <w:abstractNumId w:val="31"/>
  </w:num>
  <w:num w:numId="16" w16cid:durableId="1835224004">
    <w:abstractNumId w:val="15"/>
  </w:num>
  <w:num w:numId="17" w16cid:durableId="1687752665">
    <w:abstractNumId w:val="25"/>
  </w:num>
  <w:num w:numId="18" w16cid:durableId="422728155">
    <w:abstractNumId w:val="19"/>
  </w:num>
  <w:num w:numId="19" w16cid:durableId="32197121">
    <w:abstractNumId w:val="28"/>
  </w:num>
  <w:num w:numId="20" w16cid:durableId="1154762579">
    <w:abstractNumId w:val="38"/>
  </w:num>
  <w:num w:numId="21" w16cid:durableId="2078550742">
    <w:abstractNumId w:val="16"/>
  </w:num>
  <w:num w:numId="22" w16cid:durableId="2120950516">
    <w:abstractNumId w:val="18"/>
  </w:num>
  <w:num w:numId="23" w16cid:durableId="298651726">
    <w:abstractNumId w:val="7"/>
  </w:num>
  <w:num w:numId="24" w16cid:durableId="663702954">
    <w:abstractNumId w:val="6"/>
  </w:num>
  <w:num w:numId="25" w16cid:durableId="879584854">
    <w:abstractNumId w:val="14"/>
  </w:num>
  <w:num w:numId="26" w16cid:durableId="931737713">
    <w:abstractNumId w:val="37"/>
  </w:num>
  <w:num w:numId="27" w16cid:durableId="709913921">
    <w:abstractNumId w:val="39"/>
  </w:num>
  <w:num w:numId="28" w16cid:durableId="735981144">
    <w:abstractNumId w:val="30"/>
  </w:num>
  <w:num w:numId="29" w16cid:durableId="589461588">
    <w:abstractNumId w:val="30"/>
  </w:num>
  <w:num w:numId="30" w16cid:durableId="209191711">
    <w:abstractNumId w:val="9"/>
  </w:num>
  <w:num w:numId="31" w16cid:durableId="1706367612">
    <w:abstractNumId w:val="10"/>
  </w:num>
  <w:num w:numId="32" w16cid:durableId="794058734">
    <w:abstractNumId w:val="0"/>
  </w:num>
  <w:num w:numId="33" w16cid:durableId="1818571848">
    <w:abstractNumId w:val="5"/>
  </w:num>
  <w:num w:numId="34" w16cid:durableId="2023628134">
    <w:abstractNumId w:val="1"/>
  </w:num>
  <w:num w:numId="35" w16cid:durableId="2130008684">
    <w:abstractNumId w:val="27"/>
  </w:num>
  <w:num w:numId="36" w16cid:durableId="792480252">
    <w:abstractNumId w:val="12"/>
  </w:num>
  <w:num w:numId="37" w16cid:durableId="231426752">
    <w:abstractNumId w:val="20"/>
  </w:num>
  <w:num w:numId="38" w16cid:durableId="1550993488">
    <w:abstractNumId w:val="23"/>
  </w:num>
  <w:num w:numId="39" w16cid:durableId="1706759432">
    <w:abstractNumId w:val="17"/>
  </w:num>
  <w:num w:numId="40" w16cid:durableId="43217995">
    <w:abstractNumId w:val="8"/>
  </w:num>
  <w:num w:numId="41" w16cid:durableId="962226480">
    <w:abstractNumId w:val="34"/>
  </w:num>
  <w:num w:numId="42" w16cid:durableId="313998717">
    <w:abstractNumId w:val="33"/>
  </w:num>
  <w:num w:numId="43" w16cid:durableId="598416561">
    <w:abstractNumId w:val="36"/>
  </w:num>
  <w:num w:numId="44" w16cid:durableId="1828129285">
    <w:abstractNumId w:val="2"/>
  </w:num>
  <w:num w:numId="45" w16cid:durableId="32729335">
    <w:abstractNumId w:val="29"/>
  </w:num>
  <w:num w:numId="46" w16cid:durableId="570699614">
    <w:abstractNumId w:val="32"/>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val="false"/>
  <w:defaultTabStop w:val="708"/>
  <w:hyphenationZone w:val="425"/>
  <w:drawingGridHorizontalSpacing w:val="120"/>
  <w:displayHorizontalDrawingGridEvery w:val="2"/>
  <w:characterSpacingControl w:val="doNotCompress"/>
  <w:hdrShapeDefaults>
    <o:shapedefaults v:ext="edit" spidmax="307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E"/>
    <w:rsid w:val="00000268"/>
    <w:rsid w:val="00002283"/>
    <w:rsid w:val="00003342"/>
    <w:rsid w:val="000041CC"/>
    <w:rsid w:val="0000491E"/>
    <w:rsid w:val="0000535E"/>
    <w:rsid w:val="00006B29"/>
    <w:rsid w:val="000074BD"/>
    <w:rsid w:val="000118D3"/>
    <w:rsid w:val="0001199A"/>
    <w:rsid w:val="00011A89"/>
    <w:rsid w:val="00012694"/>
    <w:rsid w:val="00012698"/>
    <w:rsid w:val="00012A4B"/>
    <w:rsid w:val="00012A7C"/>
    <w:rsid w:val="00017123"/>
    <w:rsid w:val="0002230C"/>
    <w:rsid w:val="00023C38"/>
    <w:rsid w:val="00025945"/>
    <w:rsid w:val="00025C48"/>
    <w:rsid w:val="000265D6"/>
    <w:rsid w:val="000315C3"/>
    <w:rsid w:val="000322CB"/>
    <w:rsid w:val="000325D2"/>
    <w:rsid w:val="00032B95"/>
    <w:rsid w:val="00035252"/>
    <w:rsid w:val="00035CE2"/>
    <w:rsid w:val="00037F06"/>
    <w:rsid w:val="000413CF"/>
    <w:rsid w:val="00041552"/>
    <w:rsid w:val="000432C9"/>
    <w:rsid w:val="00044DD0"/>
    <w:rsid w:val="00044F15"/>
    <w:rsid w:val="00045DA0"/>
    <w:rsid w:val="00047FF8"/>
    <w:rsid w:val="00050DCD"/>
    <w:rsid w:val="0005325A"/>
    <w:rsid w:val="00053F7A"/>
    <w:rsid w:val="000563CE"/>
    <w:rsid w:val="00056523"/>
    <w:rsid w:val="00061B71"/>
    <w:rsid w:val="00064C01"/>
    <w:rsid w:val="00066581"/>
    <w:rsid w:val="0006782E"/>
    <w:rsid w:val="00070A7F"/>
    <w:rsid w:val="00071938"/>
    <w:rsid w:val="00073DE2"/>
    <w:rsid w:val="00076469"/>
    <w:rsid w:val="00077AB8"/>
    <w:rsid w:val="000810D3"/>
    <w:rsid w:val="000812D6"/>
    <w:rsid w:val="00082F55"/>
    <w:rsid w:val="000841B4"/>
    <w:rsid w:val="000855FE"/>
    <w:rsid w:val="00086A04"/>
    <w:rsid w:val="000872C5"/>
    <w:rsid w:val="00087A6E"/>
    <w:rsid w:val="00087ED8"/>
    <w:rsid w:val="0009000C"/>
    <w:rsid w:val="0009028D"/>
    <w:rsid w:val="00091B9A"/>
    <w:rsid w:val="000967A5"/>
    <w:rsid w:val="0009741D"/>
    <w:rsid w:val="00097B9B"/>
    <w:rsid w:val="000A0403"/>
    <w:rsid w:val="000A18CC"/>
    <w:rsid w:val="000A1A4A"/>
    <w:rsid w:val="000A3FCA"/>
    <w:rsid w:val="000A51F1"/>
    <w:rsid w:val="000A5378"/>
    <w:rsid w:val="000A55F4"/>
    <w:rsid w:val="000A55FD"/>
    <w:rsid w:val="000A64BC"/>
    <w:rsid w:val="000A64E0"/>
    <w:rsid w:val="000A72BA"/>
    <w:rsid w:val="000A7F20"/>
    <w:rsid w:val="000B0DBE"/>
    <w:rsid w:val="000B23A1"/>
    <w:rsid w:val="000B4DE4"/>
    <w:rsid w:val="000B6127"/>
    <w:rsid w:val="000B6554"/>
    <w:rsid w:val="000B69EA"/>
    <w:rsid w:val="000B6A5F"/>
    <w:rsid w:val="000B6CE0"/>
    <w:rsid w:val="000B7CE7"/>
    <w:rsid w:val="000C0B0E"/>
    <w:rsid w:val="000C1178"/>
    <w:rsid w:val="000C24C5"/>
    <w:rsid w:val="000C2C20"/>
    <w:rsid w:val="000C2FD9"/>
    <w:rsid w:val="000C4199"/>
    <w:rsid w:val="000C6018"/>
    <w:rsid w:val="000C7C5B"/>
    <w:rsid w:val="000D0F9B"/>
    <w:rsid w:val="000D48BE"/>
    <w:rsid w:val="000D69E1"/>
    <w:rsid w:val="000D6B2D"/>
    <w:rsid w:val="000D70AD"/>
    <w:rsid w:val="000D7E40"/>
    <w:rsid w:val="000E0F53"/>
    <w:rsid w:val="000E276C"/>
    <w:rsid w:val="000E318D"/>
    <w:rsid w:val="000E3F30"/>
    <w:rsid w:val="000E4EED"/>
    <w:rsid w:val="000E666E"/>
    <w:rsid w:val="000E77C5"/>
    <w:rsid w:val="000E7CCA"/>
    <w:rsid w:val="000F09CF"/>
    <w:rsid w:val="000F1383"/>
    <w:rsid w:val="000F13C0"/>
    <w:rsid w:val="000F57FB"/>
    <w:rsid w:val="000F5CEC"/>
    <w:rsid w:val="000F6929"/>
    <w:rsid w:val="000F6999"/>
    <w:rsid w:val="000F6AE6"/>
    <w:rsid w:val="0010023D"/>
    <w:rsid w:val="00100867"/>
    <w:rsid w:val="0010165E"/>
    <w:rsid w:val="00105425"/>
    <w:rsid w:val="001061FB"/>
    <w:rsid w:val="0010627E"/>
    <w:rsid w:val="001076CE"/>
    <w:rsid w:val="0011095A"/>
    <w:rsid w:val="0011095E"/>
    <w:rsid w:val="0011260F"/>
    <w:rsid w:val="00112BEF"/>
    <w:rsid w:val="00113623"/>
    <w:rsid w:val="001147DB"/>
    <w:rsid w:val="00114D35"/>
    <w:rsid w:val="0011530D"/>
    <w:rsid w:val="00116563"/>
    <w:rsid w:val="0011739E"/>
    <w:rsid w:val="00117825"/>
    <w:rsid w:val="0012036C"/>
    <w:rsid w:val="00120EAA"/>
    <w:rsid w:val="00122754"/>
    <w:rsid w:val="00123C9F"/>
    <w:rsid w:val="001245B4"/>
    <w:rsid w:val="001257E9"/>
    <w:rsid w:val="00126266"/>
    <w:rsid w:val="0012738D"/>
    <w:rsid w:val="001312C4"/>
    <w:rsid w:val="0013166D"/>
    <w:rsid w:val="001320AD"/>
    <w:rsid w:val="001330DC"/>
    <w:rsid w:val="00133351"/>
    <w:rsid w:val="00133DD3"/>
    <w:rsid w:val="0013558C"/>
    <w:rsid w:val="00136BF9"/>
    <w:rsid w:val="001376C6"/>
    <w:rsid w:val="00141A4D"/>
    <w:rsid w:val="001423C6"/>
    <w:rsid w:val="001438CB"/>
    <w:rsid w:val="00143C45"/>
    <w:rsid w:val="001440E3"/>
    <w:rsid w:val="00144970"/>
    <w:rsid w:val="00145B48"/>
    <w:rsid w:val="00146ED1"/>
    <w:rsid w:val="00146FDA"/>
    <w:rsid w:val="001474A3"/>
    <w:rsid w:val="00151036"/>
    <w:rsid w:val="00153242"/>
    <w:rsid w:val="001532E0"/>
    <w:rsid w:val="001538E5"/>
    <w:rsid w:val="00154163"/>
    <w:rsid w:val="00154FEC"/>
    <w:rsid w:val="00155C1A"/>
    <w:rsid w:val="00160629"/>
    <w:rsid w:val="00160730"/>
    <w:rsid w:val="00160C4B"/>
    <w:rsid w:val="001611B9"/>
    <w:rsid w:val="001621AF"/>
    <w:rsid w:val="0016225D"/>
    <w:rsid w:val="00162C04"/>
    <w:rsid w:val="00165C4B"/>
    <w:rsid w:val="00166741"/>
    <w:rsid w:val="00166D11"/>
    <w:rsid w:val="00172360"/>
    <w:rsid w:val="001726F0"/>
    <w:rsid w:val="00173FFA"/>
    <w:rsid w:val="00176691"/>
    <w:rsid w:val="00180B6E"/>
    <w:rsid w:val="00181611"/>
    <w:rsid w:val="001816BA"/>
    <w:rsid w:val="0018287B"/>
    <w:rsid w:val="001828D6"/>
    <w:rsid w:val="0019102F"/>
    <w:rsid w:val="00191D06"/>
    <w:rsid w:val="00192BB9"/>
    <w:rsid w:val="00194095"/>
    <w:rsid w:val="001946B7"/>
    <w:rsid w:val="0019523A"/>
    <w:rsid w:val="00197C1F"/>
    <w:rsid w:val="001A024D"/>
    <w:rsid w:val="001A0B91"/>
    <w:rsid w:val="001A1251"/>
    <w:rsid w:val="001A1B48"/>
    <w:rsid w:val="001A26F7"/>
    <w:rsid w:val="001A298F"/>
    <w:rsid w:val="001A2AFB"/>
    <w:rsid w:val="001A2C3F"/>
    <w:rsid w:val="001A2D19"/>
    <w:rsid w:val="001A3139"/>
    <w:rsid w:val="001A3EF1"/>
    <w:rsid w:val="001A523F"/>
    <w:rsid w:val="001A557E"/>
    <w:rsid w:val="001A56E8"/>
    <w:rsid w:val="001B053E"/>
    <w:rsid w:val="001B0587"/>
    <w:rsid w:val="001B23D7"/>
    <w:rsid w:val="001B2F0B"/>
    <w:rsid w:val="001B4B9A"/>
    <w:rsid w:val="001B5708"/>
    <w:rsid w:val="001B6BAE"/>
    <w:rsid w:val="001C289F"/>
    <w:rsid w:val="001C61E8"/>
    <w:rsid w:val="001C6E8F"/>
    <w:rsid w:val="001C705F"/>
    <w:rsid w:val="001C7E9C"/>
    <w:rsid w:val="001D1160"/>
    <w:rsid w:val="001D255C"/>
    <w:rsid w:val="001D32DA"/>
    <w:rsid w:val="001D37CB"/>
    <w:rsid w:val="001D3C3C"/>
    <w:rsid w:val="001D5E4C"/>
    <w:rsid w:val="001D64D5"/>
    <w:rsid w:val="001D6CC8"/>
    <w:rsid w:val="001D7957"/>
    <w:rsid w:val="001E1E52"/>
    <w:rsid w:val="001E3FE9"/>
    <w:rsid w:val="001E4AF1"/>
    <w:rsid w:val="001E61C2"/>
    <w:rsid w:val="001E7AE8"/>
    <w:rsid w:val="001F0BA7"/>
    <w:rsid w:val="001F213D"/>
    <w:rsid w:val="001F2276"/>
    <w:rsid w:val="001F5D2E"/>
    <w:rsid w:val="00202963"/>
    <w:rsid w:val="002061C0"/>
    <w:rsid w:val="002064E3"/>
    <w:rsid w:val="00211400"/>
    <w:rsid w:val="00211CA8"/>
    <w:rsid w:val="00211F0F"/>
    <w:rsid w:val="00212297"/>
    <w:rsid w:val="00212AE7"/>
    <w:rsid w:val="00213996"/>
    <w:rsid w:val="002177B9"/>
    <w:rsid w:val="00217DFC"/>
    <w:rsid w:val="00217F29"/>
    <w:rsid w:val="0022018B"/>
    <w:rsid w:val="002226C2"/>
    <w:rsid w:val="002246C9"/>
    <w:rsid w:val="002271DC"/>
    <w:rsid w:val="00230FBA"/>
    <w:rsid w:val="00232081"/>
    <w:rsid w:val="002331B3"/>
    <w:rsid w:val="002354F0"/>
    <w:rsid w:val="00235614"/>
    <w:rsid w:val="00235F3A"/>
    <w:rsid w:val="002368A9"/>
    <w:rsid w:val="00236FE3"/>
    <w:rsid w:val="002419D2"/>
    <w:rsid w:val="002450ED"/>
    <w:rsid w:val="002456A9"/>
    <w:rsid w:val="0024595E"/>
    <w:rsid w:val="0024771C"/>
    <w:rsid w:val="0025008B"/>
    <w:rsid w:val="002502B7"/>
    <w:rsid w:val="0025044A"/>
    <w:rsid w:val="0025065C"/>
    <w:rsid w:val="00250AF8"/>
    <w:rsid w:val="00252E4C"/>
    <w:rsid w:val="00253731"/>
    <w:rsid w:val="00254E4D"/>
    <w:rsid w:val="00254FBA"/>
    <w:rsid w:val="0025687A"/>
    <w:rsid w:val="0025694F"/>
    <w:rsid w:val="00256D3D"/>
    <w:rsid w:val="002571D6"/>
    <w:rsid w:val="00257635"/>
    <w:rsid w:val="00257EAE"/>
    <w:rsid w:val="00262827"/>
    <w:rsid w:val="00265CF6"/>
    <w:rsid w:val="002661FD"/>
    <w:rsid w:val="00266263"/>
    <w:rsid w:val="00266FA0"/>
    <w:rsid w:val="00267C96"/>
    <w:rsid w:val="00271A50"/>
    <w:rsid w:val="00274C79"/>
    <w:rsid w:val="002775A4"/>
    <w:rsid w:val="00280303"/>
    <w:rsid w:val="002804D1"/>
    <w:rsid w:val="00281F68"/>
    <w:rsid w:val="00282999"/>
    <w:rsid w:val="00282F3A"/>
    <w:rsid w:val="00283951"/>
    <w:rsid w:val="00284D0D"/>
    <w:rsid w:val="002855C2"/>
    <w:rsid w:val="0028613E"/>
    <w:rsid w:val="00286234"/>
    <w:rsid w:val="00287A1C"/>
    <w:rsid w:val="00287EA9"/>
    <w:rsid w:val="00287F14"/>
    <w:rsid w:val="00290371"/>
    <w:rsid w:val="00290FCB"/>
    <w:rsid w:val="00291362"/>
    <w:rsid w:val="00291456"/>
    <w:rsid w:val="0029145B"/>
    <w:rsid w:val="002924E4"/>
    <w:rsid w:val="002926D9"/>
    <w:rsid w:val="00292D0F"/>
    <w:rsid w:val="00293007"/>
    <w:rsid w:val="00294431"/>
    <w:rsid w:val="002959CC"/>
    <w:rsid w:val="00295F41"/>
    <w:rsid w:val="0029739F"/>
    <w:rsid w:val="0029767C"/>
    <w:rsid w:val="00297AB8"/>
    <w:rsid w:val="002A158C"/>
    <w:rsid w:val="002A2538"/>
    <w:rsid w:val="002A3027"/>
    <w:rsid w:val="002A5601"/>
    <w:rsid w:val="002A58BA"/>
    <w:rsid w:val="002B089F"/>
    <w:rsid w:val="002B189C"/>
    <w:rsid w:val="002B1E7D"/>
    <w:rsid w:val="002B277E"/>
    <w:rsid w:val="002B35DA"/>
    <w:rsid w:val="002B4E9B"/>
    <w:rsid w:val="002B556F"/>
    <w:rsid w:val="002B5D29"/>
    <w:rsid w:val="002C0EFC"/>
    <w:rsid w:val="002C49D7"/>
    <w:rsid w:val="002C52E0"/>
    <w:rsid w:val="002C57E5"/>
    <w:rsid w:val="002C5A5C"/>
    <w:rsid w:val="002C65DD"/>
    <w:rsid w:val="002C6952"/>
    <w:rsid w:val="002C6D34"/>
    <w:rsid w:val="002C717E"/>
    <w:rsid w:val="002D061C"/>
    <w:rsid w:val="002D1E06"/>
    <w:rsid w:val="002D1E7F"/>
    <w:rsid w:val="002D22B0"/>
    <w:rsid w:val="002D257D"/>
    <w:rsid w:val="002D35ED"/>
    <w:rsid w:val="002D537F"/>
    <w:rsid w:val="002D73B9"/>
    <w:rsid w:val="002D7F28"/>
    <w:rsid w:val="002E0D68"/>
    <w:rsid w:val="002E2E17"/>
    <w:rsid w:val="002E2E8A"/>
    <w:rsid w:val="002E585B"/>
    <w:rsid w:val="002E5C58"/>
    <w:rsid w:val="002E60B8"/>
    <w:rsid w:val="002E6842"/>
    <w:rsid w:val="002E7E42"/>
    <w:rsid w:val="002F00D9"/>
    <w:rsid w:val="002F04B5"/>
    <w:rsid w:val="002F0A78"/>
    <w:rsid w:val="002F10B1"/>
    <w:rsid w:val="002F1478"/>
    <w:rsid w:val="002F2C45"/>
    <w:rsid w:val="002F3795"/>
    <w:rsid w:val="002F554C"/>
    <w:rsid w:val="002F5B1C"/>
    <w:rsid w:val="002F5EC2"/>
    <w:rsid w:val="002F6811"/>
    <w:rsid w:val="002F71B9"/>
    <w:rsid w:val="002F7B19"/>
    <w:rsid w:val="00300383"/>
    <w:rsid w:val="00302084"/>
    <w:rsid w:val="003036AA"/>
    <w:rsid w:val="0030498E"/>
    <w:rsid w:val="00305CBE"/>
    <w:rsid w:val="00306053"/>
    <w:rsid w:val="0030760D"/>
    <w:rsid w:val="00312627"/>
    <w:rsid w:val="00312A51"/>
    <w:rsid w:val="00314AB3"/>
    <w:rsid w:val="003166EE"/>
    <w:rsid w:val="0031682A"/>
    <w:rsid w:val="00317824"/>
    <w:rsid w:val="00317E81"/>
    <w:rsid w:val="0032037B"/>
    <w:rsid w:val="003210CC"/>
    <w:rsid w:val="00321651"/>
    <w:rsid w:val="003224B4"/>
    <w:rsid w:val="003224C7"/>
    <w:rsid w:val="00322AD9"/>
    <w:rsid w:val="00325790"/>
    <w:rsid w:val="00325AB1"/>
    <w:rsid w:val="00331A69"/>
    <w:rsid w:val="00334CF5"/>
    <w:rsid w:val="00335740"/>
    <w:rsid w:val="003357A4"/>
    <w:rsid w:val="003358D8"/>
    <w:rsid w:val="0034156B"/>
    <w:rsid w:val="003420D3"/>
    <w:rsid w:val="003429F1"/>
    <w:rsid w:val="00342C24"/>
    <w:rsid w:val="00344F33"/>
    <w:rsid w:val="003458BE"/>
    <w:rsid w:val="00346635"/>
    <w:rsid w:val="00346D9E"/>
    <w:rsid w:val="003474A9"/>
    <w:rsid w:val="0034FD75"/>
    <w:rsid w:val="003506A1"/>
    <w:rsid w:val="00350E07"/>
    <w:rsid w:val="00350F80"/>
    <w:rsid w:val="003511BB"/>
    <w:rsid w:val="003515EA"/>
    <w:rsid w:val="003533F8"/>
    <w:rsid w:val="003534A7"/>
    <w:rsid w:val="003547E6"/>
    <w:rsid w:val="00354F8C"/>
    <w:rsid w:val="0035507A"/>
    <w:rsid w:val="00355B70"/>
    <w:rsid w:val="00356DBA"/>
    <w:rsid w:val="0036024D"/>
    <w:rsid w:val="00360783"/>
    <w:rsid w:val="00362092"/>
    <w:rsid w:val="0036253B"/>
    <w:rsid w:val="0036428B"/>
    <w:rsid w:val="00364F61"/>
    <w:rsid w:val="00370B1C"/>
    <w:rsid w:val="00371EAF"/>
    <w:rsid w:val="0037370B"/>
    <w:rsid w:val="00373B8F"/>
    <w:rsid w:val="00373E92"/>
    <w:rsid w:val="0037513C"/>
    <w:rsid w:val="00375207"/>
    <w:rsid w:val="00381F4E"/>
    <w:rsid w:val="00383FCB"/>
    <w:rsid w:val="00384139"/>
    <w:rsid w:val="00384CEF"/>
    <w:rsid w:val="003859E2"/>
    <w:rsid w:val="00386EB8"/>
    <w:rsid w:val="003870E3"/>
    <w:rsid w:val="0039023D"/>
    <w:rsid w:val="003927DF"/>
    <w:rsid w:val="00392C4A"/>
    <w:rsid w:val="00393272"/>
    <w:rsid w:val="003942DF"/>
    <w:rsid w:val="0039470C"/>
    <w:rsid w:val="00397076"/>
    <w:rsid w:val="00397BD3"/>
    <w:rsid w:val="00397C27"/>
    <w:rsid w:val="003A3B6C"/>
    <w:rsid w:val="003A3BA4"/>
    <w:rsid w:val="003A55A8"/>
    <w:rsid w:val="003B1E9B"/>
    <w:rsid w:val="003B3277"/>
    <w:rsid w:val="003B633B"/>
    <w:rsid w:val="003B6B35"/>
    <w:rsid w:val="003C26B3"/>
    <w:rsid w:val="003C2C1F"/>
    <w:rsid w:val="003C5F08"/>
    <w:rsid w:val="003C6101"/>
    <w:rsid w:val="003C7446"/>
    <w:rsid w:val="003D156B"/>
    <w:rsid w:val="003D2117"/>
    <w:rsid w:val="003D31EE"/>
    <w:rsid w:val="003D3B7E"/>
    <w:rsid w:val="003D4DC0"/>
    <w:rsid w:val="003D6046"/>
    <w:rsid w:val="003D611F"/>
    <w:rsid w:val="003D73AE"/>
    <w:rsid w:val="003D777B"/>
    <w:rsid w:val="003E0428"/>
    <w:rsid w:val="003E0943"/>
    <w:rsid w:val="003E0EA1"/>
    <w:rsid w:val="003E2FA7"/>
    <w:rsid w:val="003E30AC"/>
    <w:rsid w:val="003E3C81"/>
    <w:rsid w:val="003E5CF2"/>
    <w:rsid w:val="003E62CF"/>
    <w:rsid w:val="003E6F68"/>
    <w:rsid w:val="003E731C"/>
    <w:rsid w:val="003E741E"/>
    <w:rsid w:val="003E7788"/>
    <w:rsid w:val="003E7CDB"/>
    <w:rsid w:val="003E7EE3"/>
    <w:rsid w:val="003E7FDD"/>
    <w:rsid w:val="003F0A06"/>
    <w:rsid w:val="003F38BE"/>
    <w:rsid w:val="003F44FD"/>
    <w:rsid w:val="003F5B7B"/>
    <w:rsid w:val="003F6C93"/>
    <w:rsid w:val="00400813"/>
    <w:rsid w:val="00400831"/>
    <w:rsid w:val="00400CEE"/>
    <w:rsid w:val="00400F2A"/>
    <w:rsid w:val="0040269A"/>
    <w:rsid w:val="00402BBE"/>
    <w:rsid w:val="0040528E"/>
    <w:rsid w:val="00405635"/>
    <w:rsid w:val="00406265"/>
    <w:rsid w:val="004112F8"/>
    <w:rsid w:val="00414208"/>
    <w:rsid w:val="00415A37"/>
    <w:rsid w:val="00415E9D"/>
    <w:rsid w:val="004168C5"/>
    <w:rsid w:val="00417435"/>
    <w:rsid w:val="00421062"/>
    <w:rsid w:val="00421ABA"/>
    <w:rsid w:val="00421E8E"/>
    <w:rsid w:val="00421F0C"/>
    <w:rsid w:val="00422496"/>
    <w:rsid w:val="0042279F"/>
    <w:rsid w:val="00423018"/>
    <w:rsid w:val="00424903"/>
    <w:rsid w:val="00424B65"/>
    <w:rsid w:val="00424BF6"/>
    <w:rsid w:val="0042648F"/>
    <w:rsid w:val="004274EB"/>
    <w:rsid w:val="00427ACC"/>
    <w:rsid w:val="00427C52"/>
    <w:rsid w:val="00427CAA"/>
    <w:rsid w:val="004308EF"/>
    <w:rsid w:val="004327B7"/>
    <w:rsid w:val="00432828"/>
    <w:rsid w:val="00432902"/>
    <w:rsid w:val="00433BDE"/>
    <w:rsid w:val="00437AEF"/>
    <w:rsid w:val="004409E6"/>
    <w:rsid w:val="00450BB5"/>
    <w:rsid w:val="00452C69"/>
    <w:rsid w:val="0045442B"/>
    <w:rsid w:val="0046306B"/>
    <w:rsid w:val="0046556F"/>
    <w:rsid w:val="0046784F"/>
    <w:rsid w:val="00467BA4"/>
    <w:rsid w:val="004707C4"/>
    <w:rsid w:val="00470AB7"/>
    <w:rsid w:val="00470F9A"/>
    <w:rsid w:val="00474080"/>
    <w:rsid w:val="00474A6A"/>
    <w:rsid w:val="004756ED"/>
    <w:rsid w:val="00475753"/>
    <w:rsid w:val="0047665A"/>
    <w:rsid w:val="00477E05"/>
    <w:rsid w:val="00480308"/>
    <w:rsid w:val="0048090C"/>
    <w:rsid w:val="00480AA5"/>
    <w:rsid w:val="00480B2C"/>
    <w:rsid w:val="0048133B"/>
    <w:rsid w:val="004815C3"/>
    <w:rsid w:val="004818AE"/>
    <w:rsid w:val="0048286F"/>
    <w:rsid w:val="00484355"/>
    <w:rsid w:val="00485F1D"/>
    <w:rsid w:val="00487731"/>
    <w:rsid w:val="00487F22"/>
    <w:rsid w:val="004928D6"/>
    <w:rsid w:val="0049326E"/>
    <w:rsid w:val="004935C8"/>
    <w:rsid w:val="0049548D"/>
    <w:rsid w:val="004965D6"/>
    <w:rsid w:val="004970B5"/>
    <w:rsid w:val="004971DB"/>
    <w:rsid w:val="004A06AA"/>
    <w:rsid w:val="004A21E6"/>
    <w:rsid w:val="004A2359"/>
    <w:rsid w:val="004A2511"/>
    <w:rsid w:val="004A412B"/>
    <w:rsid w:val="004A4263"/>
    <w:rsid w:val="004A5833"/>
    <w:rsid w:val="004A6C24"/>
    <w:rsid w:val="004B175F"/>
    <w:rsid w:val="004B178D"/>
    <w:rsid w:val="004B57F8"/>
    <w:rsid w:val="004B6026"/>
    <w:rsid w:val="004B7ADD"/>
    <w:rsid w:val="004C044A"/>
    <w:rsid w:val="004C1483"/>
    <w:rsid w:val="004C1B00"/>
    <w:rsid w:val="004C1BBC"/>
    <w:rsid w:val="004C352A"/>
    <w:rsid w:val="004C4088"/>
    <w:rsid w:val="004C464B"/>
    <w:rsid w:val="004C4F16"/>
    <w:rsid w:val="004C55A6"/>
    <w:rsid w:val="004C6AA8"/>
    <w:rsid w:val="004C7035"/>
    <w:rsid w:val="004D12DD"/>
    <w:rsid w:val="004D1DCB"/>
    <w:rsid w:val="004D1EBD"/>
    <w:rsid w:val="004D37F1"/>
    <w:rsid w:val="004D546D"/>
    <w:rsid w:val="004D5564"/>
    <w:rsid w:val="004D6483"/>
    <w:rsid w:val="004D6557"/>
    <w:rsid w:val="004E1669"/>
    <w:rsid w:val="004E23FF"/>
    <w:rsid w:val="004E2A9B"/>
    <w:rsid w:val="004E3883"/>
    <w:rsid w:val="004E38FA"/>
    <w:rsid w:val="004E3F64"/>
    <w:rsid w:val="004E439C"/>
    <w:rsid w:val="004E532D"/>
    <w:rsid w:val="004E5BEC"/>
    <w:rsid w:val="004E6A0B"/>
    <w:rsid w:val="004E6D53"/>
    <w:rsid w:val="004E7664"/>
    <w:rsid w:val="004E79EC"/>
    <w:rsid w:val="004F03D0"/>
    <w:rsid w:val="004F0972"/>
    <w:rsid w:val="004F2C8A"/>
    <w:rsid w:val="004F3431"/>
    <w:rsid w:val="004F414E"/>
    <w:rsid w:val="004F43E2"/>
    <w:rsid w:val="004F449E"/>
    <w:rsid w:val="004F5D98"/>
    <w:rsid w:val="004F60CF"/>
    <w:rsid w:val="005014C2"/>
    <w:rsid w:val="0050381D"/>
    <w:rsid w:val="0050455A"/>
    <w:rsid w:val="005054EF"/>
    <w:rsid w:val="00505B83"/>
    <w:rsid w:val="005100A7"/>
    <w:rsid w:val="005153C0"/>
    <w:rsid w:val="00515967"/>
    <w:rsid w:val="00515CA6"/>
    <w:rsid w:val="00516223"/>
    <w:rsid w:val="00516A33"/>
    <w:rsid w:val="00521E5E"/>
    <w:rsid w:val="005245F1"/>
    <w:rsid w:val="005272F3"/>
    <w:rsid w:val="00527FD3"/>
    <w:rsid w:val="00530395"/>
    <w:rsid w:val="005318AB"/>
    <w:rsid w:val="00532AE0"/>
    <w:rsid w:val="00532C64"/>
    <w:rsid w:val="00534E5E"/>
    <w:rsid w:val="005355E1"/>
    <w:rsid w:val="00535A1F"/>
    <w:rsid w:val="00536846"/>
    <w:rsid w:val="00537491"/>
    <w:rsid w:val="00540F98"/>
    <w:rsid w:val="00545208"/>
    <w:rsid w:val="00547EDE"/>
    <w:rsid w:val="005536BF"/>
    <w:rsid w:val="00553925"/>
    <w:rsid w:val="00554048"/>
    <w:rsid w:val="0055411C"/>
    <w:rsid w:val="00554CBA"/>
    <w:rsid w:val="00555CDF"/>
    <w:rsid w:val="0056258C"/>
    <w:rsid w:val="00563060"/>
    <w:rsid w:val="00563A72"/>
    <w:rsid w:val="00564B6F"/>
    <w:rsid w:val="005677B7"/>
    <w:rsid w:val="005678E7"/>
    <w:rsid w:val="00567B2C"/>
    <w:rsid w:val="00567D8F"/>
    <w:rsid w:val="00571FC6"/>
    <w:rsid w:val="005736B4"/>
    <w:rsid w:val="00574586"/>
    <w:rsid w:val="00576FA2"/>
    <w:rsid w:val="00577CE4"/>
    <w:rsid w:val="0058163A"/>
    <w:rsid w:val="0058178C"/>
    <w:rsid w:val="00582FEB"/>
    <w:rsid w:val="00584114"/>
    <w:rsid w:val="00586696"/>
    <w:rsid w:val="0059588E"/>
    <w:rsid w:val="00596025"/>
    <w:rsid w:val="00597321"/>
    <w:rsid w:val="00597375"/>
    <w:rsid w:val="005A0154"/>
    <w:rsid w:val="005A156E"/>
    <w:rsid w:val="005A190B"/>
    <w:rsid w:val="005A2668"/>
    <w:rsid w:val="005A3636"/>
    <w:rsid w:val="005A3F5F"/>
    <w:rsid w:val="005A5165"/>
    <w:rsid w:val="005A54A5"/>
    <w:rsid w:val="005A5BA2"/>
    <w:rsid w:val="005A5D76"/>
    <w:rsid w:val="005A6235"/>
    <w:rsid w:val="005A748F"/>
    <w:rsid w:val="005B07F0"/>
    <w:rsid w:val="005B0BF1"/>
    <w:rsid w:val="005B1EB3"/>
    <w:rsid w:val="005B397D"/>
    <w:rsid w:val="005B39BA"/>
    <w:rsid w:val="005B3BC2"/>
    <w:rsid w:val="005B5ADA"/>
    <w:rsid w:val="005B73CC"/>
    <w:rsid w:val="005C0672"/>
    <w:rsid w:val="005C0E43"/>
    <w:rsid w:val="005C26AD"/>
    <w:rsid w:val="005C27E3"/>
    <w:rsid w:val="005C32D0"/>
    <w:rsid w:val="005C3DEC"/>
    <w:rsid w:val="005C4AD1"/>
    <w:rsid w:val="005C5F99"/>
    <w:rsid w:val="005C67E4"/>
    <w:rsid w:val="005C6894"/>
    <w:rsid w:val="005C79E5"/>
    <w:rsid w:val="005D068C"/>
    <w:rsid w:val="005D2898"/>
    <w:rsid w:val="005D2B10"/>
    <w:rsid w:val="005D33F6"/>
    <w:rsid w:val="005D3749"/>
    <w:rsid w:val="005D66CB"/>
    <w:rsid w:val="005D7C9B"/>
    <w:rsid w:val="005E1498"/>
    <w:rsid w:val="005E1649"/>
    <w:rsid w:val="005E199E"/>
    <w:rsid w:val="005E1F7B"/>
    <w:rsid w:val="005E2265"/>
    <w:rsid w:val="005E28E5"/>
    <w:rsid w:val="005E3844"/>
    <w:rsid w:val="005E3FDE"/>
    <w:rsid w:val="005E5021"/>
    <w:rsid w:val="005E5EAB"/>
    <w:rsid w:val="005F12A3"/>
    <w:rsid w:val="005F42AE"/>
    <w:rsid w:val="005F47A8"/>
    <w:rsid w:val="005F50FE"/>
    <w:rsid w:val="005F7653"/>
    <w:rsid w:val="00600C45"/>
    <w:rsid w:val="006023AC"/>
    <w:rsid w:val="00602AE9"/>
    <w:rsid w:val="006032EB"/>
    <w:rsid w:val="006042E7"/>
    <w:rsid w:val="00604CBD"/>
    <w:rsid w:val="0060632F"/>
    <w:rsid w:val="0060648F"/>
    <w:rsid w:val="006128F6"/>
    <w:rsid w:val="006129CB"/>
    <w:rsid w:val="00615C73"/>
    <w:rsid w:val="0061613B"/>
    <w:rsid w:val="00616990"/>
    <w:rsid w:val="00617864"/>
    <w:rsid w:val="00623155"/>
    <w:rsid w:val="006237D8"/>
    <w:rsid w:val="00623A97"/>
    <w:rsid w:val="006250A1"/>
    <w:rsid w:val="006258C6"/>
    <w:rsid w:val="0062612B"/>
    <w:rsid w:val="0062635C"/>
    <w:rsid w:val="00626683"/>
    <w:rsid w:val="0062680C"/>
    <w:rsid w:val="00630021"/>
    <w:rsid w:val="00630B6A"/>
    <w:rsid w:val="00630BEE"/>
    <w:rsid w:val="00631457"/>
    <w:rsid w:val="00631A3C"/>
    <w:rsid w:val="006326EB"/>
    <w:rsid w:val="00632971"/>
    <w:rsid w:val="00632C75"/>
    <w:rsid w:val="00632DD5"/>
    <w:rsid w:val="0063388D"/>
    <w:rsid w:val="00633E6C"/>
    <w:rsid w:val="00634B97"/>
    <w:rsid w:val="00637E3C"/>
    <w:rsid w:val="00642BFC"/>
    <w:rsid w:val="006437C2"/>
    <w:rsid w:val="00645268"/>
    <w:rsid w:val="006466D0"/>
    <w:rsid w:val="006470E7"/>
    <w:rsid w:val="0064718C"/>
    <w:rsid w:val="00647323"/>
    <w:rsid w:val="006475C1"/>
    <w:rsid w:val="00647807"/>
    <w:rsid w:val="006478B7"/>
    <w:rsid w:val="00647CC7"/>
    <w:rsid w:val="0065046A"/>
    <w:rsid w:val="00651513"/>
    <w:rsid w:val="006532CF"/>
    <w:rsid w:val="0065447B"/>
    <w:rsid w:val="00654B18"/>
    <w:rsid w:val="0065556E"/>
    <w:rsid w:val="00655770"/>
    <w:rsid w:val="00655934"/>
    <w:rsid w:val="00655CA3"/>
    <w:rsid w:val="006571D6"/>
    <w:rsid w:val="00657BE0"/>
    <w:rsid w:val="0065DE00"/>
    <w:rsid w:val="006601CB"/>
    <w:rsid w:val="00660527"/>
    <w:rsid w:val="0066082B"/>
    <w:rsid w:val="00661802"/>
    <w:rsid w:val="00662DE1"/>
    <w:rsid w:val="00663831"/>
    <w:rsid w:val="00664069"/>
    <w:rsid w:val="00666E38"/>
    <w:rsid w:val="00667525"/>
    <w:rsid w:val="00671070"/>
    <w:rsid w:val="00671EF4"/>
    <w:rsid w:val="00672DFB"/>
    <w:rsid w:val="00674FFA"/>
    <w:rsid w:val="00677CD9"/>
    <w:rsid w:val="00680942"/>
    <w:rsid w:val="00681CC9"/>
    <w:rsid w:val="0068234B"/>
    <w:rsid w:val="00682C6B"/>
    <w:rsid w:val="00682E92"/>
    <w:rsid w:val="0068449F"/>
    <w:rsid w:val="006844A9"/>
    <w:rsid w:val="00684CCB"/>
    <w:rsid w:val="006857C7"/>
    <w:rsid w:val="00692494"/>
    <w:rsid w:val="006942D2"/>
    <w:rsid w:val="00694942"/>
    <w:rsid w:val="006967FA"/>
    <w:rsid w:val="006A0740"/>
    <w:rsid w:val="006A13AB"/>
    <w:rsid w:val="006A1425"/>
    <w:rsid w:val="006A1FF4"/>
    <w:rsid w:val="006A2EBD"/>
    <w:rsid w:val="006A35C5"/>
    <w:rsid w:val="006A3D2C"/>
    <w:rsid w:val="006A52FF"/>
    <w:rsid w:val="006A584C"/>
    <w:rsid w:val="006A79D1"/>
    <w:rsid w:val="006B4377"/>
    <w:rsid w:val="006B6897"/>
    <w:rsid w:val="006C0276"/>
    <w:rsid w:val="006C11DA"/>
    <w:rsid w:val="006C1319"/>
    <w:rsid w:val="006C2673"/>
    <w:rsid w:val="006C4FB7"/>
    <w:rsid w:val="006C5A1D"/>
    <w:rsid w:val="006C630C"/>
    <w:rsid w:val="006C65E8"/>
    <w:rsid w:val="006C663B"/>
    <w:rsid w:val="006C68DE"/>
    <w:rsid w:val="006D0805"/>
    <w:rsid w:val="006D14C9"/>
    <w:rsid w:val="006D1834"/>
    <w:rsid w:val="006D3C67"/>
    <w:rsid w:val="006D50AF"/>
    <w:rsid w:val="006D52CA"/>
    <w:rsid w:val="006D5EB5"/>
    <w:rsid w:val="006E00E6"/>
    <w:rsid w:val="006E0919"/>
    <w:rsid w:val="006E0A35"/>
    <w:rsid w:val="006E298F"/>
    <w:rsid w:val="006E3140"/>
    <w:rsid w:val="006E5371"/>
    <w:rsid w:val="006E55A9"/>
    <w:rsid w:val="006E59BB"/>
    <w:rsid w:val="006E6427"/>
    <w:rsid w:val="006E6F82"/>
    <w:rsid w:val="006E7FC0"/>
    <w:rsid w:val="006F0F1B"/>
    <w:rsid w:val="006F3DDB"/>
    <w:rsid w:val="006F4524"/>
    <w:rsid w:val="006F63F8"/>
    <w:rsid w:val="006F6A6D"/>
    <w:rsid w:val="006F77B3"/>
    <w:rsid w:val="007009CD"/>
    <w:rsid w:val="00700E0A"/>
    <w:rsid w:val="00701BFD"/>
    <w:rsid w:val="00703841"/>
    <w:rsid w:val="0070463F"/>
    <w:rsid w:val="00704C88"/>
    <w:rsid w:val="0070546E"/>
    <w:rsid w:val="00707589"/>
    <w:rsid w:val="00707F0E"/>
    <w:rsid w:val="0071197B"/>
    <w:rsid w:val="0071244F"/>
    <w:rsid w:val="00712EFF"/>
    <w:rsid w:val="00712F0E"/>
    <w:rsid w:val="00715DC5"/>
    <w:rsid w:val="00716E30"/>
    <w:rsid w:val="00722394"/>
    <w:rsid w:val="00722AE7"/>
    <w:rsid w:val="00722C28"/>
    <w:rsid w:val="0072322F"/>
    <w:rsid w:val="00725111"/>
    <w:rsid w:val="007253F3"/>
    <w:rsid w:val="0072583A"/>
    <w:rsid w:val="00726688"/>
    <w:rsid w:val="00731C42"/>
    <w:rsid w:val="00731EC0"/>
    <w:rsid w:val="00732DE2"/>
    <w:rsid w:val="00733290"/>
    <w:rsid w:val="00733E13"/>
    <w:rsid w:val="007361A7"/>
    <w:rsid w:val="0073756B"/>
    <w:rsid w:val="00737D8E"/>
    <w:rsid w:val="007404BD"/>
    <w:rsid w:val="0074063B"/>
    <w:rsid w:val="00740F69"/>
    <w:rsid w:val="00741187"/>
    <w:rsid w:val="00742B67"/>
    <w:rsid w:val="0074300F"/>
    <w:rsid w:val="00743247"/>
    <w:rsid w:val="00745805"/>
    <w:rsid w:val="00745ADE"/>
    <w:rsid w:val="00745FC2"/>
    <w:rsid w:val="0074609D"/>
    <w:rsid w:val="0074648A"/>
    <w:rsid w:val="0074F951"/>
    <w:rsid w:val="007501FB"/>
    <w:rsid w:val="0075068D"/>
    <w:rsid w:val="007517C4"/>
    <w:rsid w:val="007522D9"/>
    <w:rsid w:val="007535AC"/>
    <w:rsid w:val="00753BBD"/>
    <w:rsid w:val="0075471A"/>
    <w:rsid w:val="00755D5A"/>
    <w:rsid w:val="007563D5"/>
    <w:rsid w:val="00756571"/>
    <w:rsid w:val="00756EFA"/>
    <w:rsid w:val="00757892"/>
    <w:rsid w:val="00757ACE"/>
    <w:rsid w:val="007601FE"/>
    <w:rsid w:val="00760AF6"/>
    <w:rsid w:val="00760B45"/>
    <w:rsid w:val="007616F8"/>
    <w:rsid w:val="00762C52"/>
    <w:rsid w:val="007634A4"/>
    <w:rsid w:val="00765BDA"/>
    <w:rsid w:val="00765CD5"/>
    <w:rsid w:val="00765FC2"/>
    <w:rsid w:val="007665D6"/>
    <w:rsid w:val="00766BB4"/>
    <w:rsid w:val="00766C39"/>
    <w:rsid w:val="00767904"/>
    <w:rsid w:val="00770D75"/>
    <w:rsid w:val="00771068"/>
    <w:rsid w:val="007723AC"/>
    <w:rsid w:val="0077251B"/>
    <w:rsid w:val="00772BDD"/>
    <w:rsid w:val="00772F04"/>
    <w:rsid w:val="00773156"/>
    <w:rsid w:val="00773228"/>
    <w:rsid w:val="007760C9"/>
    <w:rsid w:val="007815C9"/>
    <w:rsid w:val="00781DBB"/>
    <w:rsid w:val="0078200F"/>
    <w:rsid w:val="0078562C"/>
    <w:rsid w:val="00786451"/>
    <w:rsid w:val="00786C0B"/>
    <w:rsid w:val="00786C41"/>
    <w:rsid w:val="00787F62"/>
    <w:rsid w:val="007906FD"/>
    <w:rsid w:val="00791386"/>
    <w:rsid w:val="00792C81"/>
    <w:rsid w:val="00795308"/>
    <w:rsid w:val="00795727"/>
    <w:rsid w:val="007960E0"/>
    <w:rsid w:val="007974B3"/>
    <w:rsid w:val="007A129D"/>
    <w:rsid w:val="007A5F13"/>
    <w:rsid w:val="007A6367"/>
    <w:rsid w:val="007B180E"/>
    <w:rsid w:val="007B356C"/>
    <w:rsid w:val="007B3D3A"/>
    <w:rsid w:val="007B4ADA"/>
    <w:rsid w:val="007B63F3"/>
    <w:rsid w:val="007B8765"/>
    <w:rsid w:val="007C0717"/>
    <w:rsid w:val="007C0E7D"/>
    <w:rsid w:val="007C0EF4"/>
    <w:rsid w:val="007C1DCF"/>
    <w:rsid w:val="007C2F72"/>
    <w:rsid w:val="007C35F0"/>
    <w:rsid w:val="007C538C"/>
    <w:rsid w:val="007C5E8D"/>
    <w:rsid w:val="007C66E2"/>
    <w:rsid w:val="007C71FA"/>
    <w:rsid w:val="007D02C1"/>
    <w:rsid w:val="007D0C6D"/>
    <w:rsid w:val="007D40F8"/>
    <w:rsid w:val="007D43CA"/>
    <w:rsid w:val="007D7427"/>
    <w:rsid w:val="007D7BB7"/>
    <w:rsid w:val="007E02D7"/>
    <w:rsid w:val="007E0E8A"/>
    <w:rsid w:val="007E13C9"/>
    <w:rsid w:val="007E26CA"/>
    <w:rsid w:val="007E2F60"/>
    <w:rsid w:val="007E73E8"/>
    <w:rsid w:val="007F0C5B"/>
    <w:rsid w:val="007F1930"/>
    <w:rsid w:val="007F205C"/>
    <w:rsid w:val="007F41CC"/>
    <w:rsid w:val="007F4F35"/>
    <w:rsid w:val="007F5040"/>
    <w:rsid w:val="007F598D"/>
    <w:rsid w:val="007F6600"/>
    <w:rsid w:val="007F7B4E"/>
    <w:rsid w:val="00800257"/>
    <w:rsid w:val="00800D66"/>
    <w:rsid w:val="0080210D"/>
    <w:rsid w:val="00802D19"/>
    <w:rsid w:val="00805982"/>
    <w:rsid w:val="0080627E"/>
    <w:rsid w:val="0080678F"/>
    <w:rsid w:val="00807973"/>
    <w:rsid w:val="00810B49"/>
    <w:rsid w:val="0081101D"/>
    <w:rsid w:val="00813801"/>
    <w:rsid w:val="0081483B"/>
    <w:rsid w:val="0081647A"/>
    <w:rsid w:val="00816CE9"/>
    <w:rsid w:val="00822442"/>
    <w:rsid w:val="008227BD"/>
    <w:rsid w:val="00824125"/>
    <w:rsid w:val="008244C3"/>
    <w:rsid w:val="008255B9"/>
    <w:rsid w:val="008256B0"/>
    <w:rsid w:val="008267B5"/>
    <w:rsid w:val="0082785B"/>
    <w:rsid w:val="00827AAC"/>
    <w:rsid w:val="00827BF9"/>
    <w:rsid w:val="00831287"/>
    <w:rsid w:val="008313FC"/>
    <w:rsid w:val="0083359E"/>
    <w:rsid w:val="00833C3B"/>
    <w:rsid w:val="00833C81"/>
    <w:rsid w:val="00837721"/>
    <w:rsid w:val="00841AF0"/>
    <w:rsid w:val="00842206"/>
    <w:rsid w:val="008424D7"/>
    <w:rsid w:val="008424DA"/>
    <w:rsid w:val="00843FB7"/>
    <w:rsid w:val="008452FE"/>
    <w:rsid w:val="0084588D"/>
    <w:rsid w:val="00845B2C"/>
    <w:rsid w:val="00846CB7"/>
    <w:rsid w:val="00846E15"/>
    <w:rsid w:val="00851A21"/>
    <w:rsid w:val="00852D5F"/>
    <w:rsid w:val="00853456"/>
    <w:rsid w:val="00853786"/>
    <w:rsid w:val="008539E4"/>
    <w:rsid w:val="00856A34"/>
    <w:rsid w:val="00856F08"/>
    <w:rsid w:val="008573AE"/>
    <w:rsid w:val="00857603"/>
    <w:rsid w:val="00857FA2"/>
    <w:rsid w:val="00860554"/>
    <w:rsid w:val="008617A9"/>
    <w:rsid w:val="008618AB"/>
    <w:rsid w:val="00863DB8"/>
    <w:rsid w:val="00870A6B"/>
    <w:rsid w:val="0087214E"/>
    <w:rsid w:val="008724E3"/>
    <w:rsid w:val="0087283D"/>
    <w:rsid w:val="00874353"/>
    <w:rsid w:val="00874858"/>
    <w:rsid w:val="00875264"/>
    <w:rsid w:val="00875FD6"/>
    <w:rsid w:val="00876303"/>
    <w:rsid w:val="008763AE"/>
    <w:rsid w:val="00877064"/>
    <w:rsid w:val="0087766C"/>
    <w:rsid w:val="00877FE3"/>
    <w:rsid w:val="0087B745"/>
    <w:rsid w:val="008824FE"/>
    <w:rsid w:val="00884BF5"/>
    <w:rsid w:val="00885734"/>
    <w:rsid w:val="00886DF3"/>
    <w:rsid w:val="008917FA"/>
    <w:rsid w:val="008938DD"/>
    <w:rsid w:val="00893FF6"/>
    <w:rsid w:val="0089485C"/>
    <w:rsid w:val="00894EEF"/>
    <w:rsid w:val="00896AE4"/>
    <w:rsid w:val="00896C01"/>
    <w:rsid w:val="00897715"/>
    <w:rsid w:val="008A15F8"/>
    <w:rsid w:val="008A2536"/>
    <w:rsid w:val="008A6B58"/>
    <w:rsid w:val="008A7DD4"/>
    <w:rsid w:val="008B0C68"/>
    <w:rsid w:val="008B12AD"/>
    <w:rsid w:val="008B1D28"/>
    <w:rsid w:val="008B205B"/>
    <w:rsid w:val="008B3DF4"/>
    <w:rsid w:val="008B3F16"/>
    <w:rsid w:val="008B44BD"/>
    <w:rsid w:val="008B461A"/>
    <w:rsid w:val="008B52A4"/>
    <w:rsid w:val="008B575F"/>
    <w:rsid w:val="008B6028"/>
    <w:rsid w:val="008B6449"/>
    <w:rsid w:val="008B6978"/>
    <w:rsid w:val="008B6FE7"/>
    <w:rsid w:val="008B7536"/>
    <w:rsid w:val="008C026B"/>
    <w:rsid w:val="008C0B8B"/>
    <w:rsid w:val="008C0BB5"/>
    <w:rsid w:val="008C0EFE"/>
    <w:rsid w:val="008C14D5"/>
    <w:rsid w:val="008C2930"/>
    <w:rsid w:val="008C497F"/>
    <w:rsid w:val="008C57A7"/>
    <w:rsid w:val="008C725B"/>
    <w:rsid w:val="008C7F29"/>
    <w:rsid w:val="008D16F2"/>
    <w:rsid w:val="008D2CE7"/>
    <w:rsid w:val="008D38D6"/>
    <w:rsid w:val="008D457E"/>
    <w:rsid w:val="008D73E9"/>
    <w:rsid w:val="008D7659"/>
    <w:rsid w:val="008E01FD"/>
    <w:rsid w:val="008E07B6"/>
    <w:rsid w:val="008E2377"/>
    <w:rsid w:val="008E3A3C"/>
    <w:rsid w:val="008E4DA3"/>
    <w:rsid w:val="008E7E2A"/>
    <w:rsid w:val="008F05B5"/>
    <w:rsid w:val="008F09AE"/>
    <w:rsid w:val="008F0E3D"/>
    <w:rsid w:val="008F396B"/>
    <w:rsid w:val="008F3D03"/>
    <w:rsid w:val="008F42CE"/>
    <w:rsid w:val="008F4C25"/>
    <w:rsid w:val="008F681F"/>
    <w:rsid w:val="008F6905"/>
    <w:rsid w:val="008F6AA1"/>
    <w:rsid w:val="008F7DB0"/>
    <w:rsid w:val="008F7E73"/>
    <w:rsid w:val="008F7F7B"/>
    <w:rsid w:val="00901228"/>
    <w:rsid w:val="00902175"/>
    <w:rsid w:val="009026DD"/>
    <w:rsid w:val="00902CEE"/>
    <w:rsid w:val="00902F55"/>
    <w:rsid w:val="009030D1"/>
    <w:rsid w:val="009035FD"/>
    <w:rsid w:val="009039F3"/>
    <w:rsid w:val="00905D23"/>
    <w:rsid w:val="0090D75E"/>
    <w:rsid w:val="00910A07"/>
    <w:rsid w:val="009132EE"/>
    <w:rsid w:val="009136ED"/>
    <w:rsid w:val="00914087"/>
    <w:rsid w:val="009143C1"/>
    <w:rsid w:val="0091593C"/>
    <w:rsid w:val="00915A04"/>
    <w:rsid w:val="00916CA8"/>
    <w:rsid w:val="00916F29"/>
    <w:rsid w:val="00923BCA"/>
    <w:rsid w:val="00923D62"/>
    <w:rsid w:val="00923F15"/>
    <w:rsid w:val="00926EBD"/>
    <w:rsid w:val="00927A74"/>
    <w:rsid w:val="00927E3D"/>
    <w:rsid w:val="00930CE3"/>
    <w:rsid w:val="00931499"/>
    <w:rsid w:val="00934DF4"/>
    <w:rsid w:val="0093527A"/>
    <w:rsid w:val="0093799D"/>
    <w:rsid w:val="00937D77"/>
    <w:rsid w:val="0094005A"/>
    <w:rsid w:val="00942D33"/>
    <w:rsid w:val="00943F10"/>
    <w:rsid w:val="00945810"/>
    <w:rsid w:val="00945D5D"/>
    <w:rsid w:val="0094685A"/>
    <w:rsid w:val="00947BA6"/>
    <w:rsid w:val="0095103F"/>
    <w:rsid w:val="00954BF2"/>
    <w:rsid w:val="00954D94"/>
    <w:rsid w:val="00955787"/>
    <w:rsid w:val="009567A7"/>
    <w:rsid w:val="009569E7"/>
    <w:rsid w:val="00956DBB"/>
    <w:rsid w:val="009573EF"/>
    <w:rsid w:val="0095772E"/>
    <w:rsid w:val="00960486"/>
    <w:rsid w:val="009610C0"/>
    <w:rsid w:val="0096164E"/>
    <w:rsid w:val="0096171B"/>
    <w:rsid w:val="00961D1E"/>
    <w:rsid w:val="00962584"/>
    <w:rsid w:val="00962655"/>
    <w:rsid w:val="00962949"/>
    <w:rsid w:val="009631E1"/>
    <w:rsid w:val="00963323"/>
    <w:rsid w:val="00964497"/>
    <w:rsid w:val="00965161"/>
    <w:rsid w:val="00965FBA"/>
    <w:rsid w:val="009707B2"/>
    <w:rsid w:val="00974988"/>
    <w:rsid w:val="009749BC"/>
    <w:rsid w:val="0097646E"/>
    <w:rsid w:val="00977D1D"/>
    <w:rsid w:val="00977EA2"/>
    <w:rsid w:val="00980239"/>
    <w:rsid w:val="00981A59"/>
    <w:rsid w:val="0098273B"/>
    <w:rsid w:val="00982972"/>
    <w:rsid w:val="00983023"/>
    <w:rsid w:val="00983EBC"/>
    <w:rsid w:val="00983FC6"/>
    <w:rsid w:val="00984770"/>
    <w:rsid w:val="00984A62"/>
    <w:rsid w:val="009869D2"/>
    <w:rsid w:val="00987F3D"/>
    <w:rsid w:val="009944B9"/>
    <w:rsid w:val="00996538"/>
    <w:rsid w:val="00997911"/>
    <w:rsid w:val="00997A4D"/>
    <w:rsid w:val="009A0237"/>
    <w:rsid w:val="009A259D"/>
    <w:rsid w:val="009A3667"/>
    <w:rsid w:val="009A4DD3"/>
    <w:rsid w:val="009A5513"/>
    <w:rsid w:val="009A737E"/>
    <w:rsid w:val="009A771B"/>
    <w:rsid w:val="009B1FA9"/>
    <w:rsid w:val="009B3095"/>
    <w:rsid w:val="009B3769"/>
    <w:rsid w:val="009B4A65"/>
    <w:rsid w:val="009B623C"/>
    <w:rsid w:val="009B7876"/>
    <w:rsid w:val="009B78E3"/>
    <w:rsid w:val="009C1510"/>
    <w:rsid w:val="009C2570"/>
    <w:rsid w:val="009C26C4"/>
    <w:rsid w:val="009C4000"/>
    <w:rsid w:val="009C4DDA"/>
    <w:rsid w:val="009C5FCE"/>
    <w:rsid w:val="009C64CB"/>
    <w:rsid w:val="009C68D7"/>
    <w:rsid w:val="009C69CF"/>
    <w:rsid w:val="009C6A57"/>
    <w:rsid w:val="009D0D93"/>
    <w:rsid w:val="009D131C"/>
    <w:rsid w:val="009D18C9"/>
    <w:rsid w:val="009D1FB7"/>
    <w:rsid w:val="009D31BA"/>
    <w:rsid w:val="009D69A5"/>
    <w:rsid w:val="009D78D2"/>
    <w:rsid w:val="009DACA4"/>
    <w:rsid w:val="009E1785"/>
    <w:rsid w:val="009E418B"/>
    <w:rsid w:val="009E4F87"/>
    <w:rsid w:val="009E51A0"/>
    <w:rsid w:val="009E5B33"/>
    <w:rsid w:val="009E6F37"/>
    <w:rsid w:val="009E755A"/>
    <w:rsid w:val="009F056A"/>
    <w:rsid w:val="009F0B50"/>
    <w:rsid w:val="009F115F"/>
    <w:rsid w:val="009F1382"/>
    <w:rsid w:val="009F1435"/>
    <w:rsid w:val="009F32D3"/>
    <w:rsid w:val="009F3733"/>
    <w:rsid w:val="009F42C3"/>
    <w:rsid w:val="009F4572"/>
    <w:rsid w:val="009F5062"/>
    <w:rsid w:val="009F6BD5"/>
    <w:rsid w:val="009F7D76"/>
    <w:rsid w:val="00A0140C"/>
    <w:rsid w:val="00A032C0"/>
    <w:rsid w:val="00A04D57"/>
    <w:rsid w:val="00A0566B"/>
    <w:rsid w:val="00A0AE60"/>
    <w:rsid w:val="00A11431"/>
    <w:rsid w:val="00A12919"/>
    <w:rsid w:val="00A12D96"/>
    <w:rsid w:val="00A13CA4"/>
    <w:rsid w:val="00A1413D"/>
    <w:rsid w:val="00A161F6"/>
    <w:rsid w:val="00A167C8"/>
    <w:rsid w:val="00A16A41"/>
    <w:rsid w:val="00A17336"/>
    <w:rsid w:val="00A204E8"/>
    <w:rsid w:val="00A20571"/>
    <w:rsid w:val="00A21089"/>
    <w:rsid w:val="00A2361B"/>
    <w:rsid w:val="00A246CA"/>
    <w:rsid w:val="00A2521E"/>
    <w:rsid w:val="00A256D0"/>
    <w:rsid w:val="00A264F7"/>
    <w:rsid w:val="00A26BF1"/>
    <w:rsid w:val="00A27AEE"/>
    <w:rsid w:val="00A319AF"/>
    <w:rsid w:val="00A335ED"/>
    <w:rsid w:val="00A341D7"/>
    <w:rsid w:val="00A35FD6"/>
    <w:rsid w:val="00A428E8"/>
    <w:rsid w:val="00A45BE6"/>
    <w:rsid w:val="00A46FF1"/>
    <w:rsid w:val="00A47344"/>
    <w:rsid w:val="00A50209"/>
    <w:rsid w:val="00A53A6D"/>
    <w:rsid w:val="00A54D0C"/>
    <w:rsid w:val="00A55A20"/>
    <w:rsid w:val="00A55B10"/>
    <w:rsid w:val="00A57201"/>
    <w:rsid w:val="00A57B05"/>
    <w:rsid w:val="00A6051A"/>
    <w:rsid w:val="00A60EDF"/>
    <w:rsid w:val="00A6178E"/>
    <w:rsid w:val="00A618A5"/>
    <w:rsid w:val="00A63541"/>
    <w:rsid w:val="00A6469B"/>
    <w:rsid w:val="00A64B8D"/>
    <w:rsid w:val="00A64F1F"/>
    <w:rsid w:val="00A661FA"/>
    <w:rsid w:val="00A66660"/>
    <w:rsid w:val="00A671DB"/>
    <w:rsid w:val="00A7023A"/>
    <w:rsid w:val="00A71366"/>
    <w:rsid w:val="00A71B8F"/>
    <w:rsid w:val="00A72D57"/>
    <w:rsid w:val="00A73C84"/>
    <w:rsid w:val="00A758FB"/>
    <w:rsid w:val="00A76CEC"/>
    <w:rsid w:val="00A77594"/>
    <w:rsid w:val="00A778F8"/>
    <w:rsid w:val="00A7794B"/>
    <w:rsid w:val="00A81A5A"/>
    <w:rsid w:val="00A82DAF"/>
    <w:rsid w:val="00A83D59"/>
    <w:rsid w:val="00A83DBF"/>
    <w:rsid w:val="00A8409E"/>
    <w:rsid w:val="00A8553E"/>
    <w:rsid w:val="00A861DD"/>
    <w:rsid w:val="00A944C4"/>
    <w:rsid w:val="00A950D2"/>
    <w:rsid w:val="00A9515B"/>
    <w:rsid w:val="00A97709"/>
    <w:rsid w:val="00AA02FC"/>
    <w:rsid w:val="00AA1E22"/>
    <w:rsid w:val="00AA31F4"/>
    <w:rsid w:val="00AA3583"/>
    <w:rsid w:val="00AA40A0"/>
    <w:rsid w:val="00AA450F"/>
    <w:rsid w:val="00AA47E2"/>
    <w:rsid w:val="00AA5485"/>
    <w:rsid w:val="00AA5E30"/>
    <w:rsid w:val="00AA663B"/>
    <w:rsid w:val="00AA6E6E"/>
    <w:rsid w:val="00AA7542"/>
    <w:rsid w:val="00AA7A46"/>
    <w:rsid w:val="00AB2B55"/>
    <w:rsid w:val="00AB2B90"/>
    <w:rsid w:val="00AB302A"/>
    <w:rsid w:val="00AB4239"/>
    <w:rsid w:val="00AB4A13"/>
    <w:rsid w:val="00AB4F37"/>
    <w:rsid w:val="00AB5E88"/>
    <w:rsid w:val="00AB6C8D"/>
    <w:rsid w:val="00AB7AC1"/>
    <w:rsid w:val="00AB7AD5"/>
    <w:rsid w:val="00ABD189"/>
    <w:rsid w:val="00AC0746"/>
    <w:rsid w:val="00AC3489"/>
    <w:rsid w:val="00AC519C"/>
    <w:rsid w:val="00AC5A7A"/>
    <w:rsid w:val="00AC5ACB"/>
    <w:rsid w:val="00AC7183"/>
    <w:rsid w:val="00AC7920"/>
    <w:rsid w:val="00AD0500"/>
    <w:rsid w:val="00AD05DA"/>
    <w:rsid w:val="00AD1294"/>
    <w:rsid w:val="00AD1313"/>
    <w:rsid w:val="00AD259C"/>
    <w:rsid w:val="00AD2B5F"/>
    <w:rsid w:val="00AD42F7"/>
    <w:rsid w:val="00AD43C4"/>
    <w:rsid w:val="00AD4845"/>
    <w:rsid w:val="00AD52F4"/>
    <w:rsid w:val="00AD5656"/>
    <w:rsid w:val="00AD5E53"/>
    <w:rsid w:val="00AD5E81"/>
    <w:rsid w:val="00AE22B5"/>
    <w:rsid w:val="00AE54DD"/>
    <w:rsid w:val="00AE5675"/>
    <w:rsid w:val="00AE61D1"/>
    <w:rsid w:val="00AE653F"/>
    <w:rsid w:val="00AF0998"/>
    <w:rsid w:val="00AF5F21"/>
    <w:rsid w:val="00AF6550"/>
    <w:rsid w:val="00B007AD"/>
    <w:rsid w:val="00B00920"/>
    <w:rsid w:val="00B00ED3"/>
    <w:rsid w:val="00B01472"/>
    <w:rsid w:val="00B01DC5"/>
    <w:rsid w:val="00B024BA"/>
    <w:rsid w:val="00B0369A"/>
    <w:rsid w:val="00B03A05"/>
    <w:rsid w:val="00B04D36"/>
    <w:rsid w:val="00B058DD"/>
    <w:rsid w:val="00B05EEA"/>
    <w:rsid w:val="00B06225"/>
    <w:rsid w:val="00B0695E"/>
    <w:rsid w:val="00B076E6"/>
    <w:rsid w:val="00B07B81"/>
    <w:rsid w:val="00B208F7"/>
    <w:rsid w:val="00B2196E"/>
    <w:rsid w:val="00B2334E"/>
    <w:rsid w:val="00B23C98"/>
    <w:rsid w:val="00B24084"/>
    <w:rsid w:val="00B2571C"/>
    <w:rsid w:val="00B27310"/>
    <w:rsid w:val="00B30442"/>
    <w:rsid w:val="00B3090E"/>
    <w:rsid w:val="00B3183A"/>
    <w:rsid w:val="00B31FA9"/>
    <w:rsid w:val="00B32671"/>
    <w:rsid w:val="00B33185"/>
    <w:rsid w:val="00B33792"/>
    <w:rsid w:val="00B33BC2"/>
    <w:rsid w:val="00B33BCC"/>
    <w:rsid w:val="00B33FBA"/>
    <w:rsid w:val="00B43F73"/>
    <w:rsid w:val="00B44575"/>
    <w:rsid w:val="00B4457E"/>
    <w:rsid w:val="00B445EA"/>
    <w:rsid w:val="00B44776"/>
    <w:rsid w:val="00B46788"/>
    <w:rsid w:val="00B46A26"/>
    <w:rsid w:val="00B50E64"/>
    <w:rsid w:val="00B5149A"/>
    <w:rsid w:val="00B53664"/>
    <w:rsid w:val="00B53C9E"/>
    <w:rsid w:val="00B55471"/>
    <w:rsid w:val="00B57BC5"/>
    <w:rsid w:val="00B60DEF"/>
    <w:rsid w:val="00B60FE0"/>
    <w:rsid w:val="00B610E4"/>
    <w:rsid w:val="00B671BC"/>
    <w:rsid w:val="00B67572"/>
    <w:rsid w:val="00B67C5D"/>
    <w:rsid w:val="00B701E3"/>
    <w:rsid w:val="00B703AC"/>
    <w:rsid w:val="00B70C0D"/>
    <w:rsid w:val="00B71279"/>
    <w:rsid w:val="00B764FF"/>
    <w:rsid w:val="00B779A9"/>
    <w:rsid w:val="00B85908"/>
    <w:rsid w:val="00B8722F"/>
    <w:rsid w:val="00B87D2A"/>
    <w:rsid w:val="00B9041B"/>
    <w:rsid w:val="00B904F9"/>
    <w:rsid w:val="00B90CFE"/>
    <w:rsid w:val="00B92128"/>
    <w:rsid w:val="00B94F96"/>
    <w:rsid w:val="00B95C3C"/>
    <w:rsid w:val="00B962D7"/>
    <w:rsid w:val="00BA5240"/>
    <w:rsid w:val="00BA5BD0"/>
    <w:rsid w:val="00BA7A08"/>
    <w:rsid w:val="00BB1249"/>
    <w:rsid w:val="00BB2854"/>
    <w:rsid w:val="00BB3D04"/>
    <w:rsid w:val="00BB4B31"/>
    <w:rsid w:val="00BB5336"/>
    <w:rsid w:val="00BB5A58"/>
    <w:rsid w:val="00BB67AA"/>
    <w:rsid w:val="00BB6BD5"/>
    <w:rsid w:val="00BB73BD"/>
    <w:rsid w:val="00BB7988"/>
    <w:rsid w:val="00BC061C"/>
    <w:rsid w:val="00BC2EC9"/>
    <w:rsid w:val="00BC4099"/>
    <w:rsid w:val="00BC4118"/>
    <w:rsid w:val="00BC4941"/>
    <w:rsid w:val="00BC66A4"/>
    <w:rsid w:val="00BC7352"/>
    <w:rsid w:val="00BD2372"/>
    <w:rsid w:val="00BD23B5"/>
    <w:rsid w:val="00BD5DF2"/>
    <w:rsid w:val="00BD7185"/>
    <w:rsid w:val="00BD7B4D"/>
    <w:rsid w:val="00BE08AA"/>
    <w:rsid w:val="00BE1854"/>
    <w:rsid w:val="00BE2184"/>
    <w:rsid w:val="00BE24DC"/>
    <w:rsid w:val="00BE36EF"/>
    <w:rsid w:val="00BE3C63"/>
    <w:rsid w:val="00BE49B0"/>
    <w:rsid w:val="00BE64DB"/>
    <w:rsid w:val="00BF0379"/>
    <w:rsid w:val="00BF0E64"/>
    <w:rsid w:val="00BF151B"/>
    <w:rsid w:val="00BF15AE"/>
    <w:rsid w:val="00BF3413"/>
    <w:rsid w:val="00BF4079"/>
    <w:rsid w:val="00BF425F"/>
    <w:rsid w:val="00BF5CB5"/>
    <w:rsid w:val="00BF7324"/>
    <w:rsid w:val="00C0127D"/>
    <w:rsid w:val="00C018F2"/>
    <w:rsid w:val="00C0256F"/>
    <w:rsid w:val="00C026AA"/>
    <w:rsid w:val="00C02A50"/>
    <w:rsid w:val="00C03A9F"/>
    <w:rsid w:val="00C0464A"/>
    <w:rsid w:val="00C05AB7"/>
    <w:rsid w:val="00C06B01"/>
    <w:rsid w:val="00C103E4"/>
    <w:rsid w:val="00C11AF6"/>
    <w:rsid w:val="00C11C35"/>
    <w:rsid w:val="00C12C24"/>
    <w:rsid w:val="00C13C06"/>
    <w:rsid w:val="00C14665"/>
    <w:rsid w:val="00C16001"/>
    <w:rsid w:val="00C1639F"/>
    <w:rsid w:val="00C1700A"/>
    <w:rsid w:val="00C17354"/>
    <w:rsid w:val="00C21FA9"/>
    <w:rsid w:val="00C22511"/>
    <w:rsid w:val="00C22E38"/>
    <w:rsid w:val="00C24507"/>
    <w:rsid w:val="00C2670A"/>
    <w:rsid w:val="00C32C26"/>
    <w:rsid w:val="00C334D3"/>
    <w:rsid w:val="00C3370F"/>
    <w:rsid w:val="00C34386"/>
    <w:rsid w:val="00C41311"/>
    <w:rsid w:val="00C436A3"/>
    <w:rsid w:val="00C448C8"/>
    <w:rsid w:val="00C4543C"/>
    <w:rsid w:val="00C47725"/>
    <w:rsid w:val="00C47D87"/>
    <w:rsid w:val="00C500CC"/>
    <w:rsid w:val="00C517EA"/>
    <w:rsid w:val="00C519A4"/>
    <w:rsid w:val="00C54FDE"/>
    <w:rsid w:val="00C5500D"/>
    <w:rsid w:val="00C552F3"/>
    <w:rsid w:val="00C61F56"/>
    <w:rsid w:val="00C62C27"/>
    <w:rsid w:val="00C644CA"/>
    <w:rsid w:val="00C65AEF"/>
    <w:rsid w:val="00C66AEE"/>
    <w:rsid w:val="00C66EBE"/>
    <w:rsid w:val="00C7071E"/>
    <w:rsid w:val="00C73FB0"/>
    <w:rsid w:val="00C74D3A"/>
    <w:rsid w:val="00C74D9A"/>
    <w:rsid w:val="00C753CE"/>
    <w:rsid w:val="00C758DB"/>
    <w:rsid w:val="00C76591"/>
    <w:rsid w:val="00C769B7"/>
    <w:rsid w:val="00C76BA1"/>
    <w:rsid w:val="00C7794C"/>
    <w:rsid w:val="00C819DA"/>
    <w:rsid w:val="00C833E8"/>
    <w:rsid w:val="00C83CCA"/>
    <w:rsid w:val="00C87820"/>
    <w:rsid w:val="00C91BD6"/>
    <w:rsid w:val="00C91DB5"/>
    <w:rsid w:val="00C91ECD"/>
    <w:rsid w:val="00C943AE"/>
    <w:rsid w:val="00C95F1C"/>
    <w:rsid w:val="00C97A16"/>
    <w:rsid w:val="00C97DF2"/>
    <w:rsid w:val="00CA066A"/>
    <w:rsid w:val="00CA1323"/>
    <w:rsid w:val="00CA1C0A"/>
    <w:rsid w:val="00CA2D6A"/>
    <w:rsid w:val="00CA2DF0"/>
    <w:rsid w:val="00CA3C06"/>
    <w:rsid w:val="00CA3D31"/>
    <w:rsid w:val="00CA492F"/>
    <w:rsid w:val="00CA52D1"/>
    <w:rsid w:val="00CA5730"/>
    <w:rsid w:val="00CA603D"/>
    <w:rsid w:val="00CA6610"/>
    <w:rsid w:val="00CA6815"/>
    <w:rsid w:val="00CA772D"/>
    <w:rsid w:val="00CA7823"/>
    <w:rsid w:val="00CB081A"/>
    <w:rsid w:val="00CB0F99"/>
    <w:rsid w:val="00CB19CC"/>
    <w:rsid w:val="00CB3764"/>
    <w:rsid w:val="00CB38CA"/>
    <w:rsid w:val="00CB3B2C"/>
    <w:rsid w:val="00CB731A"/>
    <w:rsid w:val="00CB7B20"/>
    <w:rsid w:val="00CC2AFE"/>
    <w:rsid w:val="00CC470C"/>
    <w:rsid w:val="00CC57F1"/>
    <w:rsid w:val="00CC743B"/>
    <w:rsid w:val="00CC75EA"/>
    <w:rsid w:val="00CC7944"/>
    <w:rsid w:val="00CC7AA4"/>
    <w:rsid w:val="00CD1A07"/>
    <w:rsid w:val="00CD1BB0"/>
    <w:rsid w:val="00CD3013"/>
    <w:rsid w:val="00CD5045"/>
    <w:rsid w:val="00CD5632"/>
    <w:rsid w:val="00CD647C"/>
    <w:rsid w:val="00CE05C4"/>
    <w:rsid w:val="00CE131D"/>
    <w:rsid w:val="00CE133D"/>
    <w:rsid w:val="00CE160F"/>
    <w:rsid w:val="00CE1A00"/>
    <w:rsid w:val="00CE2142"/>
    <w:rsid w:val="00CE31BF"/>
    <w:rsid w:val="00CE56E6"/>
    <w:rsid w:val="00CE5AA7"/>
    <w:rsid w:val="00CE7824"/>
    <w:rsid w:val="00CF04DF"/>
    <w:rsid w:val="00CF05E7"/>
    <w:rsid w:val="00CF1BC4"/>
    <w:rsid w:val="00CF20D6"/>
    <w:rsid w:val="00CF2516"/>
    <w:rsid w:val="00CF2D09"/>
    <w:rsid w:val="00CF3E84"/>
    <w:rsid w:val="00CF47A2"/>
    <w:rsid w:val="00CF4D47"/>
    <w:rsid w:val="00CF689B"/>
    <w:rsid w:val="00CF6ADB"/>
    <w:rsid w:val="00CF76DD"/>
    <w:rsid w:val="00D03BFC"/>
    <w:rsid w:val="00D04156"/>
    <w:rsid w:val="00D04305"/>
    <w:rsid w:val="00D056B0"/>
    <w:rsid w:val="00D05802"/>
    <w:rsid w:val="00D05990"/>
    <w:rsid w:val="00D0631C"/>
    <w:rsid w:val="00D074C4"/>
    <w:rsid w:val="00D10319"/>
    <w:rsid w:val="00D11081"/>
    <w:rsid w:val="00D119BE"/>
    <w:rsid w:val="00D13001"/>
    <w:rsid w:val="00D133F5"/>
    <w:rsid w:val="00D13A6A"/>
    <w:rsid w:val="00D1668C"/>
    <w:rsid w:val="00D20723"/>
    <w:rsid w:val="00D20CC4"/>
    <w:rsid w:val="00D228E9"/>
    <w:rsid w:val="00D229B5"/>
    <w:rsid w:val="00D248E1"/>
    <w:rsid w:val="00D253DC"/>
    <w:rsid w:val="00D258AE"/>
    <w:rsid w:val="00D26221"/>
    <w:rsid w:val="00D26932"/>
    <w:rsid w:val="00D26A8C"/>
    <w:rsid w:val="00D26F19"/>
    <w:rsid w:val="00D27322"/>
    <w:rsid w:val="00D315B1"/>
    <w:rsid w:val="00D32548"/>
    <w:rsid w:val="00D33FEB"/>
    <w:rsid w:val="00D35FAF"/>
    <w:rsid w:val="00D36BF8"/>
    <w:rsid w:val="00D37635"/>
    <w:rsid w:val="00D4155F"/>
    <w:rsid w:val="00D416FA"/>
    <w:rsid w:val="00D42E7B"/>
    <w:rsid w:val="00D434CA"/>
    <w:rsid w:val="00D43F69"/>
    <w:rsid w:val="00D45818"/>
    <w:rsid w:val="00D45E22"/>
    <w:rsid w:val="00D4626F"/>
    <w:rsid w:val="00D46A31"/>
    <w:rsid w:val="00D51856"/>
    <w:rsid w:val="00D51B62"/>
    <w:rsid w:val="00D51D9F"/>
    <w:rsid w:val="00D5316B"/>
    <w:rsid w:val="00D53C4B"/>
    <w:rsid w:val="00D54A69"/>
    <w:rsid w:val="00D55A73"/>
    <w:rsid w:val="00D55E18"/>
    <w:rsid w:val="00D60557"/>
    <w:rsid w:val="00D63BEA"/>
    <w:rsid w:val="00D6482F"/>
    <w:rsid w:val="00D64874"/>
    <w:rsid w:val="00D6792E"/>
    <w:rsid w:val="00D70122"/>
    <w:rsid w:val="00D76877"/>
    <w:rsid w:val="00D820A8"/>
    <w:rsid w:val="00D825E6"/>
    <w:rsid w:val="00D831E4"/>
    <w:rsid w:val="00D84EB9"/>
    <w:rsid w:val="00D85361"/>
    <w:rsid w:val="00D86299"/>
    <w:rsid w:val="00D86717"/>
    <w:rsid w:val="00D868F9"/>
    <w:rsid w:val="00D8729B"/>
    <w:rsid w:val="00D87C22"/>
    <w:rsid w:val="00D93141"/>
    <w:rsid w:val="00D93A96"/>
    <w:rsid w:val="00D95A60"/>
    <w:rsid w:val="00D96371"/>
    <w:rsid w:val="00DA09C0"/>
    <w:rsid w:val="00DA11AD"/>
    <w:rsid w:val="00DA2A74"/>
    <w:rsid w:val="00DA2B27"/>
    <w:rsid w:val="00DA5EEC"/>
    <w:rsid w:val="00DA7F28"/>
    <w:rsid w:val="00DB296B"/>
    <w:rsid w:val="00DB361C"/>
    <w:rsid w:val="00DB5868"/>
    <w:rsid w:val="00DB5B92"/>
    <w:rsid w:val="00DB5B9E"/>
    <w:rsid w:val="00DB6954"/>
    <w:rsid w:val="00DB6F25"/>
    <w:rsid w:val="00DB7851"/>
    <w:rsid w:val="00DC2794"/>
    <w:rsid w:val="00DC63A4"/>
    <w:rsid w:val="00DD067D"/>
    <w:rsid w:val="00DD1C53"/>
    <w:rsid w:val="00DD4BC0"/>
    <w:rsid w:val="00DD69FE"/>
    <w:rsid w:val="00DD6D45"/>
    <w:rsid w:val="00DD727D"/>
    <w:rsid w:val="00DE0671"/>
    <w:rsid w:val="00DE457B"/>
    <w:rsid w:val="00DE4C3F"/>
    <w:rsid w:val="00DE5BE0"/>
    <w:rsid w:val="00DE67C5"/>
    <w:rsid w:val="00DF00BF"/>
    <w:rsid w:val="00DF17BF"/>
    <w:rsid w:val="00DF2C0C"/>
    <w:rsid w:val="00DF2E85"/>
    <w:rsid w:val="00DF3097"/>
    <w:rsid w:val="00DF375B"/>
    <w:rsid w:val="00DF3A87"/>
    <w:rsid w:val="00DF44EE"/>
    <w:rsid w:val="00DF7ABC"/>
    <w:rsid w:val="00E0188F"/>
    <w:rsid w:val="00E019D3"/>
    <w:rsid w:val="00E021F4"/>
    <w:rsid w:val="00E024EC"/>
    <w:rsid w:val="00E034C5"/>
    <w:rsid w:val="00E03D4E"/>
    <w:rsid w:val="00E07A14"/>
    <w:rsid w:val="00E10167"/>
    <w:rsid w:val="00E13639"/>
    <w:rsid w:val="00E15681"/>
    <w:rsid w:val="00E161A9"/>
    <w:rsid w:val="00E1621C"/>
    <w:rsid w:val="00E16BDD"/>
    <w:rsid w:val="00E1787F"/>
    <w:rsid w:val="00E21399"/>
    <w:rsid w:val="00E23B5D"/>
    <w:rsid w:val="00E24107"/>
    <w:rsid w:val="00E311AE"/>
    <w:rsid w:val="00E32995"/>
    <w:rsid w:val="00E335AE"/>
    <w:rsid w:val="00E3381D"/>
    <w:rsid w:val="00E34D14"/>
    <w:rsid w:val="00E3615C"/>
    <w:rsid w:val="00E36259"/>
    <w:rsid w:val="00E36798"/>
    <w:rsid w:val="00E404F2"/>
    <w:rsid w:val="00E4358A"/>
    <w:rsid w:val="00E438CB"/>
    <w:rsid w:val="00E438EF"/>
    <w:rsid w:val="00E43CE0"/>
    <w:rsid w:val="00E442B4"/>
    <w:rsid w:val="00E4431B"/>
    <w:rsid w:val="00E46F7E"/>
    <w:rsid w:val="00E4743D"/>
    <w:rsid w:val="00E476CE"/>
    <w:rsid w:val="00E47EEF"/>
    <w:rsid w:val="00E50E38"/>
    <w:rsid w:val="00E51820"/>
    <w:rsid w:val="00E528F5"/>
    <w:rsid w:val="00E52991"/>
    <w:rsid w:val="00E52CC2"/>
    <w:rsid w:val="00E53D01"/>
    <w:rsid w:val="00E5437A"/>
    <w:rsid w:val="00E548BF"/>
    <w:rsid w:val="00E54A95"/>
    <w:rsid w:val="00E55A6F"/>
    <w:rsid w:val="00E55C89"/>
    <w:rsid w:val="00E56B6E"/>
    <w:rsid w:val="00E57BA9"/>
    <w:rsid w:val="00E625E6"/>
    <w:rsid w:val="00E62DA6"/>
    <w:rsid w:val="00E65BA9"/>
    <w:rsid w:val="00E662D8"/>
    <w:rsid w:val="00E66A4E"/>
    <w:rsid w:val="00E66AEA"/>
    <w:rsid w:val="00E67503"/>
    <w:rsid w:val="00E705E1"/>
    <w:rsid w:val="00E7414B"/>
    <w:rsid w:val="00E7638A"/>
    <w:rsid w:val="00E80C25"/>
    <w:rsid w:val="00E82A34"/>
    <w:rsid w:val="00E82B23"/>
    <w:rsid w:val="00E84704"/>
    <w:rsid w:val="00E84AE1"/>
    <w:rsid w:val="00E8544B"/>
    <w:rsid w:val="00E8717F"/>
    <w:rsid w:val="00E917F5"/>
    <w:rsid w:val="00E93848"/>
    <w:rsid w:val="00E94624"/>
    <w:rsid w:val="00EA1892"/>
    <w:rsid w:val="00EA18E0"/>
    <w:rsid w:val="00EA3B22"/>
    <w:rsid w:val="00EA4011"/>
    <w:rsid w:val="00EA429C"/>
    <w:rsid w:val="00EA4B97"/>
    <w:rsid w:val="00EA67F9"/>
    <w:rsid w:val="00EA6991"/>
    <w:rsid w:val="00EA7CC3"/>
    <w:rsid w:val="00EA7F4D"/>
    <w:rsid w:val="00EB10AB"/>
    <w:rsid w:val="00EB1296"/>
    <w:rsid w:val="00EB1313"/>
    <w:rsid w:val="00EB13E4"/>
    <w:rsid w:val="00EB34CC"/>
    <w:rsid w:val="00EB5BF6"/>
    <w:rsid w:val="00EB7618"/>
    <w:rsid w:val="00EB785B"/>
    <w:rsid w:val="00EB791B"/>
    <w:rsid w:val="00EC0D60"/>
    <w:rsid w:val="00EC1139"/>
    <w:rsid w:val="00EC233F"/>
    <w:rsid w:val="00EC5102"/>
    <w:rsid w:val="00EC5489"/>
    <w:rsid w:val="00EC6068"/>
    <w:rsid w:val="00EC75B6"/>
    <w:rsid w:val="00EC78C8"/>
    <w:rsid w:val="00ED2383"/>
    <w:rsid w:val="00ED2AC5"/>
    <w:rsid w:val="00ED335F"/>
    <w:rsid w:val="00ED33A6"/>
    <w:rsid w:val="00ED350F"/>
    <w:rsid w:val="00ED4DE4"/>
    <w:rsid w:val="00ED5B30"/>
    <w:rsid w:val="00ED6650"/>
    <w:rsid w:val="00ED77A1"/>
    <w:rsid w:val="00ED7902"/>
    <w:rsid w:val="00ED7A49"/>
    <w:rsid w:val="00ED7FFA"/>
    <w:rsid w:val="00EE0436"/>
    <w:rsid w:val="00EE049B"/>
    <w:rsid w:val="00EE054B"/>
    <w:rsid w:val="00EE0906"/>
    <w:rsid w:val="00EE14B6"/>
    <w:rsid w:val="00EE176C"/>
    <w:rsid w:val="00EE1DE6"/>
    <w:rsid w:val="00EE2554"/>
    <w:rsid w:val="00EE3151"/>
    <w:rsid w:val="00EE550C"/>
    <w:rsid w:val="00EE5DE7"/>
    <w:rsid w:val="00EE5EFD"/>
    <w:rsid w:val="00EE6149"/>
    <w:rsid w:val="00EE7EFF"/>
    <w:rsid w:val="00EF3785"/>
    <w:rsid w:val="00EF4FD3"/>
    <w:rsid w:val="00EF580D"/>
    <w:rsid w:val="00EF6B1B"/>
    <w:rsid w:val="00EF6BFD"/>
    <w:rsid w:val="00EF78CE"/>
    <w:rsid w:val="00F00D84"/>
    <w:rsid w:val="00F01A70"/>
    <w:rsid w:val="00F03572"/>
    <w:rsid w:val="00F050A6"/>
    <w:rsid w:val="00F07253"/>
    <w:rsid w:val="00F109A8"/>
    <w:rsid w:val="00F1296F"/>
    <w:rsid w:val="00F133F4"/>
    <w:rsid w:val="00F136C8"/>
    <w:rsid w:val="00F13C83"/>
    <w:rsid w:val="00F14631"/>
    <w:rsid w:val="00F153D7"/>
    <w:rsid w:val="00F15A93"/>
    <w:rsid w:val="00F1613C"/>
    <w:rsid w:val="00F165FD"/>
    <w:rsid w:val="00F2265D"/>
    <w:rsid w:val="00F24DE8"/>
    <w:rsid w:val="00F2636E"/>
    <w:rsid w:val="00F265C5"/>
    <w:rsid w:val="00F266CC"/>
    <w:rsid w:val="00F27886"/>
    <w:rsid w:val="00F27A21"/>
    <w:rsid w:val="00F31C74"/>
    <w:rsid w:val="00F31F3C"/>
    <w:rsid w:val="00F320AD"/>
    <w:rsid w:val="00F3320C"/>
    <w:rsid w:val="00F33F28"/>
    <w:rsid w:val="00F348EA"/>
    <w:rsid w:val="00F352B4"/>
    <w:rsid w:val="00F36D15"/>
    <w:rsid w:val="00F405BA"/>
    <w:rsid w:val="00F41804"/>
    <w:rsid w:val="00F42A99"/>
    <w:rsid w:val="00F42EE7"/>
    <w:rsid w:val="00F4490B"/>
    <w:rsid w:val="00F44F7F"/>
    <w:rsid w:val="00F45450"/>
    <w:rsid w:val="00F458CA"/>
    <w:rsid w:val="00F46C7C"/>
    <w:rsid w:val="00F47054"/>
    <w:rsid w:val="00F47A7A"/>
    <w:rsid w:val="00F50CA5"/>
    <w:rsid w:val="00F512EB"/>
    <w:rsid w:val="00F5365A"/>
    <w:rsid w:val="00F53DD5"/>
    <w:rsid w:val="00F54018"/>
    <w:rsid w:val="00F5424F"/>
    <w:rsid w:val="00F542F4"/>
    <w:rsid w:val="00F544E2"/>
    <w:rsid w:val="00F54B51"/>
    <w:rsid w:val="00F54DCC"/>
    <w:rsid w:val="00F577ED"/>
    <w:rsid w:val="00F60BBF"/>
    <w:rsid w:val="00F60E5B"/>
    <w:rsid w:val="00F623C4"/>
    <w:rsid w:val="00F63424"/>
    <w:rsid w:val="00F63D22"/>
    <w:rsid w:val="00F67AF0"/>
    <w:rsid w:val="00F70832"/>
    <w:rsid w:val="00F70C4E"/>
    <w:rsid w:val="00F73BD1"/>
    <w:rsid w:val="00F74048"/>
    <w:rsid w:val="00F74118"/>
    <w:rsid w:val="00F764E0"/>
    <w:rsid w:val="00F76AB3"/>
    <w:rsid w:val="00F77AFE"/>
    <w:rsid w:val="00F77CB9"/>
    <w:rsid w:val="00F80428"/>
    <w:rsid w:val="00F86088"/>
    <w:rsid w:val="00F869B3"/>
    <w:rsid w:val="00F86E9B"/>
    <w:rsid w:val="00F87D62"/>
    <w:rsid w:val="00F903C5"/>
    <w:rsid w:val="00F90AC4"/>
    <w:rsid w:val="00F9124B"/>
    <w:rsid w:val="00F92B24"/>
    <w:rsid w:val="00F9312E"/>
    <w:rsid w:val="00F95049"/>
    <w:rsid w:val="00F955EF"/>
    <w:rsid w:val="00F95B21"/>
    <w:rsid w:val="00F95BDA"/>
    <w:rsid w:val="00F9741B"/>
    <w:rsid w:val="00F9759A"/>
    <w:rsid w:val="00F97C4D"/>
    <w:rsid w:val="00FA2C53"/>
    <w:rsid w:val="00FA4913"/>
    <w:rsid w:val="00FA618F"/>
    <w:rsid w:val="00FB0D0B"/>
    <w:rsid w:val="00FB2431"/>
    <w:rsid w:val="00FB4424"/>
    <w:rsid w:val="00FB48C1"/>
    <w:rsid w:val="00FB56F0"/>
    <w:rsid w:val="00FB5C10"/>
    <w:rsid w:val="00FB5C23"/>
    <w:rsid w:val="00FB6EC8"/>
    <w:rsid w:val="00FB7F4B"/>
    <w:rsid w:val="00FC3230"/>
    <w:rsid w:val="00FC4E5A"/>
    <w:rsid w:val="00FC50B2"/>
    <w:rsid w:val="00FC533A"/>
    <w:rsid w:val="00FC67B0"/>
    <w:rsid w:val="00FC7119"/>
    <w:rsid w:val="00FD06FD"/>
    <w:rsid w:val="00FD3868"/>
    <w:rsid w:val="00FD3D55"/>
    <w:rsid w:val="00FD58EE"/>
    <w:rsid w:val="00FD6A57"/>
    <w:rsid w:val="00FD7E9B"/>
    <w:rsid w:val="00FE1726"/>
    <w:rsid w:val="00FE38DE"/>
    <w:rsid w:val="00FE4CFF"/>
    <w:rsid w:val="00FE621F"/>
    <w:rsid w:val="00FE65EF"/>
    <w:rsid w:val="00FE74D9"/>
    <w:rsid w:val="00FF0FAA"/>
    <w:rsid w:val="00FF27C4"/>
    <w:rsid w:val="00FF3328"/>
    <w:rsid w:val="00FF4613"/>
    <w:rsid w:val="00FF4D2F"/>
    <w:rsid w:val="00FF5F30"/>
    <w:rsid w:val="00FF6350"/>
    <w:rsid w:val="00FF6A09"/>
    <w:rsid w:val="00FF71B6"/>
    <w:rsid w:val="0108275C"/>
    <w:rsid w:val="011B09F1"/>
    <w:rsid w:val="01233D77"/>
    <w:rsid w:val="014C50D3"/>
    <w:rsid w:val="0159EA52"/>
    <w:rsid w:val="015A772D"/>
    <w:rsid w:val="015B95F2"/>
    <w:rsid w:val="01648C73"/>
    <w:rsid w:val="0168388D"/>
    <w:rsid w:val="0172FFC5"/>
    <w:rsid w:val="018CAB35"/>
    <w:rsid w:val="019B9827"/>
    <w:rsid w:val="01A96BC5"/>
    <w:rsid w:val="01B0F078"/>
    <w:rsid w:val="01B556B0"/>
    <w:rsid w:val="01B7895B"/>
    <w:rsid w:val="01BF1A25"/>
    <w:rsid w:val="01BF1C7D"/>
    <w:rsid w:val="01D1BDCB"/>
    <w:rsid w:val="01DE9F29"/>
    <w:rsid w:val="01E73A40"/>
    <w:rsid w:val="01ECC3CA"/>
    <w:rsid w:val="01F208DC"/>
    <w:rsid w:val="01F832B6"/>
    <w:rsid w:val="0201386D"/>
    <w:rsid w:val="02065DF7"/>
    <w:rsid w:val="020BDE6B"/>
    <w:rsid w:val="0215461D"/>
    <w:rsid w:val="0225B452"/>
    <w:rsid w:val="02284C2F"/>
    <w:rsid w:val="024013C6"/>
    <w:rsid w:val="0248675B"/>
    <w:rsid w:val="0249D646"/>
    <w:rsid w:val="02519AD4"/>
    <w:rsid w:val="02549831"/>
    <w:rsid w:val="02750398"/>
    <w:rsid w:val="0289EE47"/>
    <w:rsid w:val="028F5FF6"/>
    <w:rsid w:val="0298B89C"/>
    <w:rsid w:val="02AF7786"/>
    <w:rsid w:val="02B5136F"/>
    <w:rsid w:val="02B8ABBF"/>
    <w:rsid w:val="02C92825"/>
    <w:rsid w:val="02D742D9"/>
    <w:rsid w:val="02D8E799"/>
    <w:rsid w:val="02EF9FF6"/>
    <w:rsid w:val="02F57AAD"/>
    <w:rsid w:val="02F8FDCE"/>
    <w:rsid w:val="03056655"/>
    <w:rsid w:val="0319D5D1"/>
    <w:rsid w:val="03314904"/>
    <w:rsid w:val="033CFE42"/>
    <w:rsid w:val="03461279"/>
    <w:rsid w:val="034ED091"/>
    <w:rsid w:val="0354885D"/>
    <w:rsid w:val="0357E4C8"/>
    <w:rsid w:val="03620726"/>
    <w:rsid w:val="036C6DE4"/>
    <w:rsid w:val="036CCB82"/>
    <w:rsid w:val="0370C401"/>
    <w:rsid w:val="03718232"/>
    <w:rsid w:val="03732FDA"/>
    <w:rsid w:val="0378F7E6"/>
    <w:rsid w:val="038AAA8F"/>
    <w:rsid w:val="038ACF5A"/>
    <w:rsid w:val="038C7B8F"/>
    <w:rsid w:val="03A1DBA6"/>
    <w:rsid w:val="03A789C0"/>
    <w:rsid w:val="03ACBAFB"/>
    <w:rsid w:val="03B3C1D1"/>
    <w:rsid w:val="03C184B3"/>
    <w:rsid w:val="03DF2124"/>
    <w:rsid w:val="03FB28A6"/>
    <w:rsid w:val="041016A9"/>
    <w:rsid w:val="041E69C2"/>
    <w:rsid w:val="041F5A42"/>
    <w:rsid w:val="042DFE58"/>
    <w:rsid w:val="0450E3D0"/>
    <w:rsid w:val="0453356D"/>
    <w:rsid w:val="045DD065"/>
    <w:rsid w:val="045F8A8B"/>
    <w:rsid w:val="046460A7"/>
    <w:rsid w:val="0466620C"/>
    <w:rsid w:val="046DA6AE"/>
    <w:rsid w:val="0471D5BF"/>
    <w:rsid w:val="0483F195"/>
    <w:rsid w:val="0485FA30"/>
    <w:rsid w:val="0487C497"/>
    <w:rsid w:val="049A9223"/>
    <w:rsid w:val="04A5AB0D"/>
    <w:rsid w:val="04A653D9"/>
    <w:rsid w:val="04ABC5AF"/>
    <w:rsid w:val="04AC184B"/>
    <w:rsid w:val="04AE5A7A"/>
    <w:rsid w:val="04BB9299"/>
    <w:rsid w:val="04C44BF7"/>
    <w:rsid w:val="04CB45EF"/>
    <w:rsid w:val="04D338E9"/>
    <w:rsid w:val="04E86A77"/>
    <w:rsid w:val="04F4BCDB"/>
    <w:rsid w:val="050E6CE7"/>
    <w:rsid w:val="050EE91C"/>
    <w:rsid w:val="050FC74B"/>
    <w:rsid w:val="050FE3DB"/>
    <w:rsid w:val="05117142"/>
    <w:rsid w:val="0515E58D"/>
    <w:rsid w:val="05253EE7"/>
    <w:rsid w:val="053F2E0E"/>
    <w:rsid w:val="054FB3FE"/>
    <w:rsid w:val="05503614"/>
    <w:rsid w:val="055A34E1"/>
    <w:rsid w:val="0562CA5F"/>
    <w:rsid w:val="05692434"/>
    <w:rsid w:val="056991EF"/>
    <w:rsid w:val="057FA6D8"/>
    <w:rsid w:val="059398A3"/>
    <w:rsid w:val="059876AB"/>
    <w:rsid w:val="05A28CC0"/>
    <w:rsid w:val="05B7E782"/>
    <w:rsid w:val="05C18F09"/>
    <w:rsid w:val="05C81CD9"/>
    <w:rsid w:val="05CF8034"/>
    <w:rsid w:val="05D6C5C7"/>
    <w:rsid w:val="05DC1F17"/>
    <w:rsid w:val="05E7B9B0"/>
    <w:rsid w:val="05EF05CE"/>
    <w:rsid w:val="060FEDAA"/>
    <w:rsid w:val="0610207B"/>
    <w:rsid w:val="061BD644"/>
    <w:rsid w:val="062B9A2A"/>
    <w:rsid w:val="063FC688"/>
    <w:rsid w:val="06417EB3"/>
    <w:rsid w:val="06434420"/>
    <w:rsid w:val="065AA013"/>
    <w:rsid w:val="067B6760"/>
    <w:rsid w:val="06852C58"/>
    <w:rsid w:val="06867153"/>
    <w:rsid w:val="068D5727"/>
    <w:rsid w:val="0693087C"/>
    <w:rsid w:val="06A5465B"/>
    <w:rsid w:val="06A763D2"/>
    <w:rsid w:val="06AE8981"/>
    <w:rsid w:val="06B58AB9"/>
    <w:rsid w:val="06CBF3C0"/>
    <w:rsid w:val="06D0F4F7"/>
    <w:rsid w:val="06D3054A"/>
    <w:rsid w:val="06DACB9E"/>
    <w:rsid w:val="06E25819"/>
    <w:rsid w:val="06F723EF"/>
    <w:rsid w:val="06F92575"/>
    <w:rsid w:val="06FBBD52"/>
    <w:rsid w:val="0712F8B5"/>
    <w:rsid w:val="07248F9A"/>
    <w:rsid w:val="072684BE"/>
    <w:rsid w:val="0735C406"/>
    <w:rsid w:val="073E6B53"/>
    <w:rsid w:val="0744370D"/>
    <w:rsid w:val="074512EB"/>
    <w:rsid w:val="0747E311"/>
    <w:rsid w:val="07557D0B"/>
    <w:rsid w:val="075DFDE5"/>
    <w:rsid w:val="07623395"/>
    <w:rsid w:val="0766DE87"/>
    <w:rsid w:val="0766E3C2"/>
    <w:rsid w:val="0768AA2A"/>
    <w:rsid w:val="078370EB"/>
    <w:rsid w:val="07913AB6"/>
    <w:rsid w:val="0794824B"/>
    <w:rsid w:val="07A19ADE"/>
    <w:rsid w:val="07B1AC32"/>
    <w:rsid w:val="07B716A7"/>
    <w:rsid w:val="07C1036B"/>
    <w:rsid w:val="07C6C0C8"/>
    <w:rsid w:val="07D1ABAC"/>
    <w:rsid w:val="07D7E5B9"/>
    <w:rsid w:val="07DADC04"/>
    <w:rsid w:val="07E3B90D"/>
    <w:rsid w:val="07E8C239"/>
    <w:rsid w:val="07F2511B"/>
    <w:rsid w:val="07F7DBC1"/>
    <w:rsid w:val="07FD9F0A"/>
    <w:rsid w:val="0803B2D7"/>
    <w:rsid w:val="080562EA"/>
    <w:rsid w:val="080AE178"/>
    <w:rsid w:val="08106F65"/>
    <w:rsid w:val="0811D58A"/>
    <w:rsid w:val="081D4242"/>
    <w:rsid w:val="082091AB"/>
    <w:rsid w:val="08302D8C"/>
    <w:rsid w:val="08413720"/>
    <w:rsid w:val="084359CA"/>
    <w:rsid w:val="08447D3F"/>
    <w:rsid w:val="085DA673"/>
    <w:rsid w:val="08637179"/>
    <w:rsid w:val="0880DBD2"/>
    <w:rsid w:val="0888A056"/>
    <w:rsid w:val="088C6ED5"/>
    <w:rsid w:val="089FE5A5"/>
    <w:rsid w:val="08ACB126"/>
    <w:rsid w:val="08B0B610"/>
    <w:rsid w:val="08B80844"/>
    <w:rsid w:val="08CE7260"/>
    <w:rsid w:val="08ED55FF"/>
    <w:rsid w:val="08F9F80D"/>
    <w:rsid w:val="09051108"/>
    <w:rsid w:val="090BFE66"/>
    <w:rsid w:val="091F414C"/>
    <w:rsid w:val="092454F3"/>
    <w:rsid w:val="0937D1CA"/>
    <w:rsid w:val="093AD5D3"/>
    <w:rsid w:val="0944316A"/>
    <w:rsid w:val="094736E2"/>
    <w:rsid w:val="094C1792"/>
    <w:rsid w:val="0958DC1A"/>
    <w:rsid w:val="09641CF7"/>
    <w:rsid w:val="096751F9"/>
    <w:rsid w:val="0967A2E6"/>
    <w:rsid w:val="09773309"/>
    <w:rsid w:val="0982B9E0"/>
    <w:rsid w:val="098FAE8F"/>
    <w:rsid w:val="099E8212"/>
    <w:rsid w:val="09A1B0AE"/>
    <w:rsid w:val="09A2EA3B"/>
    <w:rsid w:val="09BD7EEC"/>
    <w:rsid w:val="09C36CEE"/>
    <w:rsid w:val="09C67260"/>
    <w:rsid w:val="09F98C36"/>
    <w:rsid w:val="0A0D6C6C"/>
    <w:rsid w:val="0A2E4DFC"/>
    <w:rsid w:val="0A3C4A38"/>
    <w:rsid w:val="0A43014A"/>
    <w:rsid w:val="0A4F7E2C"/>
    <w:rsid w:val="0A530D8A"/>
    <w:rsid w:val="0A6775CA"/>
    <w:rsid w:val="0A69D5DC"/>
    <w:rsid w:val="0A70304C"/>
    <w:rsid w:val="0A78D312"/>
    <w:rsid w:val="0A8497B9"/>
    <w:rsid w:val="0A933B23"/>
    <w:rsid w:val="0A94AD81"/>
    <w:rsid w:val="0A95002C"/>
    <w:rsid w:val="0AD75639"/>
    <w:rsid w:val="0ADEDD36"/>
    <w:rsid w:val="0AEFBE69"/>
    <w:rsid w:val="0AF77A44"/>
    <w:rsid w:val="0AFED346"/>
    <w:rsid w:val="0B01140E"/>
    <w:rsid w:val="0B03A5E7"/>
    <w:rsid w:val="0B08C9DB"/>
    <w:rsid w:val="0B15EFC2"/>
    <w:rsid w:val="0B261ACB"/>
    <w:rsid w:val="0B341E5C"/>
    <w:rsid w:val="0B349475"/>
    <w:rsid w:val="0B37250B"/>
    <w:rsid w:val="0B3E3C02"/>
    <w:rsid w:val="0B3F2039"/>
    <w:rsid w:val="0B59E276"/>
    <w:rsid w:val="0B611DE0"/>
    <w:rsid w:val="0B63F3C7"/>
    <w:rsid w:val="0B737E2C"/>
    <w:rsid w:val="0B7C9417"/>
    <w:rsid w:val="0B7F6C6D"/>
    <w:rsid w:val="0B881248"/>
    <w:rsid w:val="0BD7E428"/>
    <w:rsid w:val="0BDA2914"/>
    <w:rsid w:val="0BF13A78"/>
    <w:rsid w:val="0C03462B"/>
    <w:rsid w:val="0C076545"/>
    <w:rsid w:val="0C1B4B3F"/>
    <w:rsid w:val="0C276EA4"/>
    <w:rsid w:val="0C2793D6"/>
    <w:rsid w:val="0C3C6DE6"/>
    <w:rsid w:val="0C5B1A56"/>
    <w:rsid w:val="0C63E33B"/>
    <w:rsid w:val="0C67F36E"/>
    <w:rsid w:val="0C80A7CD"/>
    <w:rsid w:val="0C818C13"/>
    <w:rsid w:val="0C848753"/>
    <w:rsid w:val="0C962CFC"/>
    <w:rsid w:val="0CB541CC"/>
    <w:rsid w:val="0CB5D23D"/>
    <w:rsid w:val="0CBB0043"/>
    <w:rsid w:val="0CBF2DEF"/>
    <w:rsid w:val="0CD95170"/>
    <w:rsid w:val="0CDDDC76"/>
    <w:rsid w:val="0CE91559"/>
    <w:rsid w:val="0CF2FA11"/>
    <w:rsid w:val="0CF4666A"/>
    <w:rsid w:val="0CFE04E7"/>
    <w:rsid w:val="0D055170"/>
    <w:rsid w:val="0D07332A"/>
    <w:rsid w:val="0D186478"/>
    <w:rsid w:val="0D197ECC"/>
    <w:rsid w:val="0D1E6F93"/>
    <w:rsid w:val="0D302066"/>
    <w:rsid w:val="0D3EA1A5"/>
    <w:rsid w:val="0D40A46A"/>
    <w:rsid w:val="0D45D694"/>
    <w:rsid w:val="0D5A6550"/>
    <w:rsid w:val="0D615CAA"/>
    <w:rsid w:val="0D65EEBE"/>
    <w:rsid w:val="0D6BB096"/>
    <w:rsid w:val="0D7AA20C"/>
    <w:rsid w:val="0D7CD396"/>
    <w:rsid w:val="0D7F8DD0"/>
    <w:rsid w:val="0D81686B"/>
    <w:rsid w:val="0D90A2F4"/>
    <w:rsid w:val="0D97C86B"/>
    <w:rsid w:val="0D9B2859"/>
    <w:rsid w:val="0DB6DAB7"/>
    <w:rsid w:val="0DC58B36"/>
    <w:rsid w:val="0DDBB93A"/>
    <w:rsid w:val="0DDC6762"/>
    <w:rsid w:val="0DDEB184"/>
    <w:rsid w:val="0E01D732"/>
    <w:rsid w:val="0E0246C2"/>
    <w:rsid w:val="0E0B42ED"/>
    <w:rsid w:val="0E21383F"/>
    <w:rsid w:val="0E2BA622"/>
    <w:rsid w:val="0E2C570C"/>
    <w:rsid w:val="0E30D7BC"/>
    <w:rsid w:val="0E4EED7D"/>
    <w:rsid w:val="0E6B2E3D"/>
    <w:rsid w:val="0E769E90"/>
    <w:rsid w:val="0E7FB0E9"/>
    <w:rsid w:val="0E86E42C"/>
    <w:rsid w:val="0E8ECA72"/>
    <w:rsid w:val="0E91E728"/>
    <w:rsid w:val="0E9C4E22"/>
    <w:rsid w:val="0EABED75"/>
    <w:rsid w:val="0EBA2AD1"/>
    <w:rsid w:val="0EBEBF28"/>
    <w:rsid w:val="0EE1F1CE"/>
    <w:rsid w:val="0EEA6173"/>
    <w:rsid w:val="0EF01134"/>
    <w:rsid w:val="0EFF05E0"/>
    <w:rsid w:val="0F0740B9"/>
    <w:rsid w:val="0F11F448"/>
    <w:rsid w:val="0F21806E"/>
    <w:rsid w:val="0F21D3CB"/>
    <w:rsid w:val="0F26F2F1"/>
    <w:rsid w:val="0F74CC55"/>
    <w:rsid w:val="0F7982F6"/>
    <w:rsid w:val="0F7EBE60"/>
    <w:rsid w:val="0F9469A9"/>
    <w:rsid w:val="0FA6C97B"/>
    <w:rsid w:val="0FC6C6A7"/>
    <w:rsid w:val="0FCF2AA2"/>
    <w:rsid w:val="0FD4865C"/>
    <w:rsid w:val="0FD96CC1"/>
    <w:rsid w:val="0FDEDFDC"/>
    <w:rsid w:val="0FE258E3"/>
    <w:rsid w:val="0FF7CB86"/>
    <w:rsid w:val="10030342"/>
    <w:rsid w:val="1006FE9E"/>
    <w:rsid w:val="100CDCA0"/>
    <w:rsid w:val="102A1C3E"/>
    <w:rsid w:val="102D7987"/>
    <w:rsid w:val="103E5AFD"/>
    <w:rsid w:val="1050053A"/>
    <w:rsid w:val="105B3754"/>
    <w:rsid w:val="105D6DB1"/>
    <w:rsid w:val="10647697"/>
    <w:rsid w:val="10A57D06"/>
    <w:rsid w:val="10B49487"/>
    <w:rsid w:val="10BEBFB0"/>
    <w:rsid w:val="10C20EEC"/>
    <w:rsid w:val="10E1CE34"/>
    <w:rsid w:val="10FB7956"/>
    <w:rsid w:val="110CAA2E"/>
    <w:rsid w:val="112838EA"/>
    <w:rsid w:val="112A5331"/>
    <w:rsid w:val="11306B63"/>
    <w:rsid w:val="1131B875"/>
    <w:rsid w:val="113C2EF0"/>
    <w:rsid w:val="114CBFB8"/>
    <w:rsid w:val="114E5AFB"/>
    <w:rsid w:val="11664912"/>
    <w:rsid w:val="1166EF3F"/>
    <w:rsid w:val="116AD3B7"/>
    <w:rsid w:val="11799EAC"/>
    <w:rsid w:val="118491CE"/>
    <w:rsid w:val="1187B679"/>
    <w:rsid w:val="1189A6A2"/>
    <w:rsid w:val="118B7455"/>
    <w:rsid w:val="119429E5"/>
    <w:rsid w:val="11944DCB"/>
    <w:rsid w:val="11998F7E"/>
    <w:rsid w:val="119C3826"/>
    <w:rsid w:val="119EC0D2"/>
    <w:rsid w:val="11A2CEFF"/>
    <w:rsid w:val="11A79D62"/>
    <w:rsid w:val="11BD226C"/>
    <w:rsid w:val="11C7BBF0"/>
    <w:rsid w:val="11C87CC7"/>
    <w:rsid w:val="11CD0E2D"/>
    <w:rsid w:val="11DD6A54"/>
    <w:rsid w:val="11EB8248"/>
    <w:rsid w:val="11F98FAB"/>
    <w:rsid w:val="120C1198"/>
    <w:rsid w:val="120E95BB"/>
    <w:rsid w:val="121547F8"/>
    <w:rsid w:val="121B1C99"/>
    <w:rsid w:val="1225B513"/>
    <w:rsid w:val="1227796B"/>
    <w:rsid w:val="1239EA8B"/>
    <w:rsid w:val="12453E69"/>
    <w:rsid w:val="124E132F"/>
    <w:rsid w:val="125A2EAD"/>
    <w:rsid w:val="125B0DCB"/>
    <w:rsid w:val="1286E9B4"/>
    <w:rsid w:val="1289F769"/>
    <w:rsid w:val="1294D452"/>
    <w:rsid w:val="129533AC"/>
    <w:rsid w:val="129A152E"/>
    <w:rsid w:val="12AF1002"/>
    <w:rsid w:val="12C46EED"/>
    <w:rsid w:val="12C542EC"/>
    <w:rsid w:val="12EAD7B5"/>
    <w:rsid w:val="12F34099"/>
    <w:rsid w:val="13055D75"/>
    <w:rsid w:val="130FB477"/>
    <w:rsid w:val="131660A4"/>
    <w:rsid w:val="1319B979"/>
    <w:rsid w:val="131E8AB0"/>
    <w:rsid w:val="1327E54B"/>
    <w:rsid w:val="132AE8A6"/>
    <w:rsid w:val="132FA4C8"/>
    <w:rsid w:val="13381F5B"/>
    <w:rsid w:val="1339E89C"/>
    <w:rsid w:val="133EAA01"/>
    <w:rsid w:val="136209D0"/>
    <w:rsid w:val="1379996D"/>
    <w:rsid w:val="137F42F7"/>
    <w:rsid w:val="13967F54"/>
    <w:rsid w:val="13A19B50"/>
    <w:rsid w:val="13A8236C"/>
    <w:rsid w:val="1402B8BA"/>
    <w:rsid w:val="14105E4A"/>
    <w:rsid w:val="1421FF95"/>
    <w:rsid w:val="1422A156"/>
    <w:rsid w:val="142CC768"/>
    <w:rsid w:val="1446E4FF"/>
    <w:rsid w:val="14624092"/>
    <w:rsid w:val="1464BBEE"/>
    <w:rsid w:val="146CC02F"/>
    <w:rsid w:val="1485F910"/>
    <w:rsid w:val="1486EAC6"/>
    <w:rsid w:val="14938B08"/>
    <w:rsid w:val="14970E84"/>
    <w:rsid w:val="14A26F30"/>
    <w:rsid w:val="14AE93BB"/>
    <w:rsid w:val="14B7B85E"/>
    <w:rsid w:val="14C14764"/>
    <w:rsid w:val="14C2B3A1"/>
    <w:rsid w:val="14C39410"/>
    <w:rsid w:val="14C4F02F"/>
    <w:rsid w:val="14D415CF"/>
    <w:rsid w:val="14E567B3"/>
    <w:rsid w:val="14E8DCDF"/>
    <w:rsid w:val="14EDD83E"/>
    <w:rsid w:val="14FD41C5"/>
    <w:rsid w:val="150100AF"/>
    <w:rsid w:val="15053105"/>
    <w:rsid w:val="1512D169"/>
    <w:rsid w:val="153D6335"/>
    <w:rsid w:val="1542837E"/>
    <w:rsid w:val="15456125"/>
    <w:rsid w:val="15492DE4"/>
    <w:rsid w:val="1554CB12"/>
    <w:rsid w:val="155635FA"/>
    <w:rsid w:val="1562E36B"/>
    <w:rsid w:val="1568C66D"/>
    <w:rsid w:val="159B5567"/>
    <w:rsid w:val="15CE50EA"/>
    <w:rsid w:val="15DD0C84"/>
    <w:rsid w:val="15E77947"/>
    <w:rsid w:val="15E77B9F"/>
    <w:rsid w:val="15FE10F3"/>
    <w:rsid w:val="1608215C"/>
    <w:rsid w:val="160A0DD2"/>
    <w:rsid w:val="16104C51"/>
    <w:rsid w:val="162160C5"/>
    <w:rsid w:val="16243E82"/>
    <w:rsid w:val="163692DA"/>
    <w:rsid w:val="163D2F9A"/>
    <w:rsid w:val="165AE2D3"/>
    <w:rsid w:val="165BA3EF"/>
    <w:rsid w:val="165E8EB6"/>
    <w:rsid w:val="166ECE6D"/>
    <w:rsid w:val="16737304"/>
    <w:rsid w:val="1676B7F6"/>
    <w:rsid w:val="1683FDEF"/>
    <w:rsid w:val="16944009"/>
    <w:rsid w:val="16AE6BBB"/>
    <w:rsid w:val="16C95C56"/>
    <w:rsid w:val="16E0E9C0"/>
    <w:rsid w:val="16E60A9E"/>
    <w:rsid w:val="16F074C8"/>
    <w:rsid w:val="16F7F46A"/>
    <w:rsid w:val="16FE2F9B"/>
    <w:rsid w:val="17039A6A"/>
    <w:rsid w:val="1705C0DE"/>
    <w:rsid w:val="1707E963"/>
    <w:rsid w:val="170DEE08"/>
    <w:rsid w:val="17121650"/>
    <w:rsid w:val="171BF2DA"/>
    <w:rsid w:val="17431A87"/>
    <w:rsid w:val="1748C38A"/>
    <w:rsid w:val="174C8A4F"/>
    <w:rsid w:val="175715B9"/>
    <w:rsid w:val="1758E872"/>
    <w:rsid w:val="1763F052"/>
    <w:rsid w:val="17713FB5"/>
    <w:rsid w:val="177FDCDC"/>
    <w:rsid w:val="178FDF89"/>
    <w:rsid w:val="17905810"/>
    <w:rsid w:val="179125AD"/>
    <w:rsid w:val="1796249D"/>
    <w:rsid w:val="179EAF1F"/>
    <w:rsid w:val="179EC852"/>
    <w:rsid w:val="17A39ACE"/>
    <w:rsid w:val="17A5F668"/>
    <w:rsid w:val="17AD9062"/>
    <w:rsid w:val="17B2851C"/>
    <w:rsid w:val="17B7F179"/>
    <w:rsid w:val="17C3B5A9"/>
    <w:rsid w:val="17D630C3"/>
    <w:rsid w:val="17DA0E48"/>
    <w:rsid w:val="17F1C36C"/>
    <w:rsid w:val="17FDCD4D"/>
    <w:rsid w:val="1802780E"/>
    <w:rsid w:val="1803E018"/>
    <w:rsid w:val="182BB24A"/>
    <w:rsid w:val="18367DD5"/>
    <w:rsid w:val="184322B6"/>
    <w:rsid w:val="1845B12F"/>
    <w:rsid w:val="1856DEDB"/>
    <w:rsid w:val="1857C163"/>
    <w:rsid w:val="187193CD"/>
    <w:rsid w:val="1883EC81"/>
    <w:rsid w:val="18848870"/>
    <w:rsid w:val="1888C7C1"/>
    <w:rsid w:val="18950C7C"/>
    <w:rsid w:val="18995ECC"/>
    <w:rsid w:val="189A8B71"/>
    <w:rsid w:val="18A5E826"/>
    <w:rsid w:val="18C62767"/>
    <w:rsid w:val="18F938ED"/>
    <w:rsid w:val="1934D801"/>
    <w:rsid w:val="193ECFD0"/>
    <w:rsid w:val="194CFD38"/>
    <w:rsid w:val="194E63FC"/>
    <w:rsid w:val="19569991"/>
    <w:rsid w:val="198082BC"/>
    <w:rsid w:val="198D7CD7"/>
    <w:rsid w:val="199187F2"/>
    <w:rsid w:val="19942439"/>
    <w:rsid w:val="19CCE335"/>
    <w:rsid w:val="19FCD09E"/>
    <w:rsid w:val="1A003B91"/>
    <w:rsid w:val="1A06244B"/>
    <w:rsid w:val="1A07EAB3"/>
    <w:rsid w:val="1A24230F"/>
    <w:rsid w:val="1A25C30D"/>
    <w:rsid w:val="1A2EDC12"/>
    <w:rsid w:val="1A32EE44"/>
    <w:rsid w:val="1A3593F4"/>
    <w:rsid w:val="1A68219B"/>
    <w:rsid w:val="1A698BB9"/>
    <w:rsid w:val="1A839123"/>
    <w:rsid w:val="1A8704E7"/>
    <w:rsid w:val="1A87E72C"/>
    <w:rsid w:val="1A890C5B"/>
    <w:rsid w:val="1A8E08EE"/>
    <w:rsid w:val="1A99F9BE"/>
    <w:rsid w:val="1A9A3EE5"/>
    <w:rsid w:val="1AA33F30"/>
    <w:rsid w:val="1ACDC5E1"/>
    <w:rsid w:val="1AD04E53"/>
    <w:rsid w:val="1AD2FAAF"/>
    <w:rsid w:val="1AD5EC4F"/>
    <w:rsid w:val="1AE17B21"/>
    <w:rsid w:val="1AEC3661"/>
    <w:rsid w:val="1AEE03ED"/>
    <w:rsid w:val="1B024403"/>
    <w:rsid w:val="1B211A8A"/>
    <w:rsid w:val="1B3D44D1"/>
    <w:rsid w:val="1B3E081C"/>
    <w:rsid w:val="1B4E7FA8"/>
    <w:rsid w:val="1B5B034F"/>
    <w:rsid w:val="1B61E0F1"/>
    <w:rsid w:val="1B78B19A"/>
    <w:rsid w:val="1BA0E155"/>
    <w:rsid w:val="1BB7DEC6"/>
    <w:rsid w:val="1BC4608B"/>
    <w:rsid w:val="1BCBC068"/>
    <w:rsid w:val="1BD154F5"/>
    <w:rsid w:val="1BD609CA"/>
    <w:rsid w:val="1BECA458"/>
    <w:rsid w:val="1BF30706"/>
    <w:rsid w:val="1BFBFA95"/>
    <w:rsid w:val="1C015B98"/>
    <w:rsid w:val="1C382AF8"/>
    <w:rsid w:val="1C39BA83"/>
    <w:rsid w:val="1C4483D5"/>
    <w:rsid w:val="1C54481B"/>
    <w:rsid w:val="1C58395B"/>
    <w:rsid w:val="1C645FA4"/>
    <w:rsid w:val="1C6A6AA9"/>
    <w:rsid w:val="1C6CDC61"/>
    <w:rsid w:val="1C72197F"/>
    <w:rsid w:val="1C78365C"/>
    <w:rsid w:val="1C956F3A"/>
    <w:rsid w:val="1C95B79F"/>
    <w:rsid w:val="1C9F2DF2"/>
    <w:rsid w:val="1CBE3C08"/>
    <w:rsid w:val="1CD1E18F"/>
    <w:rsid w:val="1CDA58AC"/>
    <w:rsid w:val="1CDD4E5F"/>
    <w:rsid w:val="1CE1BE20"/>
    <w:rsid w:val="1CEECCF7"/>
    <w:rsid w:val="1CFCC612"/>
    <w:rsid w:val="1CFE942C"/>
    <w:rsid w:val="1D0DD414"/>
    <w:rsid w:val="1D1BA67A"/>
    <w:rsid w:val="1D2402DF"/>
    <w:rsid w:val="1D253D57"/>
    <w:rsid w:val="1D3164CF"/>
    <w:rsid w:val="1D330521"/>
    <w:rsid w:val="1D3AF670"/>
    <w:rsid w:val="1D4F7FD9"/>
    <w:rsid w:val="1D5AB817"/>
    <w:rsid w:val="1D5C4A3F"/>
    <w:rsid w:val="1D5E8ACE"/>
    <w:rsid w:val="1D5F6B02"/>
    <w:rsid w:val="1D620CB6"/>
    <w:rsid w:val="1D6D2125"/>
    <w:rsid w:val="1D70632D"/>
    <w:rsid w:val="1D94740C"/>
    <w:rsid w:val="1D9CD615"/>
    <w:rsid w:val="1DA89F42"/>
    <w:rsid w:val="1DAE2306"/>
    <w:rsid w:val="1DB8AC7D"/>
    <w:rsid w:val="1DC1E5DC"/>
    <w:rsid w:val="1DC44200"/>
    <w:rsid w:val="1DD64FF9"/>
    <w:rsid w:val="1DDD29CD"/>
    <w:rsid w:val="1DE075F7"/>
    <w:rsid w:val="1E0566A3"/>
    <w:rsid w:val="1E1BB9A2"/>
    <w:rsid w:val="1E1BE228"/>
    <w:rsid w:val="1E21D51F"/>
    <w:rsid w:val="1E2427F1"/>
    <w:rsid w:val="1E416211"/>
    <w:rsid w:val="1E52EB67"/>
    <w:rsid w:val="1E536D96"/>
    <w:rsid w:val="1E5859D0"/>
    <w:rsid w:val="1E5C8DA5"/>
    <w:rsid w:val="1E65354A"/>
    <w:rsid w:val="1E6715A8"/>
    <w:rsid w:val="1E7F6B7D"/>
    <w:rsid w:val="1E8043DA"/>
    <w:rsid w:val="1E8E4324"/>
    <w:rsid w:val="1E8FD4EC"/>
    <w:rsid w:val="1EA18433"/>
    <w:rsid w:val="1EC3085A"/>
    <w:rsid w:val="1EC633F2"/>
    <w:rsid w:val="1ED3F75B"/>
    <w:rsid w:val="1ED4ED80"/>
    <w:rsid w:val="1EE92ABA"/>
    <w:rsid w:val="1F17EC41"/>
    <w:rsid w:val="1F1B923B"/>
    <w:rsid w:val="1F2B35E1"/>
    <w:rsid w:val="1F37240A"/>
    <w:rsid w:val="1F3D6A66"/>
    <w:rsid w:val="1F43B8F1"/>
    <w:rsid w:val="1F44243E"/>
    <w:rsid w:val="1F5FFDEB"/>
    <w:rsid w:val="1F680C3B"/>
    <w:rsid w:val="1F6A3314"/>
    <w:rsid w:val="1F6D5A42"/>
    <w:rsid w:val="1F8A4F18"/>
    <w:rsid w:val="1F908E49"/>
    <w:rsid w:val="1F973E12"/>
    <w:rsid w:val="1F986925"/>
    <w:rsid w:val="1F986C9E"/>
    <w:rsid w:val="1FA13704"/>
    <w:rsid w:val="1FB6C7F9"/>
    <w:rsid w:val="1FBE1B96"/>
    <w:rsid w:val="1FC8B338"/>
    <w:rsid w:val="1FD9AE80"/>
    <w:rsid w:val="1FDF34E0"/>
    <w:rsid w:val="2010EDB4"/>
    <w:rsid w:val="201D4E68"/>
    <w:rsid w:val="2029DE51"/>
    <w:rsid w:val="20319C54"/>
    <w:rsid w:val="2039929A"/>
    <w:rsid w:val="204803A6"/>
    <w:rsid w:val="204F1949"/>
    <w:rsid w:val="2058B298"/>
    <w:rsid w:val="20646DA3"/>
    <w:rsid w:val="2068BA4C"/>
    <w:rsid w:val="208696D7"/>
    <w:rsid w:val="208CC7C4"/>
    <w:rsid w:val="2090D6AA"/>
    <w:rsid w:val="20C7C107"/>
    <w:rsid w:val="20FB403A"/>
    <w:rsid w:val="213695E7"/>
    <w:rsid w:val="213B93C8"/>
    <w:rsid w:val="213E605D"/>
    <w:rsid w:val="2140C39A"/>
    <w:rsid w:val="214D7828"/>
    <w:rsid w:val="214DF0DF"/>
    <w:rsid w:val="2173AC6C"/>
    <w:rsid w:val="21917EB1"/>
    <w:rsid w:val="21A9AC7A"/>
    <w:rsid w:val="21C5AEB2"/>
    <w:rsid w:val="21CC9EF8"/>
    <w:rsid w:val="21CCD6B9"/>
    <w:rsid w:val="21D562FB"/>
    <w:rsid w:val="21F29B51"/>
    <w:rsid w:val="21F48A05"/>
    <w:rsid w:val="21F535B5"/>
    <w:rsid w:val="22244E54"/>
    <w:rsid w:val="22246C67"/>
    <w:rsid w:val="2236935A"/>
    <w:rsid w:val="223DAA55"/>
    <w:rsid w:val="2242A4B4"/>
    <w:rsid w:val="2251CA9E"/>
    <w:rsid w:val="22532E2A"/>
    <w:rsid w:val="226358E3"/>
    <w:rsid w:val="226A8D0E"/>
    <w:rsid w:val="22778F18"/>
    <w:rsid w:val="2279D0B4"/>
    <w:rsid w:val="229FCC91"/>
    <w:rsid w:val="22A7B2BD"/>
    <w:rsid w:val="22C72351"/>
    <w:rsid w:val="22CAF8CB"/>
    <w:rsid w:val="22EED4EE"/>
    <w:rsid w:val="22F6BE3C"/>
    <w:rsid w:val="230CD07E"/>
    <w:rsid w:val="232C5C67"/>
    <w:rsid w:val="232E6870"/>
    <w:rsid w:val="2333416E"/>
    <w:rsid w:val="233894B5"/>
    <w:rsid w:val="233E6C1F"/>
    <w:rsid w:val="23408D5F"/>
    <w:rsid w:val="234692BF"/>
    <w:rsid w:val="234FB289"/>
    <w:rsid w:val="23603C58"/>
    <w:rsid w:val="23622BBB"/>
    <w:rsid w:val="236DEEE7"/>
    <w:rsid w:val="2378271C"/>
    <w:rsid w:val="237A1C06"/>
    <w:rsid w:val="23804205"/>
    <w:rsid w:val="23A5BC16"/>
    <w:rsid w:val="23B5BD9C"/>
    <w:rsid w:val="23BE05C3"/>
    <w:rsid w:val="23DA4EBD"/>
    <w:rsid w:val="23DD06AF"/>
    <w:rsid w:val="23E613AB"/>
    <w:rsid w:val="23EE4BB0"/>
    <w:rsid w:val="23F08398"/>
    <w:rsid w:val="24090262"/>
    <w:rsid w:val="240C8746"/>
    <w:rsid w:val="240CDAF3"/>
    <w:rsid w:val="241C0B73"/>
    <w:rsid w:val="243A250D"/>
    <w:rsid w:val="2440CB65"/>
    <w:rsid w:val="24415110"/>
    <w:rsid w:val="2442B8C1"/>
    <w:rsid w:val="247768B0"/>
    <w:rsid w:val="24797EB0"/>
    <w:rsid w:val="24929C2E"/>
    <w:rsid w:val="24A9B98E"/>
    <w:rsid w:val="24AF3E80"/>
    <w:rsid w:val="24B5371C"/>
    <w:rsid w:val="24CFECCE"/>
    <w:rsid w:val="24D4AE8D"/>
    <w:rsid w:val="24DCD37A"/>
    <w:rsid w:val="24E5CB0B"/>
    <w:rsid w:val="24E6034E"/>
    <w:rsid w:val="24FA70D4"/>
    <w:rsid w:val="24FCF8A0"/>
    <w:rsid w:val="24FD4F74"/>
    <w:rsid w:val="24FDFC1C"/>
    <w:rsid w:val="253B59E8"/>
    <w:rsid w:val="255CFDF8"/>
    <w:rsid w:val="2562DA25"/>
    <w:rsid w:val="2577CDAD"/>
    <w:rsid w:val="257D58EE"/>
    <w:rsid w:val="257FCF5A"/>
    <w:rsid w:val="258985CE"/>
    <w:rsid w:val="258DECB6"/>
    <w:rsid w:val="25A59116"/>
    <w:rsid w:val="25AE7D8E"/>
    <w:rsid w:val="25B69785"/>
    <w:rsid w:val="25C372F4"/>
    <w:rsid w:val="25C839C1"/>
    <w:rsid w:val="25CAF480"/>
    <w:rsid w:val="25CB2E21"/>
    <w:rsid w:val="25CBBF02"/>
    <w:rsid w:val="25E40181"/>
    <w:rsid w:val="25EFF350"/>
    <w:rsid w:val="25F44665"/>
    <w:rsid w:val="2602DEE8"/>
    <w:rsid w:val="260949D4"/>
    <w:rsid w:val="2625681A"/>
    <w:rsid w:val="262F7491"/>
    <w:rsid w:val="263B05DD"/>
    <w:rsid w:val="263DF779"/>
    <w:rsid w:val="26449858"/>
    <w:rsid w:val="264AB9C0"/>
    <w:rsid w:val="265F05C4"/>
    <w:rsid w:val="2680EB85"/>
    <w:rsid w:val="26911C25"/>
    <w:rsid w:val="2697AF6E"/>
    <w:rsid w:val="2699CC7D"/>
    <w:rsid w:val="269B6241"/>
    <w:rsid w:val="269EB2A9"/>
    <w:rsid w:val="26B141AA"/>
    <w:rsid w:val="26B2568B"/>
    <w:rsid w:val="26B40F2E"/>
    <w:rsid w:val="26BFD08D"/>
    <w:rsid w:val="26C27450"/>
    <w:rsid w:val="26C6FF41"/>
    <w:rsid w:val="26C8CA7A"/>
    <w:rsid w:val="26D2A32E"/>
    <w:rsid w:val="26D4537D"/>
    <w:rsid w:val="26EAC085"/>
    <w:rsid w:val="26FB83E1"/>
    <w:rsid w:val="2702950D"/>
    <w:rsid w:val="271B9FBB"/>
    <w:rsid w:val="2722FC55"/>
    <w:rsid w:val="272A7895"/>
    <w:rsid w:val="272D9E4D"/>
    <w:rsid w:val="272E9E95"/>
    <w:rsid w:val="272FF26C"/>
    <w:rsid w:val="2732F9EA"/>
    <w:rsid w:val="273325C4"/>
    <w:rsid w:val="273C4452"/>
    <w:rsid w:val="274D41D7"/>
    <w:rsid w:val="274DD625"/>
    <w:rsid w:val="274F6A76"/>
    <w:rsid w:val="275A206B"/>
    <w:rsid w:val="27664343"/>
    <w:rsid w:val="2766AC54"/>
    <w:rsid w:val="276A2E27"/>
    <w:rsid w:val="276F1EB3"/>
    <w:rsid w:val="2773D479"/>
    <w:rsid w:val="2773E2F3"/>
    <w:rsid w:val="278092B1"/>
    <w:rsid w:val="27A21E78"/>
    <w:rsid w:val="27AD97D3"/>
    <w:rsid w:val="27B6D983"/>
    <w:rsid w:val="27BCB9AC"/>
    <w:rsid w:val="27CB8009"/>
    <w:rsid w:val="27CC6C3A"/>
    <w:rsid w:val="27E03009"/>
    <w:rsid w:val="28057CEA"/>
    <w:rsid w:val="28131274"/>
    <w:rsid w:val="281CA3C5"/>
    <w:rsid w:val="2821B429"/>
    <w:rsid w:val="2824E0F0"/>
    <w:rsid w:val="28303703"/>
    <w:rsid w:val="2836B408"/>
    <w:rsid w:val="28395225"/>
    <w:rsid w:val="285027E3"/>
    <w:rsid w:val="2860CF25"/>
    <w:rsid w:val="287A24D8"/>
    <w:rsid w:val="28859A44"/>
    <w:rsid w:val="288C054B"/>
    <w:rsid w:val="28AAD119"/>
    <w:rsid w:val="28B74C11"/>
    <w:rsid w:val="28BC9C94"/>
    <w:rsid w:val="28CB4F59"/>
    <w:rsid w:val="28D570BB"/>
    <w:rsid w:val="28E02924"/>
    <w:rsid w:val="28E51934"/>
    <w:rsid w:val="28ECCEDA"/>
    <w:rsid w:val="28FED816"/>
    <w:rsid w:val="2909070F"/>
    <w:rsid w:val="2909C175"/>
    <w:rsid w:val="290DC6D5"/>
    <w:rsid w:val="291EC740"/>
    <w:rsid w:val="292915EC"/>
    <w:rsid w:val="2932F9B5"/>
    <w:rsid w:val="2936F547"/>
    <w:rsid w:val="293A6966"/>
    <w:rsid w:val="293E8651"/>
    <w:rsid w:val="294CE21B"/>
    <w:rsid w:val="2958DCA3"/>
    <w:rsid w:val="295DD36E"/>
    <w:rsid w:val="29623682"/>
    <w:rsid w:val="296AE00B"/>
    <w:rsid w:val="29820219"/>
    <w:rsid w:val="29ADC0A5"/>
    <w:rsid w:val="29B2722B"/>
    <w:rsid w:val="29D08A99"/>
    <w:rsid w:val="2A06F997"/>
    <w:rsid w:val="2A2231A3"/>
    <w:rsid w:val="2A43A0A1"/>
    <w:rsid w:val="2A44DECB"/>
    <w:rsid w:val="2A4D3C5B"/>
    <w:rsid w:val="2A53407D"/>
    <w:rsid w:val="2A7AA63C"/>
    <w:rsid w:val="2A7BE7E1"/>
    <w:rsid w:val="2A891D1A"/>
    <w:rsid w:val="2A9F3025"/>
    <w:rsid w:val="2AA10E73"/>
    <w:rsid w:val="2AA2A5C7"/>
    <w:rsid w:val="2AAC99B4"/>
    <w:rsid w:val="2AAEF75F"/>
    <w:rsid w:val="2AB2214E"/>
    <w:rsid w:val="2AC1568E"/>
    <w:rsid w:val="2ACFA7A0"/>
    <w:rsid w:val="2ADC1D1A"/>
    <w:rsid w:val="2AE2442C"/>
    <w:rsid w:val="2AE5432D"/>
    <w:rsid w:val="2AE7F877"/>
    <w:rsid w:val="2AEA1F09"/>
    <w:rsid w:val="2AF2EDFC"/>
    <w:rsid w:val="2AF7014C"/>
    <w:rsid w:val="2AF97DF4"/>
    <w:rsid w:val="2AFC064F"/>
    <w:rsid w:val="2B06D3F9"/>
    <w:rsid w:val="2B076FD1"/>
    <w:rsid w:val="2B1E3EA5"/>
    <w:rsid w:val="2B2CF20B"/>
    <w:rsid w:val="2B30BBEF"/>
    <w:rsid w:val="2B31B42A"/>
    <w:rsid w:val="2B36E8CC"/>
    <w:rsid w:val="2B4047E6"/>
    <w:rsid w:val="2B427059"/>
    <w:rsid w:val="2B550C8F"/>
    <w:rsid w:val="2B5FBD30"/>
    <w:rsid w:val="2B6168A3"/>
    <w:rsid w:val="2B63EF5E"/>
    <w:rsid w:val="2B828B6E"/>
    <w:rsid w:val="2BA1E216"/>
    <w:rsid w:val="2BA6E4E3"/>
    <w:rsid w:val="2BAA9C45"/>
    <w:rsid w:val="2BABA8CA"/>
    <w:rsid w:val="2BAE06C8"/>
    <w:rsid w:val="2BB1C8E9"/>
    <w:rsid w:val="2BB9C0C1"/>
    <w:rsid w:val="2BBE3157"/>
    <w:rsid w:val="2BC203A5"/>
    <w:rsid w:val="2BC672FB"/>
    <w:rsid w:val="2BF67091"/>
    <w:rsid w:val="2BF7EFF9"/>
    <w:rsid w:val="2BFC7EEE"/>
    <w:rsid w:val="2C1F9E72"/>
    <w:rsid w:val="2C398442"/>
    <w:rsid w:val="2C424D4C"/>
    <w:rsid w:val="2C456797"/>
    <w:rsid w:val="2C5DA00A"/>
    <w:rsid w:val="2C5F83D4"/>
    <w:rsid w:val="2C6C10C0"/>
    <w:rsid w:val="2C7E3BF6"/>
    <w:rsid w:val="2C892852"/>
    <w:rsid w:val="2C98F30D"/>
    <w:rsid w:val="2C9A0987"/>
    <w:rsid w:val="2C9DA082"/>
    <w:rsid w:val="2CA9840F"/>
    <w:rsid w:val="2CAB2EBC"/>
    <w:rsid w:val="2CC40FE1"/>
    <w:rsid w:val="2CC8D8A6"/>
    <w:rsid w:val="2CCCA383"/>
    <w:rsid w:val="2CD1773C"/>
    <w:rsid w:val="2CD94571"/>
    <w:rsid w:val="2CEBD6D6"/>
    <w:rsid w:val="2D180993"/>
    <w:rsid w:val="2D1B2A52"/>
    <w:rsid w:val="2D39EC4E"/>
    <w:rsid w:val="2D45DA6A"/>
    <w:rsid w:val="2D5CE392"/>
    <w:rsid w:val="2D60C289"/>
    <w:rsid w:val="2D6AC565"/>
    <w:rsid w:val="2D862EB0"/>
    <w:rsid w:val="2D86A47B"/>
    <w:rsid w:val="2D87B11A"/>
    <w:rsid w:val="2D89B3DC"/>
    <w:rsid w:val="2D935020"/>
    <w:rsid w:val="2D975CD0"/>
    <w:rsid w:val="2DA3FDF6"/>
    <w:rsid w:val="2DA8354B"/>
    <w:rsid w:val="2DC83753"/>
    <w:rsid w:val="2DCD831B"/>
    <w:rsid w:val="2DEDF6C8"/>
    <w:rsid w:val="2DF03131"/>
    <w:rsid w:val="2DF84DBE"/>
    <w:rsid w:val="2DF99248"/>
    <w:rsid w:val="2DFEA44A"/>
    <w:rsid w:val="2E02C15D"/>
    <w:rsid w:val="2E19A3D2"/>
    <w:rsid w:val="2E24EAC0"/>
    <w:rsid w:val="2E273428"/>
    <w:rsid w:val="2E2BCFB9"/>
    <w:rsid w:val="2E582572"/>
    <w:rsid w:val="2E74BE6E"/>
    <w:rsid w:val="2E74CD36"/>
    <w:rsid w:val="2E818436"/>
    <w:rsid w:val="2E8FBE8C"/>
    <w:rsid w:val="2E9D4A6C"/>
    <w:rsid w:val="2EBF2113"/>
    <w:rsid w:val="2EC36B83"/>
    <w:rsid w:val="2EC38EDE"/>
    <w:rsid w:val="2ECF2FBE"/>
    <w:rsid w:val="2EE03EF5"/>
    <w:rsid w:val="2EF3DE49"/>
    <w:rsid w:val="2EF8B3F3"/>
    <w:rsid w:val="2F0741EE"/>
    <w:rsid w:val="2F0BF2C5"/>
    <w:rsid w:val="2F18E2E4"/>
    <w:rsid w:val="2F1A070A"/>
    <w:rsid w:val="2F33F2BB"/>
    <w:rsid w:val="2F472581"/>
    <w:rsid w:val="2F47B093"/>
    <w:rsid w:val="2F56C5E0"/>
    <w:rsid w:val="2F6093DB"/>
    <w:rsid w:val="2F61F46F"/>
    <w:rsid w:val="2F7DC309"/>
    <w:rsid w:val="2F804CF2"/>
    <w:rsid w:val="2F953120"/>
    <w:rsid w:val="2FA738BC"/>
    <w:rsid w:val="2FB7074C"/>
    <w:rsid w:val="2FC91C0A"/>
    <w:rsid w:val="2FCCCA91"/>
    <w:rsid w:val="2FD0B9D5"/>
    <w:rsid w:val="2FD283FF"/>
    <w:rsid w:val="3001B758"/>
    <w:rsid w:val="301D89A9"/>
    <w:rsid w:val="303A0C42"/>
    <w:rsid w:val="304576CD"/>
    <w:rsid w:val="3047E7CF"/>
    <w:rsid w:val="30584696"/>
    <w:rsid w:val="305938D1"/>
    <w:rsid w:val="30658E9A"/>
    <w:rsid w:val="306ADA51"/>
    <w:rsid w:val="306CE2F7"/>
    <w:rsid w:val="307920CD"/>
    <w:rsid w:val="30986207"/>
    <w:rsid w:val="309A140F"/>
    <w:rsid w:val="309C7E7D"/>
    <w:rsid w:val="309D5280"/>
    <w:rsid w:val="30ABA2C2"/>
    <w:rsid w:val="30B2E2B2"/>
    <w:rsid w:val="30C2407B"/>
    <w:rsid w:val="30C51FAE"/>
    <w:rsid w:val="30EB9D6A"/>
    <w:rsid w:val="30F5746F"/>
    <w:rsid w:val="3103AB24"/>
    <w:rsid w:val="311A3305"/>
    <w:rsid w:val="312E98E7"/>
    <w:rsid w:val="3139CD6D"/>
    <w:rsid w:val="313BAAC2"/>
    <w:rsid w:val="3150D236"/>
    <w:rsid w:val="31538009"/>
    <w:rsid w:val="315CBFAA"/>
    <w:rsid w:val="315CCAA5"/>
    <w:rsid w:val="315D953A"/>
    <w:rsid w:val="3163707B"/>
    <w:rsid w:val="31644FDB"/>
    <w:rsid w:val="3183F822"/>
    <w:rsid w:val="3185C56D"/>
    <w:rsid w:val="318E14F1"/>
    <w:rsid w:val="318E97DF"/>
    <w:rsid w:val="319558B9"/>
    <w:rsid w:val="3196F1B8"/>
    <w:rsid w:val="31A577F1"/>
    <w:rsid w:val="31A5CB1E"/>
    <w:rsid w:val="31AC5F30"/>
    <w:rsid w:val="31BF47F9"/>
    <w:rsid w:val="31C49C45"/>
    <w:rsid w:val="31C4D96E"/>
    <w:rsid w:val="31CA264B"/>
    <w:rsid w:val="31EF67C0"/>
    <w:rsid w:val="31EFC71A"/>
    <w:rsid w:val="3200E83D"/>
    <w:rsid w:val="3209E2BC"/>
    <w:rsid w:val="320F394F"/>
    <w:rsid w:val="32143B01"/>
    <w:rsid w:val="321F30CF"/>
    <w:rsid w:val="32254454"/>
    <w:rsid w:val="322D401A"/>
    <w:rsid w:val="32304507"/>
    <w:rsid w:val="323053A9"/>
    <w:rsid w:val="32517AE1"/>
    <w:rsid w:val="3254C7B6"/>
    <w:rsid w:val="32640A4F"/>
    <w:rsid w:val="326AAFD3"/>
    <w:rsid w:val="32859C5E"/>
    <w:rsid w:val="32907E57"/>
    <w:rsid w:val="329144D0"/>
    <w:rsid w:val="3292FB47"/>
    <w:rsid w:val="32B22F90"/>
    <w:rsid w:val="32B97602"/>
    <w:rsid w:val="32C16670"/>
    <w:rsid w:val="32CAE79A"/>
    <w:rsid w:val="32D629D4"/>
    <w:rsid w:val="32D6A192"/>
    <w:rsid w:val="32E56CD0"/>
    <w:rsid w:val="32ED0C18"/>
    <w:rsid w:val="32F8A73F"/>
    <w:rsid w:val="32FB3C7A"/>
    <w:rsid w:val="32FF6C53"/>
    <w:rsid w:val="33009FEB"/>
    <w:rsid w:val="3314B079"/>
    <w:rsid w:val="332C4DF5"/>
    <w:rsid w:val="3348A646"/>
    <w:rsid w:val="335E6B46"/>
    <w:rsid w:val="33666806"/>
    <w:rsid w:val="33929236"/>
    <w:rsid w:val="33A88C08"/>
    <w:rsid w:val="33B928AE"/>
    <w:rsid w:val="33BE3CB6"/>
    <w:rsid w:val="33C335BD"/>
    <w:rsid w:val="33CC2516"/>
    <w:rsid w:val="33D4644E"/>
    <w:rsid w:val="33D674FE"/>
    <w:rsid w:val="33DA06E9"/>
    <w:rsid w:val="33E54C67"/>
    <w:rsid w:val="340AB100"/>
    <w:rsid w:val="341D03EF"/>
    <w:rsid w:val="3422CA27"/>
    <w:rsid w:val="34340684"/>
    <w:rsid w:val="34404711"/>
    <w:rsid w:val="3443C7A1"/>
    <w:rsid w:val="3446126B"/>
    <w:rsid w:val="3453DA8D"/>
    <w:rsid w:val="3454FACD"/>
    <w:rsid w:val="3466F482"/>
    <w:rsid w:val="346874D4"/>
    <w:rsid w:val="347B0F0B"/>
    <w:rsid w:val="34801CDF"/>
    <w:rsid w:val="3482D822"/>
    <w:rsid w:val="348A5B41"/>
    <w:rsid w:val="349675AC"/>
    <w:rsid w:val="349CEAB1"/>
    <w:rsid w:val="34A5936E"/>
    <w:rsid w:val="34AAFA1C"/>
    <w:rsid w:val="34B29BB8"/>
    <w:rsid w:val="34B6D945"/>
    <w:rsid w:val="34D1FC91"/>
    <w:rsid w:val="34E19EEC"/>
    <w:rsid w:val="34E3A041"/>
    <w:rsid w:val="34F78AB4"/>
    <w:rsid w:val="34FFAC72"/>
    <w:rsid w:val="35100261"/>
    <w:rsid w:val="351D2086"/>
    <w:rsid w:val="351D27C0"/>
    <w:rsid w:val="3520AD01"/>
    <w:rsid w:val="3528BA81"/>
    <w:rsid w:val="353E2E5A"/>
    <w:rsid w:val="353E6126"/>
    <w:rsid w:val="3546D559"/>
    <w:rsid w:val="3567F46B"/>
    <w:rsid w:val="356BDE83"/>
    <w:rsid w:val="356D7A6C"/>
    <w:rsid w:val="3573222E"/>
    <w:rsid w:val="3575D74A"/>
    <w:rsid w:val="357CFCD2"/>
    <w:rsid w:val="358CCEDD"/>
    <w:rsid w:val="35900D1F"/>
    <w:rsid w:val="3597D336"/>
    <w:rsid w:val="35990473"/>
    <w:rsid w:val="3599C35B"/>
    <w:rsid w:val="359ACBDC"/>
    <w:rsid w:val="35A4CBFE"/>
    <w:rsid w:val="35B308D3"/>
    <w:rsid w:val="35C603FC"/>
    <w:rsid w:val="35C7E479"/>
    <w:rsid w:val="35D2888C"/>
    <w:rsid w:val="35D2B6C5"/>
    <w:rsid w:val="35E5A4A7"/>
    <w:rsid w:val="35E9D052"/>
    <w:rsid w:val="36120A8E"/>
    <w:rsid w:val="36123987"/>
    <w:rsid w:val="36123987"/>
    <w:rsid w:val="3628A19C"/>
    <w:rsid w:val="362CCE90"/>
    <w:rsid w:val="36320DC6"/>
    <w:rsid w:val="36336061"/>
    <w:rsid w:val="363C1DF8"/>
    <w:rsid w:val="36462783"/>
    <w:rsid w:val="366872A7"/>
    <w:rsid w:val="366A7C5F"/>
    <w:rsid w:val="36785982"/>
    <w:rsid w:val="367FEAA0"/>
    <w:rsid w:val="36804708"/>
    <w:rsid w:val="368EA14B"/>
    <w:rsid w:val="36B08BE0"/>
    <w:rsid w:val="36B4D631"/>
    <w:rsid w:val="36BB142A"/>
    <w:rsid w:val="36CA32F8"/>
    <w:rsid w:val="36D8981A"/>
    <w:rsid w:val="36E8AEDB"/>
    <w:rsid w:val="3703C4CC"/>
    <w:rsid w:val="370AD785"/>
    <w:rsid w:val="37184005"/>
    <w:rsid w:val="37190381"/>
    <w:rsid w:val="371A20FD"/>
    <w:rsid w:val="3720905C"/>
    <w:rsid w:val="3721D670"/>
    <w:rsid w:val="3728B6D2"/>
    <w:rsid w:val="374CD996"/>
    <w:rsid w:val="3758AFF9"/>
    <w:rsid w:val="377A1481"/>
    <w:rsid w:val="37812972"/>
    <w:rsid w:val="3785A0B3"/>
    <w:rsid w:val="37897489"/>
    <w:rsid w:val="379767AF"/>
    <w:rsid w:val="379E5665"/>
    <w:rsid w:val="37B06129"/>
    <w:rsid w:val="37B4EE11"/>
    <w:rsid w:val="37B87513"/>
    <w:rsid w:val="37C29694"/>
    <w:rsid w:val="37C6E8EB"/>
    <w:rsid w:val="37CE166E"/>
    <w:rsid w:val="37CF30C2"/>
    <w:rsid w:val="37DB6E30"/>
    <w:rsid w:val="37DEB2F6"/>
    <w:rsid w:val="37E56C8C"/>
    <w:rsid w:val="37E696BB"/>
    <w:rsid w:val="37F0D68E"/>
    <w:rsid w:val="37F84B41"/>
    <w:rsid w:val="37FF874A"/>
    <w:rsid w:val="3802E1E4"/>
    <w:rsid w:val="382694B3"/>
    <w:rsid w:val="3832858C"/>
    <w:rsid w:val="384106FE"/>
    <w:rsid w:val="38584DC3"/>
    <w:rsid w:val="38591743"/>
    <w:rsid w:val="386EB2D0"/>
    <w:rsid w:val="3870A260"/>
    <w:rsid w:val="387329B1"/>
    <w:rsid w:val="3874274E"/>
    <w:rsid w:val="38794244"/>
    <w:rsid w:val="3897EE3F"/>
    <w:rsid w:val="38AB6CF3"/>
    <w:rsid w:val="38BCC431"/>
    <w:rsid w:val="38C6C129"/>
    <w:rsid w:val="38D32AAE"/>
    <w:rsid w:val="38D35BDD"/>
    <w:rsid w:val="38D47516"/>
    <w:rsid w:val="38D890FE"/>
    <w:rsid w:val="38DF059B"/>
    <w:rsid w:val="38E7C085"/>
    <w:rsid w:val="38E7DFE8"/>
    <w:rsid w:val="38ED8FD7"/>
    <w:rsid w:val="38FBDD13"/>
    <w:rsid w:val="38FE28D0"/>
    <w:rsid w:val="39072388"/>
    <w:rsid w:val="390E700B"/>
    <w:rsid w:val="39224C70"/>
    <w:rsid w:val="3938A6BA"/>
    <w:rsid w:val="393FCD44"/>
    <w:rsid w:val="3944BADA"/>
    <w:rsid w:val="394C6AC5"/>
    <w:rsid w:val="394E48DA"/>
    <w:rsid w:val="3950AFE6"/>
    <w:rsid w:val="395C64D0"/>
    <w:rsid w:val="39634AD9"/>
    <w:rsid w:val="3967364F"/>
    <w:rsid w:val="396C4979"/>
    <w:rsid w:val="39759752"/>
    <w:rsid w:val="3977529A"/>
    <w:rsid w:val="39853F05"/>
    <w:rsid w:val="398970A1"/>
    <w:rsid w:val="3992568F"/>
    <w:rsid w:val="399315F0"/>
    <w:rsid w:val="39A07006"/>
    <w:rsid w:val="39AE1D17"/>
    <w:rsid w:val="39B338A6"/>
    <w:rsid w:val="39B3E134"/>
    <w:rsid w:val="39BDFE60"/>
    <w:rsid w:val="39C86522"/>
    <w:rsid w:val="39D73608"/>
    <w:rsid w:val="39EDDC7F"/>
    <w:rsid w:val="39F4C293"/>
    <w:rsid w:val="3A0AA9E5"/>
    <w:rsid w:val="3A133DB0"/>
    <w:rsid w:val="3A15537F"/>
    <w:rsid w:val="3A1934C7"/>
    <w:rsid w:val="3A1F910F"/>
    <w:rsid w:val="3A1FECE8"/>
    <w:rsid w:val="3A375F0F"/>
    <w:rsid w:val="3A46F150"/>
    <w:rsid w:val="3A503BEA"/>
    <w:rsid w:val="3A5B2786"/>
    <w:rsid w:val="3A64E3D7"/>
    <w:rsid w:val="3A734AEA"/>
    <w:rsid w:val="3A756A90"/>
    <w:rsid w:val="3AA8F80A"/>
    <w:rsid w:val="3AAF7A4F"/>
    <w:rsid w:val="3AC09CC4"/>
    <w:rsid w:val="3AC820E7"/>
    <w:rsid w:val="3AC9A418"/>
    <w:rsid w:val="3ACA06EA"/>
    <w:rsid w:val="3AD84A7B"/>
    <w:rsid w:val="3AFC7859"/>
    <w:rsid w:val="3B04C03A"/>
    <w:rsid w:val="3B088F86"/>
    <w:rsid w:val="3B1B04EE"/>
    <w:rsid w:val="3B25CA39"/>
    <w:rsid w:val="3B2E34C8"/>
    <w:rsid w:val="3B3B9655"/>
    <w:rsid w:val="3B48A145"/>
    <w:rsid w:val="3B5D3864"/>
    <w:rsid w:val="3B6FB5F4"/>
    <w:rsid w:val="3B80F41F"/>
    <w:rsid w:val="3BA89DFD"/>
    <w:rsid w:val="3BBDF1E7"/>
    <w:rsid w:val="3BBE1341"/>
    <w:rsid w:val="3BC719FE"/>
    <w:rsid w:val="3BD156DA"/>
    <w:rsid w:val="3BE518CE"/>
    <w:rsid w:val="3C122CBC"/>
    <w:rsid w:val="3C256A02"/>
    <w:rsid w:val="3C2724EC"/>
    <w:rsid w:val="3C40F41D"/>
    <w:rsid w:val="3C605E9C"/>
    <w:rsid w:val="3C657F11"/>
    <w:rsid w:val="3C71C9E0"/>
    <w:rsid w:val="3C72275C"/>
    <w:rsid w:val="3C74CDCE"/>
    <w:rsid w:val="3C7C969D"/>
    <w:rsid w:val="3C8E76B5"/>
    <w:rsid w:val="3CBA07DE"/>
    <w:rsid w:val="3CC447B1"/>
    <w:rsid w:val="3CC7F380"/>
    <w:rsid w:val="3CD32393"/>
    <w:rsid w:val="3CD44C7E"/>
    <w:rsid w:val="3CEF11D7"/>
    <w:rsid w:val="3D03C525"/>
    <w:rsid w:val="3D273B8E"/>
    <w:rsid w:val="3D277AF2"/>
    <w:rsid w:val="3D2C5B9A"/>
    <w:rsid w:val="3D39747C"/>
    <w:rsid w:val="3D4B886A"/>
    <w:rsid w:val="3D84135C"/>
    <w:rsid w:val="3D84F084"/>
    <w:rsid w:val="3D90DFB2"/>
    <w:rsid w:val="3D9110A8"/>
    <w:rsid w:val="3DA0B9C2"/>
    <w:rsid w:val="3DB87196"/>
    <w:rsid w:val="3DC57798"/>
    <w:rsid w:val="3DD7EC4A"/>
    <w:rsid w:val="3DE9E634"/>
    <w:rsid w:val="3DFB70FD"/>
    <w:rsid w:val="3E00A393"/>
    <w:rsid w:val="3E0863C8"/>
    <w:rsid w:val="3E1DF094"/>
    <w:rsid w:val="3E220D8F"/>
    <w:rsid w:val="3E267FB5"/>
    <w:rsid w:val="3E32E009"/>
    <w:rsid w:val="3E5A5C2F"/>
    <w:rsid w:val="3E612EC8"/>
    <w:rsid w:val="3E6DDC76"/>
    <w:rsid w:val="3E71B9DB"/>
    <w:rsid w:val="3E7E3E86"/>
    <w:rsid w:val="3E8AE238"/>
    <w:rsid w:val="3E8FB014"/>
    <w:rsid w:val="3EA09120"/>
    <w:rsid w:val="3EB031C7"/>
    <w:rsid w:val="3EBB5863"/>
    <w:rsid w:val="3EBE03C7"/>
    <w:rsid w:val="3EC4C3F9"/>
    <w:rsid w:val="3EC5C911"/>
    <w:rsid w:val="3EC66A18"/>
    <w:rsid w:val="3ED3F653"/>
    <w:rsid w:val="3EDC8E71"/>
    <w:rsid w:val="3EF6F53E"/>
    <w:rsid w:val="3EFE95B6"/>
    <w:rsid w:val="3F10639B"/>
    <w:rsid w:val="3F15812D"/>
    <w:rsid w:val="3F17269B"/>
    <w:rsid w:val="3F1CB990"/>
    <w:rsid w:val="3F372957"/>
    <w:rsid w:val="3F5A0062"/>
    <w:rsid w:val="3F6C1774"/>
    <w:rsid w:val="3F7BFCF1"/>
    <w:rsid w:val="3F83B543"/>
    <w:rsid w:val="3F9D52A4"/>
    <w:rsid w:val="3FA2F422"/>
    <w:rsid w:val="3FA7031A"/>
    <w:rsid w:val="3FA8C9EC"/>
    <w:rsid w:val="3FAEB9F9"/>
    <w:rsid w:val="3FAF61E8"/>
    <w:rsid w:val="3FC2E99C"/>
    <w:rsid w:val="3FC5D3A3"/>
    <w:rsid w:val="3FC822A8"/>
    <w:rsid w:val="3FDA42A7"/>
    <w:rsid w:val="3FDAF953"/>
    <w:rsid w:val="3FE7C9DF"/>
    <w:rsid w:val="3FF62C90"/>
    <w:rsid w:val="3FFECF83"/>
    <w:rsid w:val="40007B23"/>
    <w:rsid w:val="401348AF"/>
    <w:rsid w:val="4026B299"/>
    <w:rsid w:val="4027FC6B"/>
    <w:rsid w:val="402AB17B"/>
    <w:rsid w:val="402D9EE8"/>
    <w:rsid w:val="402FF65B"/>
    <w:rsid w:val="40315318"/>
    <w:rsid w:val="4036BD2A"/>
    <w:rsid w:val="403D0DE5"/>
    <w:rsid w:val="403F886B"/>
    <w:rsid w:val="404911C5"/>
    <w:rsid w:val="404CA30D"/>
    <w:rsid w:val="40762A0A"/>
    <w:rsid w:val="407980D1"/>
    <w:rsid w:val="407D8CE2"/>
    <w:rsid w:val="408462B4"/>
    <w:rsid w:val="408EE296"/>
    <w:rsid w:val="40946E9B"/>
    <w:rsid w:val="409A66A8"/>
    <w:rsid w:val="40A8018F"/>
    <w:rsid w:val="40B1A6D4"/>
    <w:rsid w:val="40BE587E"/>
    <w:rsid w:val="40D1DE8A"/>
    <w:rsid w:val="40E2CEB7"/>
    <w:rsid w:val="40E44837"/>
    <w:rsid w:val="40EF6C2B"/>
    <w:rsid w:val="40F01258"/>
    <w:rsid w:val="40FBE31F"/>
    <w:rsid w:val="41010CE7"/>
    <w:rsid w:val="4112C9BB"/>
    <w:rsid w:val="4112FEBB"/>
    <w:rsid w:val="41259826"/>
    <w:rsid w:val="4126713D"/>
    <w:rsid w:val="412D9767"/>
    <w:rsid w:val="4130C07B"/>
    <w:rsid w:val="413FE6D3"/>
    <w:rsid w:val="4140048A"/>
    <w:rsid w:val="414BAFD4"/>
    <w:rsid w:val="4155D9D6"/>
    <w:rsid w:val="415FD59E"/>
    <w:rsid w:val="416A2221"/>
    <w:rsid w:val="416B9D34"/>
    <w:rsid w:val="416E7316"/>
    <w:rsid w:val="4182612B"/>
    <w:rsid w:val="41932487"/>
    <w:rsid w:val="419A30A9"/>
    <w:rsid w:val="41C282FA"/>
    <w:rsid w:val="41CD1CEA"/>
    <w:rsid w:val="41D1D767"/>
    <w:rsid w:val="41E4E27D"/>
    <w:rsid w:val="41E723E5"/>
    <w:rsid w:val="41E78967"/>
    <w:rsid w:val="41EF7416"/>
    <w:rsid w:val="41F035A3"/>
    <w:rsid w:val="41F52CB1"/>
    <w:rsid w:val="41FBBAD7"/>
    <w:rsid w:val="41FE3218"/>
    <w:rsid w:val="41FF3009"/>
    <w:rsid w:val="4206DD3C"/>
    <w:rsid w:val="42122F46"/>
    <w:rsid w:val="421DD535"/>
    <w:rsid w:val="421FD341"/>
    <w:rsid w:val="423215DC"/>
    <w:rsid w:val="423CD20F"/>
    <w:rsid w:val="4240D1B4"/>
    <w:rsid w:val="4241FA17"/>
    <w:rsid w:val="4246D28C"/>
    <w:rsid w:val="424F8F83"/>
    <w:rsid w:val="42545A52"/>
    <w:rsid w:val="4273C26E"/>
    <w:rsid w:val="428BE2B9"/>
    <w:rsid w:val="42908F64"/>
    <w:rsid w:val="42966670"/>
    <w:rsid w:val="429A73EE"/>
    <w:rsid w:val="42B010D2"/>
    <w:rsid w:val="42B645ED"/>
    <w:rsid w:val="42B6E0B1"/>
    <w:rsid w:val="42CC90DC"/>
    <w:rsid w:val="42D40AA2"/>
    <w:rsid w:val="42D9F56D"/>
    <w:rsid w:val="42DBC1FE"/>
    <w:rsid w:val="42DEC0CE"/>
    <w:rsid w:val="42E147EB"/>
    <w:rsid w:val="42EB7D10"/>
    <w:rsid w:val="42ECCD3D"/>
    <w:rsid w:val="42F4514D"/>
    <w:rsid w:val="42F5735C"/>
    <w:rsid w:val="42F5E557"/>
    <w:rsid w:val="42FAC903"/>
    <w:rsid w:val="42FEB7B0"/>
    <w:rsid w:val="430A770F"/>
    <w:rsid w:val="432D1AE7"/>
    <w:rsid w:val="432EF4E8"/>
    <w:rsid w:val="4333C27F"/>
    <w:rsid w:val="4337C11C"/>
    <w:rsid w:val="4350E9EF"/>
    <w:rsid w:val="4352EBFD"/>
    <w:rsid w:val="4374B0B8"/>
    <w:rsid w:val="43808882"/>
    <w:rsid w:val="4387831F"/>
    <w:rsid w:val="439C1AF4"/>
    <w:rsid w:val="43AE6E4A"/>
    <w:rsid w:val="43B1D70E"/>
    <w:rsid w:val="43B2AB84"/>
    <w:rsid w:val="43C68F5D"/>
    <w:rsid w:val="43D37818"/>
    <w:rsid w:val="43D60550"/>
    <w:rsid w:val="43D70256"/>
    <w:rsid w:val="43E9AE8C"/>
    <w:rsid w:val="43ED2EDD"/>
    <w:rsid w:val="43F5E0BC"/>
    <w:rsid w:val="43FCB835"/>
    <w:rsid w:val="43FDFA75"/>
    <w:rsid w:val="4408AAB7"/>
    <w:rsid w:val="443236D1"/>
    <w:rsid w:val="44333DE8"/>
    <w:rsid w:val="4435E369"/>
    <w:rsid w:val="444013E5"/>
    <w:rsid w:val="444F6E14"/>
    <w:rsid w:val="4459029D"/>
    <w:rsid w:val="4462C128"/>
    <w:rsid w:val="4466BD34"/>
    <w:rsid w:val="446EF816"/>
    <w:rsid w:val="4477A54C"/>
    <w:rsid w:val="4488EF0A"/>
    <w:rsid w:val="44936C46"/>
    <w:rsid w:val="4495DBBA"/>
    <w:rsid w:val="449D5982"/>
    <w:rsid w:val="449E9F03"/>
    <w:rsid w:val="44A673EA"/>
    <w:rsid w:val="44A9A20E"/>
    <w:rsid w:val="44BDBD0B"/>
    <w:rsid w:val="44CD10CB"/>
    <w:rsid w:val="44DA08A8"/>
    <w:rsid w:val="45027DD9"/>
    <w:rsid w:val="45042B6B"/>
    <w:rsid w:val="4510A741"/>
    <w:rsid w:val="4513528A"/>
    <w:rsid w:val="45420579"/>
    <w:rsid w:val="45429227"/>
    <w:rsid w:val="458377D7"/>
    <w:rsid w:val="458D555C"/>
    <w:rsid w:val="45A37D58"/>
    <w:rsid w:val="45AE66E2"/>
    <w:rsid w:val="45C2986F"/>
    <w:rsid w:val="45C2DD4E"/>
    <w:rsid w:val="45CAC467"/>
    <w:rsid w:val="45E01DF7"/>
    <w:rsid w:val="45EA8319"/>
    <w:rsid w:val="45EB432E"/>
    <w:rsid w:val="45F02BA2"/>
    <w:rsid w:val="45F3A4F8"/>
    <w:rsid w:val="45F9E2D6"/>
    <w:rsid w:val="45FF6064"/>
    <w:rsid w:val="4604319E"/>
    <w:rsid w:val="4607F0A3"/>
    <w:rsid w:val="460A60AD"/>
    <w:rsid w:val="462AC99B"/>
    <w:rsid w:val="462B98B3"/>
    <w:rsid w:val="463DDCC0"/>
    <w:rsid w:val="4649842B"/>
    <w:rsid w:val="464A6D4C"/>
    <w:rsid w:val="46656E14"/>
    <w:rsid w:val="4685377F"/>
    <w:rsid w:val="468F4DE5"/>
    <w:rsid w:val="4691BF21"/>
    <w:rsid w:val="46B5063D"/>
    <w:rsid w:val="46B9265F"/>
    <w:rsid w:val="46BB618B"/>
    <w:rsid w:val="46BB73FE"/>
    <w:rsid w:val="46BF19C3"/>
    <w:rsid w:val="46D2A12C"/>
    <w:rsid w:val="46DE6288"/>
    <w:rsid w:val="46EE13D4"/>
    <w:rsid w:val="46FFDA45"/>
    <w:rsid w:val="470AC079"/>
    <w:rsid w:val="470C6CC1"/>
    <w:rsid w:val="470FCFA9"/>
    <w:rsid w:val="471AAD6D"/>
    <w:rsid w:val="471D7996"/>
    <w:rsid w:val="473A7244"/>
    <w:rsid w:val="473C67BC"/>
    <w:rsid w:val="47404B79"/>
    <w:rsid w:val="47413BD0"/>
    <w:rsid w:val="47462530"/>
    <w:rsid w:val="474EB256"/>
    <w:rsid w:val="4754BCB4"/>
    <w:rsid w:val="47735791"/>
    <w:rsid w:val="478B0A14"/>
    <w:rsid w:val="478D0331"/>
    <w:rsid w:val="478DE0D8"/>
    <w:rsid w:val="4790A35F"/>
    <w:rsid w:val="479BC47D"/>
    <w:rsid w:val="479CD26B"/>
    <w:rsid w:val="479E8116"/>
    <w:rsid w:val="47A2766C"/>
    <w:rsid w:val="47A8A8F6"/>
    <w:rsid w:val="47AD32ED"/>
    <w:rsid w:val="47FD262B"/>
    <w:rsid w:val="4802B164"/>
    <w:rsid w:val="4804B7A8"/>
    <w:rsid w:val="480F2E56"/>
    <w:rsid w:val="481D5EE4"/>
    <w:rsid w:val="481EA2AD"/>
    <w:rsid w:val="482DF858"/>
    <w:rsid w:val="482EE0CA"/>
    <w:rsid w:val="48303FAF"/>
    <w:rsid w:val="4836C670"/>
    <w:rsid w:val="485973F0"/>
    <w:rsid w:val="486933A9"/>
    <w:rsid w:val="486ACDCB"/>
    <w:rsid w:val="486E718D"/>
    <w:rsid w:val="4892CC57"/>
    <w:rsid w:val="48AAE44C"/>
    <w:rsid w:val="48BE5EB8"/>
    <w:rsid w:val="48C1FD8E"/>
    <w:rsid w:val="48C39BD6"/>
    <w:rsid w:val="48D64116"/>
    <w:rsid w:val="48D6664B"/>
    <w:rsid w:val="48E2D58C"/>
    <w:rsid w:val="48E93528"/>
    <w:rsid w:val="48EA2C9D"/>
    <w:rsid w:val="490C5F14"/>
    <w:rsid w:val="4921F790"/>
    <w:rsid w:val="4937931D"/>
    <w:rsid w:val="4939C823"/>
    <w:rsid w:val="494586E2"/>
    <w:rsid w:val="4946EBDE"/>
    <w:rsid w:val="4956C1B9"/>
    <w:rsid w:val="4956E18C"/>
    <w:rsid w:val="49648DEB"/>
    <w:rsid w:val="497223F3"/>
    <w:rsid w:val="4980D13D"/>
    <w:rsid w:val="49857831"/>
    <w:rsid w:val="4990E593"/>
    <w:rsid w:val="4999479F"/>
    <w:rsid w:val="49A2F2D9"/>
    <w:rsid w:val="49ADAF0C"/>
    <w:rsid w:val="49B2EAAE"/>
    <w:rsid w:val="49B81BD4"/>
    <w:rsid w:val="49BE5246"/>
    <w:rsid w:val="49C80BE9"/>
    <w:rsid w:val="49DC323E"/>
    <w:rsid w:val="49EAAEC1"/>
    <w:rsid w:val="49F141C4"/>
    <w:rsid w:val="49FB7139"/>
    <w:rsid w:val="4A02A82E"/>
    <w:rsid w:val="4A0F40A7"/>
    <w:rsid w:val="4A1504AE"/>
    <w:rsid w:val="4A55F5CF"/>
    <w:rsid w:val="4A574309"/>
    <w:rsid w:val="4A5EC3DE"/>
    <w:rsid w:val="4A60BB7A"/>
    <w:rsid w:val="4A6D893D"/>
    <w:rsid w:val="4A70D87C"/>
    <w:rsid w:val="4A7593C0"/>
    <w:rsid w:val="4A916151"/>
    <w:rsid w:val="4A9B03C4"/>
    <w:rsid w:val="4AAA78E9"/>
    <w:rsid w:val="4AAF3D90"/>
    <w:rsid w:val="4AB9CCDF"/>
    <w:rsid w:val="4ADF269B"/>
    <w:rsid w:val="4AE5FBDD"/>
    <w:rsid w:val="4AE82962"/>
    <w:rsid w:val="4AF5B948"/>
    <w:rsid w:val="4AFEFE55"/>
    <w:rsid w:val="4B009E58"/>
    <w:rsid w:val="4B0FEA2F"/>
    <w:rsid w:val="4B1A1F99"/>
    <w:rsid w:val="4B2CAEF9"/>
    <w:rsid w:val="4B3C1533"/>
    <w:rsid w:val="4B450931"/>
    <w:rsid w:val="4B53B491"/>
    <w:rsid w:val="4B5ABB06"/>
    <w:rsid w:val="4B640CE8"/>
    <w:rsid w:val="4B6E87DF"/>
    <w:rsid w:val="4B8313C7"/>
    <w:rsid w:val="4BC2FF6D"/>
    <w:rsid w:val="4BD1A6CB"/>
    <w:rsid w:val="4BD3C3EF"/>
    <w:rsid w:val="4BF5FF7A"/>
    <w:rsid w:val="4BFA1400"/>
    <w:rsid w:val="4BFB1121"/>
    <w:rsid w:val="4C080B87"/>
    <w:rsid w:val="4C0F654E"/>
    <w:rsid w:val="4C104770"/>
    <w:rsid w:val="4C19A6FE"/>
    <w:rsid w:val="4C1A8F8C"/>
    <w:rsid w:val="4C32BC3B"/>
    <w:rsid w:val="4C401EE1"/>
    <w:rsid w:val="4C467B65"/>
    <w:rsid w:val="4C490FEE"/>
    <w:rsid w:val="4C4A9A7C"/>
    <w:rsid w:val="4C4F743B"/>
    <w:rsid w:val="4C508E80"/>
    <w:rsid w:val="4C563A61"/>
    <w:rsid w:val="4C5C83C9"/>
    <w:rsid w:val="4C5CBE74"/>
    <w:rsid w:val="4C803DA6"/>
    <w:rsid w:val="4C89D473"/>
    <w:rsid w:val="4C8A280D"/>
    <w:rsid w:val="4C9017B7"/>
    <w:rsid w:val="4C9189A9"/>
    <w:rsid w:val="4CA053FE"/>
    <w:rsid w:val="4CA8655B"/>
    <w:rsid w:val="4CB298A9"/>
    <w:rsid w:val="4CD8BA0F"/>
    <w:rsid w:val="4CDDCA7C"/>
    <w:rsid w:val="4CE3F962"/>
    <w:rsid w:val="4CE9DDA5"/>
    <w:rsid w:val="4CF43DCE"/>
    <w:rsid w:val="4CFD553F"/>
    <w:rsid w:val="4D3F3C4E"/>
    <w:rsid w:val="4D449C17"/>
    <w:rsid w:val="4D461434"/>
    <w:rsid w:val="4D488A3C"/>
    <w:rsid w:val="4D532682"/>
    <w:rsid w:val="4D54D213"/>
    <w:rsid w:val="4D5F35DF"/>
    <w:rsid w:val="4D6F1BC9"/>
    <w:rsid w:val="4D7351FE"/>
    <w:rsid w:val="4D8352D0"/>
    <w:rsid w:val="4DADE789"/>
    <w:rsid w:val="4DAF9793"/>
    <w:rsid w:val="4DBD0D3C"/>
    <w:rsid w:val="4DD274D2"/>
    <w:rsid w:val="4DE902A7"/>
    <w:rsid w:val="4DF24FEE"/>
    <w:rsid w:val="4E12AC29"/>
    <w:rsid w:val="4E15A23C"/>
    <w:rsid w:val="4E1D944F"/>
    <w:rsid w:val="4E23325D"/>
    <w:rsid w:val="4E2B7D43"/>
    <w:rsid w:val="4E3BC8C9"/>
    <w:rsid w:val="4E3F554D"/>
    <w:rsid w:val="4E44B399"/>
    <w:rsid w:val="4E47BBD6"/>
    <w:rsid w:val="4E540D66"/>
    <w:rsid w:val="4E610FB1"/>
    <w:rsid w:val="4E6C05CA"/>
    <w:rsid w:val="4E6CF46A"/>
    <w:rsid w:val="4E930E2D"/>
    <w:rsid w:val="4E9BF1D0"/>
    <w:rsid w:val="4EA2D099"/>
    <w:rsid w:val="4EA5FDEC"/>
    <w:rsid w:val="4EA7AF76"/>
    <w:rsid w:val="4EA8B383"/>
    <w:rsid w:val="4EAB8D7A"/>
    <w:rsid w:val="4EAC31B1"/>
    <w:rsid w:val="4EADC519"/>
    <w:rsid w:val="4EBF116B"/>
    <w:rsid w:val="4EE5E6C6"/>
    <w:rsid w:val="4F001C85"/>
    <w:rsid w:val="4F05B2D9"/>
    <w:rsid w:val="4F0B64B1"/>
    <w:rsid w:val="4F0DFE7C"/>
    <w:rsid w:val="4F0F9A08"/>
    <w:rsid w:val="4F20D9A3"/>
    <w:rsid w:val="4F342D0A"/>
    <w:rsid w:val="4F672971"/>
    <w:rsid w:val="4F6C63D1"/>
    <w:rsid w:val="4F6FE045"/>
    <w:rsid w:val="4F80B0B0"/>
    <w:rsid w:val="4F8491C1"/>
    <w:rsid w:val="4F9BB544"/>
    <w:rsid w:val="4FA106E2"/>
    <w:rsid w:val="4FAA736B"/>
    <w:rsid w:val="4FB40B3D"/>
    <w:rsid w:val="4FB4C866"/>
    <w:rsid w:val="4FBF2507"/>
    <w:rsid w:val="4FC92A6B"/>
    <w:rsid w:val="4FCB244F"/>
    <w:rsid w:val="4FD331D0"/>
    <w:rsid w:val="4FE60EB7"/>
    <w:rsid w:val="4FEFB689"/>
    <w:rsid w:val="500595FA"/>
    <w:rsid w:val="500FC98D"/>
    <w:rsid w:val="50167BF4"/>
    <w:rsid w:val="501D4166"/>
    <w:rsid w:val="5039BBAE"/>
    <w:rsid w:val="504135B9"/>
    <w:rsid w:val="5049220E"/>
    <w:rsid w:val="5062079D"/>
    <w:rsid w:val="50675542"/>
    <w:rsid w:val="5073BCF2"/>
    <w:rsid w:val="507B584D"/>
    <w:rsid w:val="5081B3F3"/>
    <w:rsid w:val="508E5B3D"/>
    <w:rsid w:val="50918EED"/>
    <w:rsid w:val="5094DBE0"/>
    <w:rsid w:val="50B5E482"/>
    <w:rsid w:val="50C8B862"/>
    <w:rsid w:val="50C99E84"/>
    <w:rsid w:val="50D7A83E"/>
    <w:rsid w:val="50D9A8FB"/>
    <w:rsid w:val="50E22AED"/>
    <w:rsid w:val="510FDE3B"/>
    <w:rsid w:val="511F3E97"/>
    <w:rsid w:val="513F0817"/>
    <w:rsid w:val="514FA743"/>
    <w:rsid w:val="515385DC"/>
    <w:rsid w:val="5153A38B"/>
    <w:rsid w:val="51554D5B"/>
    <w:rsid w:val="5167F76E"/>
    <w:rsid w:val="5170458C"/>
    <w:rsid w:val="517D5F8C"/>
    <w:rsid w:val="5193D81C"/>
    <w:rsid w:val="51A434AA"/>
    <w:rsid w:val="51A638E1"/>
    <w:rsid w:val="51AD8B28"/>
    <w:rsid w:val="51E32E3C"/>
    <w:rsid w:val="51F14747"/>
    <w:rsid w:val="520B33EC"/>
    <w:rsid w:val="52139474"/>
    <w:rsid w:val="521740B7"/>
    <w:rsid w:val="52218F38"/>
    <w:rsid w:val="5222F6BD"/>
    <w:rsid w:val="522A1A8B"/>
    <w:rsid w:val="522C4B2A"/>
    <w:rsid w:val="523E50E7"/>
    <w:rsid w:val="52457268"/>
    <w:rsid w:val="524FA22B"/>
    <w:rsid w:val="52795F1F"/>
    <w:rsid w:val="5279E344"/>
    <w:rsid w:val="528104F6"/>
    <w:rsid w:val="528837F9"/>
    <w:rsid w:val="528BE695"/>
    <w:rsid w:val="52AD1DEE"/>
    <w:rsid w:val="52B47275"/>
    <w:rsid w:val="52B85172"/>
    <w:rsid w:val="52BB2EE0"/>
    <w:rsid w:val="52BBE6C6"/>
    <w:rsid w:val="52C7F298"/>
    <w:rsid w:val="52CD1C68"/>
    <w:rsid w:val="52D179CF"/>
    <w:rsid w:val="52E2D147"/>
    <w:rsid w:val="52F93B3F"/>
    <w:rsid w:val="5305A658"/>
    <w:rsid w:val="530C4778"/>
    <w:rsid w:val="530E925B"/>
    <w:rsid w:val="532E8140"/>
    <w:rsid w:val="533AC9E4"/>
    <w:rsid w:val="5340050B"/>
    <w:rsid w:val="5362DF2B"/>
    <w:rsid w:val="5363980C"/>
    <w:rsid w:val="536A79F8"/>
    <w:rsid w:val="5375B112"/>
    <w:rsid w:val="5388BD72"/>
    <w:rsid w:val="538D2452"/>
    <w:rsid w:val="539196D5"/>
    <w:rsid w:val="539F2C91"/>
    <w:rsid w:val="53BCE590"/>
    <w:rsid w:val="53CB36D4"/>
    <w:rsid w:val="53D0AFFB"/>
    <w:rsid w:val="53D126EE"/>
    <w:rsid w:val="53D986DD"/>
    <w:rsid w:val="53DCB8E9"/>
    <w:rsid w:val="53DED5D4"/>
    <w:rsid w:val="53E5BBA8"/>
    <w:rsid w:val="53E8C6A2"/>
    <w:rsid w:val="53E98598"/>
    <w:rsid w:val="53EB2EA8"/>
    <w:rsid w:val="54152F80"/>
    <w:rsid w:val="541E2D0B"/>
    <w:rsid w:val="54262DF7"/>
    <w:rsid w:val="5428E2B2"/>
    <w:rsid w:val="5433301F"/>
    <w:rsid w:val="5445F283"/>
    <w:rsid w:val="544DB31E"/>
    <w:rsid w:val="5455FE0A"/>
    <w:rsid w:val="545D74C4"/>
    <w:rsid w:val="5465D790"/>
    <w:rsid w:val="5468BA02"/>
    <w:rsid w:val="5474563C"/>
    <w:rsid w:val="54771ABE"/>
    <w:rsid w:val="5477AAA4"/>
    <w:rsid w:val="54883989"/>
    <w:rsid w:val="548CB155"/>
    <w:rsid w:val="549BE783"/>
    <w:rsid w:val="549D59BD"/>
    <w:rsid w:val="549F0F80"/>
    <w:rsid w:val="54A7D982"/>
    <w:rsid w:val="54B59307"/>
    <w:rsid w:val="54BEEF03"/>
    <w:rsid w:val="54CE2204"/>
    <w:rsid w:val="54E7650F"/>
    <w:rsid w:val="54F001C4"/>
    <w:rsid w:val="54F58A92"/>
    <w:rsid w:val="54F63BBC"/>
    <w:rsid w:val="54F795DE"/>
    <w:rsid w:val="5511A528"/>
    <w:rsid w:val="552A1977"/>
    <w:rsid w:val="55339C4C"/>
    <w:rsid w:val="553F7D9D"/>
    <w:rsid w:val="554AA9BB"/>
    <w:rsid w:val="5558B5F1"/>
    <w:rsid w:val="555E1023"/>
    <w:rsid w:val="55603432"/>
    <w:rsid w:val="55789063"/>
    <w:rsid w:val="558292DC"/>
    <w:rsid w:val="55872CFB"/>
    <w:rsid w:val="558F6C65"/>
    <w:rsid w:val="559906E4"/>
    <w:rsid w:val="559E722A"/>
    <w:rsid w:val="55A98956"/>
    <w:rsid w:val="55B26BFD"/>
    <w:rsid w:val="55BA5C13"/>
    <w:rsid w:val="55BD5A80"/>
    <w:rsid w:val="55C5D56E"/>
    <w:rsid w:val="55D6CD33"/>
    <w:rsid w:val="55D93E3F"/>
    <w:rsid w:val="55E40BA3"/>
    <w:rsid w:val="55EA27AB"/>
    <w:rsid w:val="55EFF234"/>
    <w:rsid w:val="55F1C7F0"/>
    <w:rsid w:val="56035371"/>
    <w:rsid w:val="560B72D8"/>
    <w:rsid w:val="562409EA"/>
    <w:rsid w:val="5626913A"/>
    <w:rsid w:val="5627D75E"/>
    <w:rsid w:val="56478D6B"/>
    <w:rsid w:val="5649B594"/>
    <w:rsid w:val="564ABD46"/>
    <w:rsid w:val="5664BF7F"/>
    <w:rsid w:val="566D79DD"/>
    <w:rsid w:val="567F0B11"/>
    <w:rsid w:val="5690364B"/>
    <w:rsid w:val="56AD6F1E"/>
    <w:rsid w:val="56D33ECB"/>
    <w:rsid w:val="56EB6AD7"/>
    <w:rsid w:val="56F5FAC2"/>
    <w:rsid w:val="56F70936"/>
    <w:rsid w:val="56F7FF42"/>
    <w:rsid w:val="56FC2820"/>
    <w:rsid w:val="57003B58"/>
    <w:rsid w:val="570143FF"/>
    <w:rsid w:val="5724BECB"/>
    <w:rsid w:val="572853B0"/>
    <w:rsid w:val="572C7710"/>
    <w:rsid w:val="572F32D6"/>
    <w:rsid w:val="57338222"/>
    <w:rsid w:val="5737ED60"/>
    <w:rsid w:val="573A2CFB"/>
    <w:rsid w:val="573C2EB2"/>
    <w:rsid w:val="573E373D"/>
    <w:rsid w:val="5745D42A"/>
    <w:rsid w:val="57569C0B"/>
    <w:rsid w:val="577E0FBF"/>
    <w:rsid w:val="578E1A36"/>
    <w:rsid w:val="579323DA"/>
    <w:rsid w:val="57B40B2D"/>
    <w:rsid w:val="57B5562A"/>
    <w:rsid w:val="57BEBFF7"/>
    <w:rsid w:val="57D11522"/>
    <w:rsid w:val="57E306A5"/>
    <w:rsid w:val="57E35161"/>
    <w:rsid w:val="57F9A4F9"/>
    <w:rsid w:val="57FD2B21"/>
    <w:rsid w:val="58000C2F"/>
    <w:rsid w:val="580B216A"/>
    <w:rsid w:val="581B4E7C"/>
    <w:rsid w:val="58285258"/>
    <w:rsid w:val="583C113D"/>
    <w:rsid w:val="583D99C0"/>
    <w:rsid w:val="585830AC"/>
    <w:rsid w:val="58596ABA"/>
    <w:rsid w:val="5876A6BD"/>
    <w:rsid w:val="5877932F"/>
    <w:rsid w:val="58785527"/>
    <w:rsid w:val="58831722"/>
    <w:rsid w:val="58984439"/>
    <w:rsid w:val="58A5ADF0"/>
    <w:rsid w:val="58A648D8"/>
    <w:rsid w:val="58A71F79"/>
    <w:rsid w:val="58B05D5F"/>
    <w:rsid w:val="58C0F562"/>
    <w:rsid w:val="58CE1F04"/>
    <w:rsid w:val="58D26F8A"/>
    <w:rsid w:val="58D76A55"/>
    <w:rsid w:val="58E3CDC8"/>
    <w:rsid w:val="58E742D6"/>
    <w:rsid w:val="58EC8476"/>
    <w:rsid w:val="58F3711E"/>
    <w:rsid w:val="590418F4"/>
    <w:rsid w:val="5927A087"/>
    <w:rsid w:val="5930BB43"/>
    <w:rsid w:val="593726E8"/>
    <w:rsid w:val="593E7F8A"/>
    <w:rsid w:val="59496518"/>
    <w:rsid w:val="595BAAAC"/>
    <w:rsid w:val="59602ED8"/>
    <w:rsid w:val="596ABB56"/>
    <w:rsid w:val="596D38F3"/>
    <w:rsid w:val="598419A6"/>
    <w:rsid w:val="5986CE47"/>
    <w:rsid w:val="599350DE"/>
    <w:rsid w:val="599748CB"/>
    <w:rsid w:val="5999BFFD"/>
    <w:rsid w:val="59A6FCBB"/>
    <w:rsid w:val="59A79795"/>
    <w:rsid w:val="59C1F95A"/>
    <w:rsid w:val="59C29F05"/>
    <w:rsid w:val="59C62607"/>
    <w:rsid w:val="59C9A1D1"/>
    <w:rsid w:val="59D5BFC6"/>
    <w:rsid w:val="5A068A9C"/>
    <w:rsid w:val="5A0A0BDC"/>
    <w:rsid w:val="5A1106AB"/>
    <w:rsid w:val="5A277005"/>
    <w:rsid w:val="5A2C2A18"/>
    <w:rsid w:val="5A4F15DA"/>
    <w:rsid w:val="5A52397D"/>
    <w:rsid w:val="5A55E53B"/>
    <w:rsid w:val="5A597F00"/>
    <w:rsid w:val="5A71E34D"/>
    <w:rsid w:val="5A7DFC17"/>
    <w:rsid w:val="5A984AD7"/>
    <w:rsid w:val="5AA7A31D"/>
    <w:rsid w:val="5AB2120C"/>
    <w:rsid w:val="5ABC0FBA"/>
    <w:rsid w:val="5AC640C5"/>
    <w:rsid w:val="5AC761D7"/>
    <w:rsid w:val="5AC88A39"/>
    <w:rsid w:val="5AD3068D"/>
    <w:rsid w:val="5ADBC730"/>
    <w:rsid w:val="5AE1C861"/>
    <w:rsid w:val="5AF62271"/>
    <w:rsid w:val="5B0922DA"/>
    <w:rsid w:val="5B0BDD12"/>
    <w:rsid w:val="5B120C4E"/>
    <w:rsid w:val="5B12EB0F"/>
    <w:rsid w:val="5B2CDC5A"/>
    <w:rsid w:val="5B2D0DFD"/>
    <w:rsid w:val="5B3AAC3E"/>
    <w:rsid w:val="5B433172"/>
    <w:rsid w:val="5B556ADE"/>
    <w:rsid w:val="5B55DE5E"/>
    <w:rsid w:val="5B6581B0"/>
    <w:rsid w:val="5B67EAB5"/>
    <w:rsid w:val="5B870CD1"/>
    <w:rsid w:val="5B8AB5DF"/>
    <w:rsid w:val="5B8B5BA0"/>
    <w:rsid w:val="5B93B228"/>
    <w:rsid w:val="5B954DD9"/>
    <w:rsid w:val="5B9C0E3B"/>
    <w:rsid w:val="5BA9D613"/>
    <w:rsid w:val="5BC0C8D7"/>
    <w:rsid w:val="5BC3EC8D"/>
    <w:rsid w:val="5BC766A7"/>
    <w:rsid w:val="5BCB7065"/>
    <w:rsid w:val="5BF5F0FF"/>
    <w:rsid w:val="5BF64953"/>
    <w:rsid w:val="5BFE2E13"/>
    <w:rsid w:val="5C17BAC7"/>
    <w:rsid w:val="5C1E7889"/>
    <w:rsid w:val="5C2BDFBB"/>
    <w:rsid w:val="5C2D46CF"/>
    <w:rsid w:val="5C2DFB00"/>
    <w:rsid w:val="5C3238FF"/>
    <w:rsid w:val="5C361F21"/>
    <w:rsid w:val="5C3BB9B6"/>
    <w:rsid w:val="5C3E4204"/>
    <w:rsid w:val="5C43737E"/>
    <w:rsid w:val="5C4C9DE0"/>
    <w:rsid w:val="5C57E3C0"/>
    <w:rsid w:val="5C5DD2F2"/>
    <w:rsid w:val="5C610FEF"/>
    <w:rsid w:val="5C68B726"/>
    <w:rsid w:val="5C6B4A50"/>
    <w:rsid w:val="5C86EA90"/>
    <w:rsid w:val="5C8E620E"/>
    <w:rsid w:val="5CC968A1"/>
    <w:rsid w:val="5CC9FCC5"/>
    <w:rsid w:val="5CE04757"/>
    <w:rsid w:val="5CE9061C"/>
    <w:rsid w:val="5CEB7B2D"/>
    <w:rsid w:val="5CEE3CF8"/>
    <w:rsid w:val="5CEE4C95"/>
    <w:rsid w:val="5CFBFC23"/>
    <w:rsid w:val="5D222D3D"/>
    <w:rsid w:val="5D3A71D4"/>
    <w:rsid w:val="5D45AEB3"/>
    <w:rsid w:val="5D5FD05E"/>
    <w:rsid w:val="5D6740C6"/>
    <w:rsid w:val="5D7411EA"/>
    <w:rsid w:val="5D8E0FAB"/>
    <w:rsid w:val="5D8EEA14"/>
    <w:rsid w:val="5D98CACE"/>
    <w:rsid w:val="5DA6C08A"/>
    <w:rsid w:val="5DAC6A8E"/>
    <w:rsid w:val="5DB924ED"/>
    <w:rsid w:val="5DD80F69"/>
    <w:rsid w:val="5DE2295C"/>
    <w:rsid w:val="5DE311F7"/>
    <w:rsid w:val="5DE7DE0D"/>
    <w:rsid w:val="5DF7D2ED"/>
    <w:rsid w:val="5DF9A353"/>
    <w:rsid w:val="5E1E1704"/>
    <w:rsid w:val="5E3354FB"/>
    <w:rsid w:val="5E33597D"/>
    <w:rsid w:val="5E437DD4"/>
    <w:rsid w:val="5E492B9B"/>
    <w:rsid w:val="5E4980EF"/>
    <w:rsid w:val="5E4F15DE"/>
    <w:rsid w:val="5E52883D"/>
    <w:rsid w:val="5E730572"/>
    <w:rsid w:val="5E7AD48F"/>
    <w:rsid w:val="5E7ADC24"/>
    <w:rsid w:val="5E7D8E17"/>
    <w:rsid w:val="5E7DC5B4"/>
    <w:rsid w:val="5E87CB59"/>
    <w:rsid w:val="5EBB617B"/>
    <w:rsid w:val="5EBC9B80"/>
    <w:rsid w:val="5ECDD558"/>
    <w:rsid w:val="5EDDA40C"/>
    <w:rsid w:val="5EE44561"/>
    <w:rsid w:val="5EFBC461"/>
    <w:rsid w:val="5EFEB6BC"/>
    <w:rsid w:val="5F071947"/>
    <w:rsid w:val="5F14C124"/>
    <w:rsid w:val="5F212728"/>
    <w:rsid w:val="5F22ED90"/>
    <w:rsid w:val="5F275D94"/>
    <w:rsid w:val="5F2A942D"/>
    <w:rsid w:val="5F305BD5"/>
    <w:rsid w:val="5F3E8E6F"/>
    <w:rsid w:val="5F43D18B"/>
    <w:rsid w:val="5F504CE1"/>
    <w:rsid w:val="5F58446A"/>
    <w:rsid w:val="5F71C58C"/>
    <w:rsid w:val="5F84035C"/>
    <w:rsid w:val="5F8AB466"/>
    <w:rsid w:val="5F8E50E7"/>
    <w:rsid w:val="5F9573B4"/>
    <w:rsid w:val="5F98B0B1"/>
    <w:rsid w:val="5F99CC35"/>
    <w:rsid w:val="5FA494D8"/>
    <w:rsid w:val="5FB23BC0"/>
    <w:rsid w:val="5FBEB9BE"/>
    <w:rsid w:val="5FDC2707"/>
    <w:rsid w:val="5FE3273C"/>
    <w:rsid w:val="5FE4148D"/>
    <w:rsid w:val="6006CF62"/>
    <w:rsid w:val="601E320C"/>
    <w:rsid w:val="6022F361"/>
    <w:rsid w:val="60239BBA"/>
    <w:rsid w:val="602421DE"/>
    <w:rsid w:val="6024CBFB"/>
    <w:rsid w:val="602D0C24"/>
    <w:rsid w:val="603EC501"/>
    <w:rsid w:val="6047028E"/>
    <w:rsid w:val="6050A7DD"/>
    <w:rsid w:val="606CC751"/>
    <w:rsid w:val="606D2100"/>
    <w:rsid w:val="606D47B2"/>
    <w:rsid w:val="6071F47F"/>
    <w:rsid w:val="6090A9EF"/>
    <w:rsid w:val="60970B37"/>
    <w:rsid w:val="60A1FBD3"/>
    <w:rsid w:val="60B749F6"/>
    <w:rsid w:val="60C13673"/>
    <w:rsid w:val="60C1CD09"/>
    <w:rsid w:val="60D61EDD"/>
    <w:rsid w:val="61181BB8"/>
    <w:rsid w:val="6137FAEE"/>
    <w:rsid w:val="6138F8FC"/>
    <w:rsid w:val="613B6C58"/>
    <w:rsid w:val="613E7072"/>
    <w:rsid w:val="61558EF6"/>
    <w:rsid w:val="615D7408"/>
    <w:rsid w:val="6162A02B"/>
    <w:rsid w:val="619279D7"/>
    <w:rsid w:val="61A853E8"/>
    <w:rsid w:val="61B89CD2"/>
    <w:rsid w:val="61BEC3C2"/>
    <w:rsid w:val="61C588F8"/>
    <w:rsid w:val="61CDF73F"/>
    <w:rsid w:val="61CE0617"/>
    <w:rsid w:val="61F64E55"/>
    <w:rsid w:val="62073E54"/>
    <w:rsid w:val="6209D9AD"/>
    <w:rsid w:val="62114E10"/>
    <w:rsid w:val="62138831"/>
    <w:rsid w:val="62159E82"/>
    <w:rsid w:val="62165F49"/>
    <w:rsid w:val="621E8108"/>
    <w:rsid w:val="622004D6"/>
    <w:rsid w:val="62210DD1"/>
    <w:rsid w:val="622D1FA4"/>
    <w:rsid w:val="623F267F"/>
    <w:rsid w:val="62420A9D"/>
    <w:rsid w:val="62465E23"/>
    <w:rsid w:val="62474FAA"/>
    <w:rsid w:val="624898F9"/>
    <w:rsid w:val="6260F720"/>
    <w:rsid w:val="62721785"/>
    <w:rsid w:val="62743FCA"/>
    <w:rsid w:val="6275AEED"/>
    <w:rsid w:val="6279D7B2"/>
    <w:rsid w:val="627B8729"/>
    <w:rsid w:val="6287E713"/>
    <w:rsid w:val="629C584E"/>
    <w:rsid w:val="62ADE793"/>
    <w:rsid w:val="62CF1D51"/>
    <w:rsid w:val="62D3A43C"/>
    <w:rsid w:val="62D8F83D"/>
    <w:rsid w:val="62ECA3F6"/>
    <w:rsid w:val="62FD5D51"/>
    <w:rsid w:val="6300D44F"/>
    <w:rsid w:val="63028CF2"/>
    <w:rsid w:val="630A90AD"/>
    <w:rsid w:val="631413CE"/>
    <w:rsid w:val="631B9F35"/>
    <w:rsid w:val="631BB54F"/>
    <w:rsid w:val="631D57B4"/>
    <w:rsid w:val="632A1A71"/>
    <w:rsid w:val="633786C8"/>
    <w:rsid w:val="63401CA7"/>
    <w:rsid w:val="6348DA0F"/>
    <w:rsid w:val="634C1C9A"/>
    <w:rsid w:val="636A459A"/>
    <w:rsid w:val="636D0C74"/>
    <w:rsid w:val="63727627"/>
    <w:rsid w:val="6379E9CE"/>
    <w:rsid w:val="637F78F1"/>
    <w:rsid w:val="6386C526"/>
    <w:rsid w:val="63900B10"/>
    <w:rsid w:val="63953401"/>
    <w:rsid w:val="63A3D8B1"/>
    <w:rsid w:val="63A9D662"/>
    <w:rsid w:val="63B287E6"/>
    <w:rsid w:val="63B8B36F"/>
    <w:rsid w:val="63C0085B"/>
    <w:rsid w:val="63C1B8B9"/>
    <w:rsid w:val="63C2B331"/>
    <w:rsid w:val="63C6D8D4"/>
    <w:rsid w:val="63C9701D"/>
    <w:rsid w:val="63E951C1"/>
    <w:rsid w:val="63EFD871"/>
    <w:rsid w:val="63F20895"/>
    <w:rsid w:val="63F56BFF"/>
    <w:rsid w:val="640AEF3A"/>
    <w:rsid w:val="640EC812"/>
    <w:rsid w:val="64257119"/>
    <w:rsid w:val="64381912"/>
    <w:rsid w:val="64411C90"/>
    <w:rsid w:val="6442BAD6"/>
    <w:rsid w:val="64439748"/>
    <w:rsid w:val="644FBC7A"/>
    <w:rsid w:val="6477B17F"/>
    <w:rsid w:val="649E398C"/>
    <w:rsid w:val="64D50EAA"/>
    <w:rsid w:val="64E0361D"/>
    <w:rsid w:val="64E4172E"/>
    <w:rsid w:val="64E5D206"/>
    <w:rsid w:val="64F52109"/>
    <w:rsid w:val="64F591D9"/>
    <w:rsid w:val="64F6D38E"/>
    <w:rsid w:val="65138F4D"/>
    <w:rsid w:val="65214A61"/>
    <w:rsid w:val="652E9544"/>
    <w:rsid w:val="65359A6B"/>
    <w:rsid w:val="65399F6E"/>
    <w:rsid w:val="655FE4C7"/>
    <w:rsid w:val="6588D54A"/>
    <w:rsid w:val="658BAB75"/>
    <w:rsid w:val="65A11384"/>
    <w:rsid w:val="65B4CD30"/>
    <w:rsid w:val="65B9495F"/>
    <w:rsid w:val="65BDC2EA"/>
    <w:rsid w:val="65C631EF"/>
    <w:rsid w:val="65CBE83E"/>
    <w:rsid w:val="65D2E012"/>
    <w:rsid w:val="65E5244A"/>
    <w:rsid w:val="66017C9B"/>
    <w:rsid w:val="6614C2F0"/>
    <w:rsid w:val="6618C824"/>
    <w:rsid w:val="66190114"/>
    <w:rsid w:val="66263894"/>
    <w:rsid w:val="663E40F6"/>
    <w:rsid w:val="66654794"/>
    <w:rsid w:val="6671516B"/>
    <w:rsid w:val="669505B2"/>
    <w:rsid w:val="6696743F"/>
    <w:rsid w:val="66978583"/>
    <w:rsid w:val="66BDDCCD"/>
    <w:rsid w:val="66BFA26C"/>
    <w:rsid w:val="66D07469"/>
    <w:rsid w:val="66D6F996"/>
    <w:rsid w:val="66E4C786"/>
    <w:rsid w:val="6705EE33"/>
    <w:rsid w:val="671297A2"/>
    <w:rsid w:val="671FB112"/>
    <w:rsid w:val="6722455D"/>
    <w:rsid w:val="6722E803"/>
    <w:rsid w:val="67277BD6"/>
    <w:rsid w:val="672A6F6D"/>
    <w:rsid w:val="673077F7"/>
    <w:rsid w:val="67340F5F"/>
    <w:rsid w:val="6740E0BA"/>
    <w:rsid w:val="674648C4"/>
    <w:rsid w:val="6748C81F"/>
    <w:rsid w:val="674E6CC4"/>
    <w:rsid w:val="67625166"/>
    <w:rsid w:val="677CCFFB"/>
    <w:rsid w:val="6785A2B7"/>
    <w:rsid w:val="678C2CE4"/>
    <w:rsid w:val="67909F69"/>
    <w:rsid w:val="679620AB"/>
    <w:rsid w:val="679DF775"/>
    <w:rsid w:val="67A4C3CD"/>
    <w:rsid w:val="67A81342"/>
    <w:rsid w:val="67AD969C"/>
    <w:rsid w:val="67C849C6"/>
    <w:rsid w:val="67CD624A"/>
    <w:rsid w:val="67E017D7"/>
    <w:rsid w:val="67E6E150"/>
    <w:rsid w:val="680F409A"/>
    <w:rsid w:val="6819992A"/>
    <w:rsid w:val="6827E88B"/>
    <w:rsid w:val="6828B846"/>
    <w:rsid w:val="683A4384"/>
    <w:rsid w:val="683A95B5"/>
    <w:rsid w:val="684AE99C"/>
    <w:rsid w:val="68695FF1"/>
    <w:rsid w:val="686D4318"/>
    <w:rsid w:val="687F5E63"/>
    <w:rsid w:val="6882FF6C"/>
    <w:rsid w:val="688E8142"/>
    <w:rsid w:val="68904BD5"/>
    <w:rsid w:val="6893E55B"/>
    <w:rsid w:val="68A4CD59"/>
    <w:rsid w:val="68A55D9B"/>
    <w:rsid w:val="68A7C711"/>
    <w:rsid w:val="68AEE950"/>
    <w:rsid w:val="68C0F1BC"/>
    <w:rsid w:val="68C388BE"/>
    <w:rsid w:val="68CC83E9"/>
    <w:rsid w:val="68CDD0B3"/>
    <w:rsid w:val="68CFDFC0"/>
    <w:rsid w:val="68D11A51"/>
    <w:rsid w:val="68D7849D"/>
    <w:rsid w:val="68D9E18B"/>
    <w:rsid w:val="68DCF4FF"/>
    <w:rsid w:val="68DEB651"/>
    <w:rsid w:val="68E08428"/>
    <w:rsid w:val="68F299AE"/>
    <w:rsid w:val="690B5363"/>
    <w:rsid w:val="690BBD06"/>
    <w:rsid w:val="690D9CB4"/>
    <w:rsid w:val="69108C7B"/>
    <w:rsid w:val="6911FE59"/>
    <w:rsid w:val="69134949"/>
    <w:rsid w:val="693BD53C"/>
    <w:rsid w:val="694474D7"/>
    <w:rsid w:val="695778B7"/>
    <w:rsid w:val="695BF43A"/>
    <w:rsid w:val="6981156A"/>
    <w:rsid w:val="6983F3B2"/>
    <w:rsid w:val="6986AB6E"/>
    <w:rsid w:val="698E7BFD"/>
    <w:rsid w:val="698F0F0D"/>
    <w:rsid w:val="6995FAD4"/>
    <w:rsid w:val="69C540E2"/>
    <w:rsid w:val="69CC927D"/>
    <w:rsid w:val="69CF654D"/>
    <w:rsid w:val="69D26FAC"/>
    <w:rsid w:val="69D34A45"/>
    <w:rsid w:val="69DD13FD"/>
    <w:rsid w:val="69EC50EE"/>
    <w:rsid w:val="69F815B7"/>
    <w:rsid w:val="6A020667"/>
    <w:rsid w:val="6A09F3ED"/>
    <w:rsid w:val="6A22EC30"/>
    <w:rsid w:val="6A25343D"/>
    <w:rsid w:val="6A256D26"/>
    <w:rsid w:val="6A44C5DE"/>
    <w:rsid w:val="6A4AA210"/>
    <w:rsid w:val="6A5B3C73"/>
    <w:rsid w:val="6A5C0263"/>
    <w:rsid w:val="6A609FB9"/>
    <w:rsid w:val="6A7E6E20"/>
    <w:rsid w:val="6A8E41D6"/>
    <w:rsid w:val="6A958434"/>
    <w:rsid w:val="6A986030"/>
    <w:rsid w:val="6AA29616"/>
    <w:rsid w:val="6AA5A990"/>
    <w:rsid w:val="6AAD3174"/>
    <w:rsid w:val="6AB70447"/>
    <w:rsid w:val="6AC98E03"/>
    <w:rsid w:val="6AD377D8"/>
    <w:rsid w:val="6AE76EB9"/>
    <w:rsid w:val="6AE8DDF9"/>
    <w:rsid w:val="6AF09471"/>
    <w:rsid w:val="6AF1F90A"/>
    <w:rsid w:val="6AF2C6C2"/>
    <w:rsid w:val="6B1771D3"/>
    <w:rsid w:val="6B1880BD"/>
    <w:rsid w:val="6B1E4543"/>
    <w:rsid w:val="6B24AE4D"/>
    <w:rsid w:val="6B2F3722"/>
    <w:rsid w:val="6B32383A"/>
    <w:rsid w:val="6B333544"/>
    <w:rsid w:val="6B38B8B7"/>
    <w:rsid w:val="6B398B47"/>
    <w:rsid w:val="6B417AD3"/>
    <w:rsid w:val="6B4AB809"/>
    <w:rsid w:val="6B53C4B8"/>
    <w:rsid w:val="6B5B3F8D"/>
    <w:rsid w:val="6B6B15D0"/>
    <w:rsid w:val="6B6B28DD"/>
    <w:rsid w:val="6B6DBDD7"/>
    <w:rsid w:val="6B854EBE"/>
    <w:rsid w:val="6B91E31C"/>
    <w:rsid w:val="6B92DE2A"/>
    <w:rsid w:val="6B97B3F3"/>
    <w:rsid w:val="6B9D8FD0"/>
    <w:rsid w:val="6B9DD6C8"/>
    <w:rsid w:val="6BA82719"/>
    <w:rsid w:val="6BAEBE17"/>
    <w:rsid w:val="6BBAB341"/>
    <w:rsid w:val="6BBDBD69"/>
    <w:rsid w:val="6BC3C4ED"/>
    <w:rsid w:val="6BE917FF"/>
    <w:rsid w:val="6BFB2980"/>
    <w:rsid w:val="6BFF0F64"/>
    <w:rsid w:val="6C0F6D0D"/>
    <w:rsid w:val="6C11F406"/>
    <w:rsid w:val="6C1D081D"/>
    <w:rsid w:val="6C26431D"/>
    <w:rsid w:val="6C2A602D"/>
    <w:rsid w:val="6C30DBD9"/>
    <w:rsid w:val="6C433A94"/>
    <w:rsid w:val="6C480473"/>
    <w:rsid w:val="6C490919"/>
    <w:rsid w:val="6C4D6ACA"/>
    <w:rsid w:val="6C58677B"/>
    <w:rsid w:val="6C59D3D2"/>
    <w:rsid w:val="6C5D45A4"/>
    <w:rsid w:val="6C61EEC7"/>
    <w:rsid w:val="6C817B47"/>
    <w:rsid w:val="6CA05935"/>
    <w:rsid w:val="6CB3588B"/>
    <w:rsid w:val="6CB4D37A"/>
    <w:rsid w:val="6CBEAAB5"/>
    <w:rsid w:val="6CD5CEE0"/>
    <w:rsid w:val="6CE0CD37"/>
    <w:rsid w:val="6CE6D260"/>
    <w:rsid w:val="6CF05803"/>
    <w:rsid w:val="6CF3F0B3"/>
    <w:rsid w:val="6D042C1F"/>
    <w:rsid w:val="6D1ECC76"/>
    <w:rsid w:val="6D24D7E3"/>
    <w:rsid w:val="6D2883E3"/>
    <w:rsid w:val="6D51508C"/>
    <w:rsid w:val="6D5F343D"/>
    <w:rsid w:val="6D63FC9B"/>
    <w:rsid w:val="6D65759C"/>
    <w:rsid w:val="6D9544A5"/>
    <w:rsid w:val="6D9F726D"/>
    <w:rsid w:val="6DA3CCBE"/>
    <w:rsid w:val="6DB170FB"/>
    <w:rsid w:val="6DD68294"/>
    <w:rsid w:val="6DEBDC10"/>
    <w:rsid w:val="6DEEE066"/>
    <w:rsid w:val="6DF868B3"/>
    <w:rsid w:val="6E01C943"/>
    <w:rsid w:val="6E07E199"/>
    <w:rsid w:val="6E0DF54F"/>
    <w:rsid w:val="6E14F327"/>
    <w:rsid w:val="6E18E097"/>
    <w:rsid w:val="6E4EF499"/>
    <w:rsid w:val="6E50A61E"/>
    <w:rsid w:val="6E52CD57"/>
    <w:rsid w:val="6E5E67F6"/>
    <w:rsid w:val="6E609C88"/>
    <w:rsid w:val="6E715598"/>
    <w:rsid w:val="6E7476F8"/>
    <w:rsid w:val="6E75CBDC"/>
    <w:rsid w:val="6E7C4389"/>
    <w:rsid w:val="6E82CF4E"/>
    <w:rsid w:val="6E8BC8CD"/>
    <w:rsid w:val="6E9713D6"/>
    <w:rsid w:val="6EAD8005"/>
    <w:rsid w:val="6EBD2916"/>
    <w:rsid w:val="6EBFBFE0"/>
    <w:rsid w:val="6ED5778A"/>
    <w:rsid w:val="6ED92CA1"/>
    <w:rsid w:val="6EDB0A60"/>
    <w:rsid w:val="6F08E117"/>
    <w:rsid w:val="6F0DBD02"/>
    <w:rsid w:val="6F0E9D18"/>
    <w:rsid w:val="6F0EFDC7"/>
    <w:rsid w:val="6F0FA0DD"/>
    <w:rsid w:val="6F220A2A"/>
    <w:rsid w:val="6F2977CA"/>
    <w:rsid w:val="6F2BA705"/>
    <w:rsid w:val="6F461790"/>
    <w:rsid w:val="6F7889B9"/>
    <w:rsid w:val="6F848772"/>
    <w:rsid w:val="6F916F1B"/>
    <w:rsid w:val="6F96C162"/>
    <w:rsid w:val="6FB45184"/>
    <w:rsid w:val="6FD20468"/>
    <w:rsid w:val="6FDFFDE7"/>
    <w:rsid w:val="6FE11264"/>
    <w:rsid w:val="6FF8653A"/>
    <w:rsid w:val="6FFA3857"/>
    <w:rsid w:val="70053ACB"/>
    <w:rsid w:val="700B1389"/>
    <w:rsid w:val="702A07DE"/>
    <w:rsid w:val="704104B1"/>
    <w:rsid w:val="704DB67D"/>
    <w:rsid w:val="705CAFF5"/>
    <w:rsid w:val="705D9075"/>
    <w:rsid w:val="70626576"/>
    <w:rsid w:val="706418D8"/>
    <w:rsid w:val="7073369A"/>
    <w:rsid w:val="707A47BC"/>
    <w:rsid w:val="707DE725"/>
    <w:rsid w:val="707E934B"/>
    <w:rsid w:val="70A19066"/>
    <w:rsid w:val="70A20362"/>
    <w:rsid w:val="70A6E81A"/>
    <w:rsid w:val="70AAA406"/>
    <w:rsid w:val="70B5020C"/>
    <w:rsid w:val="70C77766"/>
    <w:rsid w:val="70C927A3"/>
    <w:rsid w:val="70CD1C90"/>
    <w:rsid w:val="70EEF88C"/>
    <w:rsid w:val="70F53E29"/>
    <w:rsid w:val="7108E0AA"/>
    <w:rsid w:val="71098F95"/>
    <w:rsid w:val="710D479C"/>
    <w:rsid w:val="711CD990"/>
    <w:rsid w:val="711EB9A4"/>
    <w:rsid w:val="7122CA0C"/>
    <w:rsid w:val="712D1CC4"/>
    <w:rsid w:val="7150B62B"/>
    <w:rsid w:val="71521C7D"/>
    <w:rsid w:val="7156D77B"/>
    <w:rsid w:val="717B0A38"/>
    <w:rsid w:val="7182E440"/>
    <w:rsid w:val="71A3C520"/>
    <w:rsid w:val="71AD08A2"/>
    <w:rsid w:val="71B72A6A"/>
    <w:rsid w:val="71C1995A"/>
    <w:rsid w:val="71CC7A26"/>
    <w:rsid w:val="71D052C7"/>
    <w:rsid w:val="71D2DAEF"/>
    <w:rsid w:val="71DCD512"/>
    <w:rsid w:val="71E0DA9C"/>
    <w:rsid w:val="71EFBEF9"/>
    <w:rsid w:val="71F1D854"/>
    <w:rsid w:val="720D184C"/>
    <w:rsid w:val="72323B51"/>
    <w:rsid w:val="7255B3F5"/>
    <w:rsid w:val="7269D82D"/>
    <w:rsid w:val="72724635"/>
    <w:rsid w:val="7276633A"/>
    <w:rsid w:val="7278431A"/>
    <w:rsid w:val="727F69C6"/>
    <w:rsid w:val="728557DF"/>
    <w:rsid w:val="72999FEB"/>
    <w:rsid w:val="729D7235"/>
    <w:rsid w:val="72CB94D8"/>
    <w:rsid w:val="72E7AFD8"/>
    <w:rsid w:val="72E7BA58"/>
    <w:rsid w:val="72E88B78"/>
    <w:rsid w:val="72EACC49"/>
    <w:rsid w:val="72EB4ADC"/>
    <w:rsid w:val="7303EC1A"/>
    <w:rsid w:val="7309D5F7"/>
    <w:rsid w:val="7327DE97"/>
    <w:rsid w:val="73371B2C"/>
    <w:rsid w:val="7338A609"/>
    <w:rsid w:val="733EA76E"/>
    <w:rsid w:val="734222B1"/>
    <w:rsid w:val="7344C6BB"/>
    <w:rsid w:val="735267B9"/>
    <w:rsid w:val="7366ED91"/>
    <w:rsid w:val="7378C5F4"/>
    <w:rsid w:val="738540FB"/>
    <w:rsid w:val="73965F2C"/>
    <w:rsid w:val="73977305"/>
    <w:rsid w:val="73A2318D"/>
    <w:rsid w:val="73AC2669"/>
    <w:rsid w:val="74007DF0"/>
    <w:rsid w:val="7416E139"/>
    <w:rsid w:val="741EEC44"/>
    <w:rsid w:val="742DC1F2"/>
    <w:rsid w:val="743B9E3E"/>
    <w:rsid w:val="743F5452"/>
    <w:rsid w:val="744F474C"/>
    <w:rsid w:val="7455571E"/>
    <w:rsid w:val="74598C44"/>
    <w:rsid w:val="746AA0CE"/>
    <w:rsid w:val="74706985"/>
    <w:rsid w:val="74720F4C"/>
    <w:rsid w:val="7474B1A3"/>
    <w:rsid w:val="748A89D8"/>
    <w:rsid w:val="749F966E"/>
    <w:rsid w:val="74A3FEAB"/>
    <w:rsid w:val="74BEF5F3"/>
    <w:rsid w:val="74D8BE63"/>
    <w:rsid w:val="74E467CD"/>
    <w:rsid w:val="74E62622"/>
    <w:rsid w:val="75041CC4"/>
    <w:rsid w:val="75075282"/>
    <w:rsid w:val="7533867C"/>
    <w:rsid w:val="7544B90E"/>
    <w:rsid w:val="7546BB55"/>
    <w:rsid w:val="754CA694"/>
    <w:rsid w:val="75566A9A"/>
    <w:rsid w:val="755A7138"/>
    <w:rsid w:val="75602ADF"/>
    <w:rsid w:val="7569777A"/>
    <w:rsid w:val="756FEED8"/>
    <w:rsid w:val="7570CA34"/>
    <w:rsid w:val="75737E09"/>
    <w:rsid w:val="757FE4B0"/>
    <w:rsid w:val="75891574"/>
    <w:rsid w:val="758D54B7"/>
    <w:rsid w:val="75A335D8"/>
    <w:rsid w:val="75A5A031"/>
    <w:rsid w:val="75A5EC25"/>
    <w:rsid w:val="75CCEC64"/>
    <w:rsid w:val="75D0F47D"/>
    <w:rsid w:val="75D3ABE7"/>
    <w:rsid w:val="75DAC97C"/>
    <w:rsid w:val="75E58480"/>
    <w:rsid w:val="75EB7ACF"/>
    <w:rsid w:val="760B8A4D"/>
    <w:rsid w:val="761C2701"/>
    <w:rsid w:val="7624274E"/>
    <w:rsid w:val="764C25FA"/>
    <w:rsid w:val="764C3043"/>
    <w:rsid w:val="7675CFE8"/>
    <w:rsid w:val="7679CF57"/>
    <w:rsid w:val="767C677D"/>
    <w:rsid w:val="7688FD5E"/>
    <w:rsid w:val="768D519C"/>
    <w:rsid w:val="768FCFAC"/>
    <w:rsid w:val="76A18073"/>
    <w:rsid w:val="76A1F027"/>
    <w:rsid w:val="76A90015"/>
    <w:rsid w:val="76BAE97F"/>
    <w:rsid w:val="76BCCC6F"/>
    <w:rsid w:val="76CD0007"/>
    <w:rsid w:val="76CE3CFC"/>
    <w:rsid w:val="76D085D5"/>
    <w:rsid w:val="76E876F5"/>
    <w:rsid w:val="76EE82A8"/>
    <w:rsid w:val="76F9CC19"/>
    <w:rsid w:val="7704531C"/>
    <w:rsid w:val="770C9A95"/>
    <w:rsid w:val="7722844E"/>
    <w:rsid w:val="772ABF2A"/>
    <w:rsid w:val="773D44AF"/>
    <w:rsid w:val="77412EE2"/>
    <w:rsid w:val="77481F4E"/>
    <w:rsid w:val="77554F48"/>
    <w:rsid w:val="776043D9"/>
    <w:rsid w:val="776C836B"/>
    <w:rsid w:val="7773BDC4"/>
    <w:rsid w:val="777F998D"/>
    <w:rsid w:val="7785DD9E"/>
    <w:rsid w:val="7788BAEB"/>
    <w:rsid w:val="7791FF1C"/>
    <w:rsid w:val="779AD178"/>
    <w:rsid w:val="77A0017D"/>
    <w:rsid w:val="77B60D18"/>
    <w:rsid w:val="77CBAE95"/>
    <w:rsid w:val="77D6C73B"/>
    <w:rsid w:val="77D83F61"/>
    <w:rsid w:val="77E38A9B"/>
    <w:rsid w:val="77E5ECE8"/>
    <w:rsid w:val="77E624B0"/>
    <w:rsid w:val="77E836BB"/>
    <w:rsid w:val="77F7B413"/>
    <w:rsid w:val="77FE3C32"/>
    <w:rsid w:val="780F8AC0"/>
    <w:rsid w:val="781B4911"/>
    <w:rsid w:val="781B59A0"/>
    <w:rsid w:val="783A4B93"/>
    <w:rsid w:val="78446738"/>
    <w:rsid w:val="784ABB05"/>
    <w:rsid w:val="7854742F"/>
    <w:rsid w:val="7854A4FC"/>
    <w:rsid w:val="7862E391"/>
    <w:rsid w:val="787AF416"/>
    <w:rsid w:val="787B7D7C"/>
    <w:rsid w:val="787C2F7E"/>
    <w:rsid w:val="787C59D0"/>
    <w:rsid w:val="7880E664"/>
    <w:rsid w:val="78819575"/>
    <w:rsid w:val="78A247F5"/>
    <w:rsid w:val="78B77E12"/>
    <w:rsid w:val="78CD7F41"/>
    <w:rsid w:val="78CEA9FB"/>
    <w:rsid w:val="78DA7BD3"/>
    <w:rsid w:val="78ED0092"/>
    <w:rsid w:val="78EE49F4"/>
    <w:rsid w:val="7909963E"/>
    <w:rsid w:val="790B81AD"/>
    <w:rsid w:val="791082C5"/>
    <w:rsid w:val="7915E864"/>
    <w:rsid w:val="7921ADFF"/>
    <w:rsid w:val="79243424"/>
    <w:rsid w:val="7925E6AE"/>
    <w:rsid w:val="792999C1"/>
    <w:rsid w:val="792CBAA2"/>
    <w:rsid w:val="7933243A"/>
    <w:rsid w:val="793CA736"/>
    <w:rsid w:val="793E0650"/>
    <w:rsid w:val="7947168D"/>
    <w:rsid w:val="794C8072"/>
    <w:rsid w:val="794EDD5C"/>
    <w:rsid w:val="7959BF6C"/>
    <w:rsid w:val="797B4B7A"/>
    <w:rsid w:val="7984B322"/>
    <w:rsid w:val="7985F615"/>
    <w:rsid w:val="79885085"/>
    <w:rsid w:val="798FA5B9"/>
    <w:rsid w:val="7994A897"/>
    <w:rsid w:val="799A2D2C"/>
    <w:rsid w:val="799A9417"/>
    <w:rsid w:val="79CD7FCC"/>
    <w:rsid w:val="79CE1ECC"/>
    <w:rsid w:val="79D58D05"/>
    <w:rsid w:val="79DEE006"/>
    <w:rsid w:val="7A080BB6"/>
    <w:rsid w:val="7A1A3961"/>
    <w:rsid w:val="7A1C78FD"/>
    <w:rsid w:val="7A1EC639"/>
    <w:rsid w:val="7A2255AB"/>
    <w:rsid w:val="7A2C6105"/>
    <w:rsid w:val="7A33C2C4"/>
    <w:rsid w:val="7A3BE590"/>
    <w:rsid w:val="7A3D4532"/>
    <w:rsid w:val="7A3D93F2"/>
    <w:rsid w:val="7A40F396"/>
    <w:rsid w:val="7A6232D9"/>
    <w:rsid w:val="7A75143A"/>
    <w:rsid w:val="7A8A1A55"/>
    <w:rsid w:val="7A9A6E6F"/>
    <w:rsid w:val="7AA5BD75"/>
    <w:rsid w:val="7AB8D45B"/>
    <w:rsid w:val="7AC74D0F"/>
    <w:rsid w:val="7ACA1D63"/>
    <w:rsid w:val="7AD1E831"/>
    <w:rsid w:val="7AD2B319"/>
    <w:rsid w:val="7AD9A97B"/>
    <w:rsid w:val="7ADD0F4E"/>
    <w:rsid w:val="7ADDBB8F"/>
    <w:rsid w:val="7AE335A9"/>
    <w:rsid w:val="7AF53C9D"/>
    <w:rsid w:val="7B025F77"/>
    <w:rsid w:val="7B0352A3"/>
    <w:rsid w:val="7B0DDBD3"/>
    <w:rsid w:val="7B2698F2"/>
    <w:rsid w:val="7B2743DE"/>
    <w:rsid w:val="7B29F784"/>
    <w:rsid w:val="7B4FD8A0"/>
    <w:rsid w:val="7B4FDAF8"/>
    <w:rsid w:val="7B561DE7"/>
    <w:rsid w:val="7B7588C5"/>
    <w:rsid w:val="7B7931AF"/>
    <w:rsid w:val="7B796BBD"/>
    <w:rsid w:val="7B8641DE"/>
    <w:rsid w:val="7B903531"/>
    <w:rsid w:val="7B9279DD"/>
    <w:rsid w:val="7B9A1CE0"/>
    <w:rsid w:val="7BB6D23C"/>
    <w:rsid w:val="7BBA0E5E"/>
    <w:rsid w:val="7BBBDA3A"/>
    <w:rsid w:val="7BBD0D6D"/>
    <w:rsid w:val="7BBF881B"/>
    <w:rsid w:val="7BDA9B64"/>
    <w:rsid w:val="7BDF351F"/>
    <w:rsid w:val="7BF4E157"/>
    <w:rsid w:val="7BFA3E20"/>
    <w:rsid w:val="7C0EA025"/>
    <w:rsid w:val="7C17F909"/>
    <w:rsid w:val="7C1BEAD7"/>
    <w:rsid w:val="7C24ABEC"/>
    <w:rsid w:val="7C28C06B"/>
    <w:rsid w:val="7C38C98E"/>
    <w:rsid w:val="7C476F1B"/>
    <w:rsid w:val="7C482387"/>
    <w:rsid w:val="7C4A6637"/>
    <w:rsid w:val="7C59B242"/>
    <w:rsid w:val="7C6B5A1E"/>
    <w:rsid w:val="7C7B3553"/>
    <w:rsid w:val="7C7CDE8B"/>
    <w:rsid w:val="7C7D3817"/>
    <w:rsid w:val="7C84187A"/>
    <w:rsid w:val="7C93960A"/>
    <w:rsid w:val="7CBC447D"/>
    <w:rsid w:val="7CC5C7E5"/>
    <w:rsid w:val="7CC6C2BC"/>
    <w:rsid w:val="7CC7671D"/>
    <w:rsid w:val="7CD81ED2"/>
    <w:rsid w:val="7CEAE59F"/>
    <w:rsid w:val="7CFEB288"/>
    <w:rsid w:val="7D0707B5"/>
    <w:rsid w:val="7D3DE9EF"/>
    <w:rsid w:val="7D4AFC07"/>
    <w:rsid w:val="7D4D11B4"/>
    <w:rsid w:val="7D57B879"/>
    <w:rsid w:val="7D743D4F"/>
    <w:rsid w:val="7D8D18DE"/>
    <w:rsid w:val="7D974786"/>
    <w:rsid w:val="7D9F7EC6"/>
    <w:rsid w:val="7DA100CA"/>
    <w:rsid w:val="7DA53120"/>
    <w:rsid w:val="7DBEF220"/>
    <w:rsid w:val="7DBF66BE"/>
    <w:rsid w:val="7DC48091"/>
    <w:rsid w:val="7DC54778"/>
    <w:rsid w:val="7DC9C215"/>
    <w:rsid w:val="7DD0EDD6"/>
    <w:rsid w:val="7DD8BD51"/>
    <w:rsid w:val="7DE3F3E8"/>
    <w:rsid w:val="7DED84AB"/>
    <w:rsid w:val="7DEE161A"/>
    <w:rsid w:val="7DF26680"/>
    <w:rsid w:val="7E02340D"/>
    <w:rsid w:val="7E117773"/>
    <w:rsid w:val="7E20F87E"/>
    <w:rsid w:val="7E30CFF3"/>
    <w:rsid w:val="7E3318CC"/>
    <w:rsid w:val="7E34B093"/>
    <w:rsid w:val="7E3C6302"/>
    <w:rsid w:val="7E3D5295"/>
    <w:rsid w:val="7E5CEF73"/>
    <w:rsid w:val="7E698D1E"/>
    <w:rsid w:val="7E82B57B"/>
    <w:rsid w:val="7E8644F3"/>
    <w:rsid w:val="7E972CE5"/>
    <w:rsid w:val="7EA0CDC7"/>
    <w:rsid w:val="7EA22FBD"/>
    <w:rsid w:val="7EA2AC9F"/>
    <w:rsid w:val="7EA63078"/>
    <w:rsid w:val="7EAC790B"/>
    <w:rsid w:val="7EBB581A"/>
    <w:rsid w:val="7EC952D1"/>
    <w:rsid w:val="7ECFEC89"/>
    <w:rsid w:val="7ED1A7E1"/>
    <w:rsid w:val="7EDD5DE3"/>
    <w:rsid w:val="7EE80BA2"/>
    <w:rsid w:val="7EF795FC"/>
    <w:rsid w:val="7F012916"/>
    <w:rsid w:val="7F09D3C9"/>
    <w:rsid w:val="7F0FE64B"/>
    <w:rsid w:val="7F158E35"/>
    <w:rsid w:val="7F2EEA85"/>
    <w:rsid w:val="7F34A49A"/>
    <w:rsid w:val="7F373BA2"/>
    <w:rsid w:val="7F44631B"/>
    <w:rsid w:val="7F4C5C72"/>
    <w:rsid w:val="7F51F7AB"/>
    <w:rsid w:val="7F5D5E10"/>
    <w:rsid w:val="7F5D8B78"/>
    <w:rsid w:val="7F68BA8F"/>
    <w:rsid w:val="7F77D6C3"/>
    <w:rsid w:val="7F7C291D"/>
    <w:rsid w:val="7F821D92"/>
    <w:rsid w:val="7F8B400E"/>
    <w:rsid w:val="7FA2EF8B"/>
    <w:rsid w:val="7FAA9DA2"/>
    <w:rsid w:val="7FAB1433"/>
    <w:rsid w:val="7FB5A6D2"/>
    <w:rsid w:val="7FDE1992"/>
    <w:rsid w:val="7FEF0F4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734E2990"/>
  <w15:chartTrackingRefBased/>
  <w15:docId w15:val="{EFF959C1-C758-4132-9AE3-BDF0ED2BA0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3728B6D2"/>
    <w:rPr>
      <w:rFonts w:ascii="Times New Roman" w:hAnsi="Times New Roman"/>
      <w:sz w:val="24"/>
      <w:szCs w:val="24"/>
      <w:lang w:eastAsia="en-US" w:bidi="en-US"/>
    </w:rPr>
  </w:style>
  <w:style w:type="paragraph" w:styleId="Ttulo1">
    <w:name w:val="heading 1"/>
    <w:basedOn w:val="Normal"/>
    <w:next w:val="Normal"/>
    <w:link w:val="Ttulo1Car"/>
    <w:uiPriority w:val="9"/>
    <w:qFormat/>
    <w:rsid w:val="3728B6D2"/>
    <w:pPr>
      <w:keepNext/>
      <w:numPr>
        <w:numId w:val="28"/>
      </w:numPr>
      <w:spacing w:before="240" w:after="60"/>
      <w:outlineLvl w:val="0"/>
    </w:pPr>
    <w:rPr>
      <w:rFonts w:cs="Arial"/>
      <w:b/>
      <w:bCs/>
      <w:sz w:val="32"/>
      <w:szCs w:val="32"/>
    </w:rPr>
  </w:style>
  <w:style w:type="paragraph" w:styleId="Ttulo2">
    <w:name w:val="heading 2"/>
    <w:basedOn w:val="Normal"/>
    <w:next w:val="Normal"/>
    <w:link w:val="Ttulo2Car"/>
    <w:uiPriority w:val="9"/>
    <w:unhideWhenUsed/>
    <w:qFormat/>
    <w:rsid w:val="3728B6D2"/>
    <w:pPr>
      <w:keepNext/>
      <w:numPr>
        <w:ilvl w:val="1"/>
        <w:numId w:val="28"/>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3728B6D2"/>
    <w:pPr>
      <w:keepNext/>
      <w:numPr>
        <w:ilvl w:val="2"/>
        <w:numId w:val="28"/>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3728B6D2"/>
    <w:pPr>
      <w:keepNext/>
      <w:numPr>
        <w:ilvl w:val="3"/>
        <w:numId w:val="28"/>
      </w:numPr>
      <w:spacing w:before="240" w:after="60"/>
      <w:outlineLvl w:val="3"/>
    </w:pPr>
    <w:rPr>
      <w:b/>
      <w:bCs/>
      <w:sz w:val="28"/>
      <w:szCs w:val="28"/>
    </w:rPr>
  </w:style>
  <w:style w:type="paragraph" w:styleId="Ttulo5">
    <w:name w:val="heading 5"/>
    <w:basedOn w:val="Normal"/>
    <w:next w:val="Normal"/>
    <w:link w:val="Ttulo5Car"/>
    <w:uiPriority w:val="9"/>
    <w:unhideWhenUsed/>
    <w:qFormat/>
    <w:rsid w:val="3728B6D2"/>
    <w:pPr>
      <w:numPr>
        <w:ilvl w:val="4"/>
        <w:numId w:val="28"/>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3728B6D2"/>
    <w:pPr>
      <w:numPr>
        <w:ilvl w:val="5"/>
        <w:numId w:val="28"/>
      </w:numPr>
      <w:spacing w:before="240" w:after="60"/>
      <w:outlineLvl w:val="5"/>
    </w:pPr>
    <w:rPr>
      <w:b/>
      <w:bCs/>
      <w:sz w:val="22"/>
      <w:szCs w:val="22"/>
    </w:rPr>
  </w:style>
  <w:style w:type="paragraph" w:styleId="Ttulo7">
    <w:name w:val="heading 7"/>
    <w:basedOn w:val="Normal"/>
    <w:next w:val="Normal"/>
    <w:link w:val="Ttulo7Car"/>
    <w:uiPriority w:val="9"/>
    <w:unhideWhenUsed/>
    <w:qFormat/>
    <w:rsid w:val="3728B6D2"/>
    <w:pPr>
      <w:numPr>
        <w:ilvl w:val="6"/>
        <w:numId w:val="28"/>
      </w:numPr>
      <w:spacing w:before="240" w:after="60"/>
      <w:outlineLvl w:val="6"/>
    </w:pPr>
  </w:style>
  <w:style w:type="paragraph" w:styleId="Ttulo8">
    <w:name w:val="heading 8"/>
    <w:basedOn w:val="Normal"/>
    <w:next w:val="Normal"/>
    <w:link w:val="Ttulo8Car"/>
    <w:uiPriority w:val="9"/>
    <w:unhideWhenUsed/>
    <w:qFormat/>
    <w:rsid w:val="3728B6D2"/>
    <w:pPr>
      <w:numPr>
        <w:ilvl w:val="7"/>
        <w:numId w:val="28"/>
      </w:numPr>
      <w:spacing w:before="240" w:after="60"/>
      <w:outlineLvl w:val="7"/>
    </w:pPr>
    <w:rPr>
      <w:i/>
      <w:iCs/>
    </w:rPr>
  </w:style>
  <w:style w:type="paragraph" w:styleId="Ttulo9">
    <w:name w:val="heading 9"/>
    <w:basedOn w:val="Normal"/>
    <w:next w:val="Normal"/>
    <w:link w:val="Ttulo9Car"/>
    <w:uiPriority w:val="9"/>
    <w:unhideWhenUsed/>
    <w:qFormat/>
    <w:rsid w:val="3728B6D2"/>
    <w:pPr>
      <w:numPr>
        <w:ilvl w:val="8"/>
        <w:numId w:val="28"/>
      </w:numPr>
      <w:spacing w:before="240" w:after="60"/>
      <w:outlineLvl w:val="8"/>
    </w:pPr>
    <w:rPr>
      <w:rFonts w:ascii="Cambria" w:hAnsi="Cambria" w:cs="Arial"/>
      <w:sz w:val="22"/>
      <w:szCs w:val="2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rsid w:val="00D6482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uiPriority w:val="1"/>
    <w:rsid w:val="3728B6D2"/>
    <w:pPr>
      <w:tabs>
        <w:tab w:val="center" w:pos="4252"/>
        <w:tab w:val="right" w:pos="8504"/>
      </w:tabs>
    </w:pPr>
  </w:style>
  <w:style w:type="paragraph" w:styleId="Piedepgina">
    <w:name w:val="footer"/>
    <w:basedOn w:val="Normal"/>
    <w:uiPriority w:val="1"/>
    <w:rsid w:val="3728B6D2"/>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uiPriority w:val="39"/>
    <w:rsid w:val="3728B6D2"/>
    <w:pPr>
      <w:tabs>
        <w:tab w:val="left" w:pos="284"/>
        <w:tab w:val="right" w:leader="dot" w:pos="8494"/>
      </w:tabs>
      <w:spacing w:before="120" w:after="120"/>
    </w:pPr>
    <w:rPr>
      <w:b/>
      <w:bCs/>
      <w:smallCaps/>
    </w:rPr>
  </w:style>
  <w:style w:type="paragraph" w:styleId="TDC2">
    <w:name w:val="toc 2"/>
    <w:basedOn w:val="Normal"/>
    <w:next w:val="Normal"/>
    <w:uiPriority w:val="39"/>
    <w:rsid w:val="3728B6D2"/>
    <w:pPr>
      <w:tabs>
        <w:tab w:val="left" w:pos="709"/>
        <w:tab w:val="right" w:leader="dot" w:pos="8494"/>
      </w:tabs>
      <w:ind w:left="284"/>
    </w:pPr>
    <w:rPr>
      <w:b/>
      <w:bCs/>
      <w:smallCaps/>
    </w:rPr>
  </w:style>
  <w:style w:type="paragraph" w:styleId="TDC3">
    <w:name w:val="toc 3"/>
    <w:basedOn w:val="Normal"/>
    <w:next w:val="Normal"/>
    <w:uiPriority w:val="39"/>
    <w:rsid w:val="3728B6D2"/>
    <w:pPr>
      <w:ind w:left="709"/>
    </w:pPr>
    <w:rPr>
      <w:b/>
      <w:bCs/>
      <w:smallCaps/>
    </w:rPr>
  </w:style>
  <w:style w:type="paragraph" w:styleId="Textonotapie">
    <w:name w:val="footnote text"/>
    <w:basedOn w:val="Normal"/>
    <w:uiPriority w:val="1"/>
    <w:semiHidden/>
    <w:rsid w:val="3728B6D2"/>
    <w:rPr>
      <w:sz w:val="20"/>
      <w:szCs w:val="20"/>
    </w:rPr>
  </w:style>
  <w:style w:type="paragraph" w:styleId="TDC4">
    <w:name w:val="toc 4"/>
    <w:basedOn w:val="Normal"/>
    <w:next w:val="Normal"/>
    <w:uiPriority w:val="39"/>
    <w:rsid w:val="3728B6D2"/>
    <w:pPr>
      <w:ind w:left="709"/>
    </w:pPr>
    <w:rPr>
      <w:b/>
      <w:bCs/>
      <w:smallCaps/>
    </w:rPr>
  </w:style>
  <w:style w:type="paragraph" w:styleId="TDC5">
    <w:name w:val="toc 5"/>
    <w:basedOn w:val="Normal"/>
    <w:next w:val="Normal"/>
    <w:uiPriority w:val="39"/>
    <w:rsid w:val="3728B6D2"/>
    <w:pPr>
      <w:ind w:left="960"/>
    </w:pPr>
    <w:rPr>
      <w:sz w:val="20"/>
      <w:szCs w:val="20"/>
    </w:rPr>
  </w:style>
  <w:style w:type="paragraph" w:styleId="TDC6">
    <w:name w:val="toc 6"/>
    <w:basedOn w:val="Normal"/>
    <w:next w:val="Normal"/>
    <w:uiPriority w:val="39"/>
    <w:rsid w:val="3728B6D2"/>
    <w:pPr>
      <w:ind w:left="1200"/>
    </w:pPr>
    <w:rPr>
      <w:sz w:val="20"/>
      <w:szCs w:val="20"/>
    </w:rPr>
  </w:style>
  <w:style w:type="paragraph" w:styleId="TDC7">
    <w:name w:val="toc 7"/>
    <w:basedOn w:val="Normal"/>
    <w:next w:val="Normal"/>
    <w:uiPriority w:val="39"/>
    <w:rsid w:val="3728B6D2"/>
    <w:pPr>
      <w:ind w:left="1440"/>
    </w:pPr>
    <w:rPr>
      <w:sz w:val="20"/>
      <w:szCs w:val="20"/>
    </w:rPr>
  </w:style>
  <w:style w:type="paragraph" w:styleId="TDC8">
    <w:name w:val="toc 8"/>
    <w:basedOn w:val="Normal"/>
    <w:next w:val="Normal"/>
    <w:uiPriority w:val="39"/>
    <w:rsid w:val="3728B6D2"/>
    <w:pPr>
      <w:ind w:left="1680"/>
    </w:pPr>
    <w:rPr>
      <w:sz w:val="20"/>
      <w:szCs w:val="20"/>
    </w:rPr>
  </w:style>
  <w:style w:type="paragraph" w:styleId="TDC9">
    <w:name w:val="toc 9"/>
    <w:basedOn w:val="Normal"/>
    <w:next w:val="Normal"/>
    <w:uiPriority w:val="39"/>
    <w:rsid w:val="3728B6D2"/>
    <w:pPr>
      <w:ind w:left="1920"/>
    </w:pPr>
    <w:rPr>
      <w:sz w:val="20"/>
      <w:szCs w:val="20"/>
    </w:rPr>
  </w:style>
  <w:style w:type="paragraph" w:styleId="Mapadeldocumento">
    <w:name w:val="Document Map"/>
    <w:basedOn w:val="Normal"/>
    <w:uiPriority w:val="1"/>
    <w:semiHidden/>
    <w:rsid w:val="3728B6D2"/>
    <w:rPr>
      <w:rFonts w:ascii="Tahoma" w:hAnsi="Tahoma" w:cs="Tahoma"/>
      <w:sz w:val="20"/>
      <w:szCs w:val="20"/>
    </w:rPr>
  </w:style>
  <w:style w:type="paragraph" w:styleId="TtulodeDocumento" w:customStyle="1">
    <w:name w:val="Título de Documento"/>
    <w:basedOn w:val="Normal"/>
    <w:next w:val="Normal"/>
    <w:uiPriority w:val="1"/>
    <w:rsid w:val="3728B6D2"/>
    <w:pPr>
      <w:spacing w:before="480" w:after="480"/>
      <w:jc w:val="center"/>
    </w:pPr>
    <w:rPr>
      <w:b/>
      <w:bCs/>
      <w:i/>
      <w:iCs/>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uiPriority w:val="1"/>
    <w:rsid w:val="3728B6D2"/>
    <w:pPr>
      <w:spacing w:before="120" w:after="120" w:line="480" w:lineRule="auto"/>
    </w:pPr>
    <w:rPr>
      <w:rFonts w:ascii="Verdana" w:hAnsi="Verdana"/>
      <w:sz w:val="20"/>
      <w:szCs w:val="20"/>
    </w:rPr>
  </w:style>
  <w:style w:type="paragraph" w:styleId="Prrafodelista">
    <w:name w:val="List Paragraph"/>
    <w:basedOn w:val="Normal"/>
    <w:uiPriority w:val="34"/>
    <w:qFormat/>
    <w:rsid w:val="3728B6D2"/>
    <w:pPr>
      <w:ind w:left="720"/>
      <w:contextualSpacing/>
    </w:pPr>
  </w:style>
  <w:style w:type="paragraph" w:styleId="Epgrafe" w:customStyle="1">
    <w:name w:val="Epígrafe"/>
    <w:basedOn w:val="Normal"/>
    <w:next w:val="Normal"/>
    <w:uiPriority w:val="1"/>
    <w:unhideWhenUsed/>
    <w:rsid w:val="3728B6D2"/>
    <w:rPr>
      <w:b/>
      <w:bCs/>
      <w:sz w:val="20"/>
      <w:szCs w:val="20"/>
    </w:rPr>
  </w:style>
  <w:style w:type="paragraph" w:styleId="TtulodeTDC" w:customStyle="1">
    <w:name w:val="Título de TDC"/>
    <w:basedOn w:val="Ttulo1"/>
    <w:next w:val="Normal"/>
    <w:uiPriority w:val="39"/>
    <w:semiHidden/>
    <w:unhideWhenUsed/>
    <w:qFormat/>
    <w:rsid w:val="3728B6D2"/>
    <w:rPr>
      <w:rFonts w:cs="Times New Roman"/>
    </w:rPr>
  </w:style>
  <w:style w:type="character" w:styleId="Ttulo1Car" w:customStyle="1">
    <w:name w:val="Título 1 Car"/>
    <w:link w:val="Ttulo1"/>
    <w:uiPriority w:val="9"/>
    <w:rsid w:val="3728B6D2"/>
    <w:rPr>
      <w:rFonts w:ascii="Times New Roman" w:hAnsi="Times New Roman" w:cs="Arial"/>
      <w:b/>
      <w:bCs/>
      <w:noProof w:val="0"/>
      <w:sz w:val="32"/>
      <w:szCs w:val="32"/>
      <w:lang w:eastAsia="en-US" w:bidi="en-US"/>
    </w:rPr>
  </w:style>
  <w:style w:type="character" w:styleId="Ttulo2Car" w:customStyle="1">
    <w:name w:val="Título 2 Car"/>
    <w:link w:val="Ttulo2"/>
    <w:uiPriority w:val="9"/>
    <w:rsid w:val="3728B6D2"/>
    <w:rPr>
      <w:rFonts w:ascii="Cambria" w:hAnsi="Cambria" w:cs="Arial"/>
      <w:b/>
      <w:bCs/>
      <w:i/>
      <w:iCs/>
      <w:noProof w:val="0"/>
      <w:sz w:val="28"/>
      <w:szCs w:val="28"/>
      <w:lang w:eastAsia="en-US" w:bidi="en-US"/>
    </w:rPr>
  </w:style>
  <w:style w:type="character" w:styleId="Ttulo3Car" w:customStyle="1">
    <w:name w:val="Título 3 Car"/>
    <w:link w:val="Ttulo3"/>
    <w:uiPriority w:val="9"/>
    <w:rsid w:val="3728B6D2"/>
    <w:rPr>
      <w:rFonts w:ascii="Cambria" w:hAnsi="Cambria" w:cs="Arial"/>
      <w:b/>
      <w:bCs/>
      <w:noProof w:val="0"/>
      <w:sz w:val="26"/>
      <w:szCs w:val="26"/>
      <w:lang w:eastAsia="en-US" w:bidi="en-US"/>
    </w:rPr>
  </w:style>
  <w:style w:type="character" w:styleId="Ttulo4Car" w:customStyle="1">
    <w:name w:val="Título 4 Car"/>
    <w:link w:val="Ttulo4"/>
    <w:uiPriority w:val="9"/>
    <w:rsid w:val="3728B6D2"/>
    <w:rPr>
      <w:rFonts w:ascii="Times New Roman" w:hAnsi="Times New Roman"/>
      <w:b/>
      <w:bCs/>
      <w:noProof w:val="0"/>
      <w:sz w:val="28"/>
      <w:szCs w:val="28"/>
      <w:lang w:eastAsia="en-US" w:bidi="en-US"/>
    </w:rPr>
  </w:style>
  <w:style w:type="character" w:styleId="Ttulo5Car" w:customStyle="1">
    <w:name w:val="Título 5 Car"/>
    <w:link w:val="Ttulo5"/>
    <w:uiPriority w:val="9"/>
    <w:rsid w:val="3728B6D2"/>
    <w:rPr>
      <w:rFonts w:ascii="Times New Roman" w:hAnsi="Times New Roman"/>
      <w:b/>
      <w:bCs/>
      <w:i/>
      <w:iCs/>
      <w:noProof w:val="0"/>
      <w:sz w:val="26"/>
      <w:szCs w:val="26"/>
      <w:lang w:eastAsia="en-US" w:bidi="en-US"/>
    </w:rPr>
  </w:style>
  <w:style w:type="character" w:styleId="Ttulo6Car" w:customStyle="1">
    <w:name w:val="Título 6 Car"/>
    <w:link w:val="Ttulo6"/>
    <w:uiPriority w:val="9"/>
    <w:rsid w:val="3728B6D2"/>
    <w:rPr>
      <w:rFonts w:ascii="Times New Roman" w:hAnsi="Times New Roman"/>
      <w:b/>
      <w:bCs/>
      <w:noProof w:val="0"/>
      <w:sz w:val="22"/>
      <w:szCs w:val="22"/>
      <w:lang w:eastAsia="en-US" w:bidi="en-US"/>
    </w:rPr>
  </w:style>
  <w:style w:type="character" w:styleId="Ttulo7Car" w:customStyle="1">
    <w:name w:val="Título 7 Car"/>
    <w:link w:val="Ttulo7"/>
    <w:uiPriority w:val="9"/>
    <w:rsid w:val="3728B6D2"/>
    <w:rPr>
      <w:rFonts w:ascii="Times New Roman" w:hAnsi="Times New Roman"/>
      <w:noProof w:val="0"/>
      <w:sz w:val="24"/>
      <w:szCs w:val="24"/>
      <w:lang w:eastAsia="en-US" w:bidi="en-US"/>
    </w:rPr>
  </w:style>
  <w:style w:type="character" w:styleId="Ttulo8Car" w:customStyle="1">
    <w:name w:val="Título 8 Car"/>
    <w:link w:val="Ttulo8"/>
    <w:uiPriority w:val="9"/>
    <w:rsid w:val="3728B6D2"/>
    <w:rPr>
      <w:rFonts w:ascii="Times New Roman" w:hAnsi="Times New Roman"/>
      <w:i/>
      <w:iCs/>
      <w:noProof w:val="0"/>
      <w:sz w:val="24"/>
      <w:szCs w:val="24"/>
      <w:lang w:eastAsia="en-US" w:bidi="en-US"/>
    </w:rPr>
  </w:style>
  <w:style w:type="character" w:styleId="Ttulo9Car" w:customStyle="1">
    <w:name w:val="Título 9 Car"/>
    <w:link w:val="Ttulo9"/>
    <w:uiPriority w:val="9"/>
    <w:rsid w:val="3728B6D2"/>
    <w:rPr>
      <w:rFonts w:ascii="Cambria" w:hAnsi="Cambria" w:cs="Arial"/>
      <w:noProof w:val="0"/>
      <w:sz w:val="22"/>
      <w:szCs w:val="22"/>
      <w:lang w:eastAsia="en-US" w:bidi="en-US"/>
    </w:rPr>
  </w:style>
  <w:style w:type="paragraph" w:styleId="Ttulo">
    <w:name w:val="Title"/>
    <w:basedOn w:val="Normal"/>
    <w:next w:val="Normal"/>
    <w:link w:val="TtuloCar"/>
    <w:uiPriority w:val="10"/>
    <w:qFormat/>
    <w:rsid w:val="3728B6D2"/>
    <w:pPr>
      <w:spacing w:before="240" w:after="60"/>
      <w:jc w:val="center"/>
      <w:outlineLvl w:val="0"/>
    </w:pPr>
    <w:rPr>
      <w:rFonts w:ascii="Cambria" w:hAnsi="Cambria"/>
      <w:b/>
      <w:bCs/>
      <w:sz w:val="32"/>
      <w:szCs w:val="32"/>
    </w:rPr>
  </w:style>
  <w:style w:type="character" w:styleId="TtuloCar" w:customStyle="1">
    <w:name w:val="Título Car"/>
    <w:link w:val="Ttulo"/>
    <w:uiPriority w:val="10"/>
    <w:rsid w:val="3728B6D2"/>
    <w:rPr>
      <w:rFonts w:ascii="Cambria" w:hAnsi="Cambria"/>
      <w:b/>
      <w:bCs/>
      <w:noProof w:val="0"/>
      <w:sz w:val="32"/>
      <w:szCs w:val="32"/>
    </w:rPr>
  </w:style>
  <w:style w:type="paragraph" w:styleId="Subttulo">
    <w:name w:val="Subtitle"/>
    <w:basedOn w:val="Normal"/>
    <w:next w:val="Normal"/>
    <w:link w:val="SubttuloCar"/>
    <w:uiPriority w:val="11"/>
    <w:qFormat/>
    <w:rsid w:val="3728B6D2"/>
    <w:pPr>
      <w:spacing w:after="60"/>
      <w:jc w:val="center"/>
      <w:outlineLvl w:val="1"/>
    </w:pPr>
    <w:rPr>
      <w:rFonts w:ascii="Cambria" w:hAnsi="Cambria"/>
    </w:rPr>
  </w:style>
  <w:style w:type="character" w:styleId="SubttuloCar" w:customStyle="1">
    <w:name w:val="Subtítulo Car"/>
    <w:link w:val="Subttulo"/>
    <w:uiPriority w:val="11"/>
    <w:rsid w:val="3728B6D2"/>
    <w:rPr>
      <w:rFonts w:ascii="Cambria" w:hAnsi="Cambria"/>
      <w:noProof w:val="0"/>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3728B6D2"/>
  </w:style>
  <w:style w:type="paragraph" w:styleId="Cita">
    <w:name w:val="Quote"/>
    <w:basedOn w:val="Normal"/>
    <w:next w:val="Normal"/>
    <w:link w:val="CitaCar"/>
    <w:uiPriority w:val="29"/>
    <w:qFormat/>
    <w:rsid w:val="3728B6D2"/>
    <w:rPr>
      <w:i/>
      <w:iCs/>
    </w:rPr>
  </w:style>
  <w:style w:type="character" w:styleId="CitaCar" w:customStyle="1">
    <w:name w:val="Cita Car"/>
    <w:link w:val="Cita"/>
    <w:uiPriority w:val="29"/>
    <w:rsid w:val="3728B6D2"/>
    <w:rPr>
      <w:i/>
      <w:iCs/>
      <w:noProof w:val="0"/>
      <w:sz w:val="24"/>
      <w:szCs w:val="24"/>
    </w:rPr>
  </w:style>
  <w:style w:type="paragraph" w:styleId="Citadestacada">
    <w:name w:val="Intense Quote"/>
    <w:basedOn w:val="Normal"/>
    <w:next w:val="Normal"/>
    <w:link w:val="CitadestacadaCar"/>
    <w:uiPriority w:val="30"/>
    <w:qFormat/>
    <w:rsid w:val="3728B6D2"/>
    <w:pPr>
      <w:ind w:left="720" w:right="720"/>
    </w:pPr>
    <w:rPr>
      <w:b/>
      <w:bCs/>
      <w:i/>
      <w:iCs/>
    </w:rPr>
  </w:style>
  <w:style w:type="character" w:styleId="CitadestacadaCar" w:customStyle="1">
    <w:name w:val="Cita destacada Car"/>
    <w:link w:val="Citadestacada"/>
    <w:uiPriority w:val="30"/>
    <w:rsid w:val="3728B6D2"/>
    <w:rPr>
      <w:b/>
      <w:bCs/>
      <w:i/>
      <w:iCs/>
      <w:noProof w:val="0"/>
      <w:sz w:val="24"/>
      <w:szCs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hAnsi="Cambria" w:eastAsia="Times New Roman"/>
      <w:b/>
      <w:i/>
      <w:sz w:val="24"/>
      <w:szCs w:val="24"/>
    </w:rPr>
  </w:style>
  <w:style w:type="paragraph" w:styleId="Textodeglobo">
    <w:name w:val="Balloon Text"/>
    <w:basedOn w:val="Normal"/>
    <w:link w:val="TextodegloboCar"/>
    <w:uiPriority w:val="1"/>
    <w:rsid w:val="3728B6D2"/>
    <w:rPr>
      <w:rFonts w:ascii="Tahoma" w:hAnsi="Tahoma" w:cs="Tahoma"/>
      <w:sz w:val="16"/>
      <w:szCs w:val="16"/>
    </w:rPr>
  </w:style>
  <w:style w:type="character" w:styleId="TextodegloboCar" w:customStyle="1">
    <w:name w:val="Texto de globo Car"/>
    <w:link w:val="Textodeglobo"/>
    <w:uiPriority w:val="1"/>
    <w:rsid w:val="3728B6D2"/>
    <w:rPr>
      <w:rFonts w:ascii="Tahoma" w:hAnsi="Tahoma" w:cs="Tahoma"/>
      <w:noProof w:val="0"/>
      <w:sz w:val="16"/>
      <w:szCs w:val="16"/>
      <w:lang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uiPriority w:val="1"/>
    <w:rsid w:val="3728B6D2"/>
    <w:rPr>
      <w:sz w:val="20"/>
      <w:szCs w:val="20"/>
    </w:rPr>
  </w:style>
  <w:style w:type="character" w:styleId="TextocomentarioCar" w:customStyle="1">
    <w:name w:val="Texto comentario Car"/>
    <w:link w:val="Textocomentario"/>
    <w:uiPriority w:val="1"/>
    <w:rsid w:val="3728B6D2"/>
    <w:rPr>
      <w:rFonts w:ascii="Times New Roman" w:hAnsi="Times New Roman"/>
      <w:noProof w:val="0"/>
      <w:lang w:eastAsia="en-US" w:bidi="en-US"/>
    </w:rPr>
  </w:style>
  <w:style w:type="paragraph" w:styleId="Asuntodelcomentario">
    <w:name w:val="annotation subject"/>
    <w:basedOn w:val="Textocomentario"/>
    <w:next w:val="Textocomentario"/>
    <w:link w:val="AsuntodelcomentarioCar"/>
    <w:uiPriority w:val="1"/>
    <w:rsid w:val="3728B6D2"/>
    <w:rPr>
      <w:b/>
      <w:bCs/>
    </w:rPr>
  </w:style>
  <w:style w:type="character" w:styleId="AsuntodelcomentarioCar" w:customStyle="1">
    <w:name w:val="Asunto del comentario Car"/>
    <w:link w:val="Asuntodelcomentario"/>
    <w:uiPriority w:val="1"/>
    <w:rsid w:val="3728B6D2"/>
    <w:rPr>
      <w:rFonts w:ascii="Times New Roman" w:hAnsi="Times New Roman"/>
      <w:b/>
      <w:bCs/>
      <w:noProof w:val="0"/>
      <w:lang w:eastAsia="en-US" w:bidi="en-US"/>
    </w:rPr>
  </w:style>
  <w:style w:type="paragraph" w:styleId="Descripcin">
    <w:name w:val="caption"/>
    <w:basedOn w:val="Normal"/>
    <w:next w:val="Normal"/>
    <w:uiPriority w:val="1"/>
    <w:unhideWhenUsed/>
    <w:rsid w:val="3728B6D2"/>
    <w:pPr>
      <w:spacing w:after="200"/>
    </w:pPr>
    <w:rPr>
      <w:i/>
      <w:iCs/>
      <w:color w:val="44546A"/>
      <w:sz w:val="18"/>
      <w:szCs w:val="18"/>
    </w:rPr>
  </w:style>
  <w:style w:type="character" w:styleId="Mencionar">
    <w:name w:val="Mention"/>
    <w:uiPriority w:val="99"/>
    <w:unhideWhenUsed/>
    <w:rPr>
      <w:color w:val="2B579A"/>
      <w:shd w:val="clear" w:color="auto" w:fill="E6E6E6"/>
    </w:rPr>
  </w:style>
  <w:style w:type="paragraph" w:styleId="Textonotaalfinal">
    <w:name w:val="endnote text"/>
    <w:basedOn w:val="Normal"/>
    <w:link w:val="TextonotaalfinalCar"/>
    <w:uiPriority w:val="99"/>
    <w:semiHidden/>
    <w:unhideWhenUsed/>
    <w:rsid w:val="3728B6D2"/>
    <w:rPr>
      <w:sz w:val="20"/>
      <w:szCs w:val="20"/>
    </w:rPr>
  </w:style>
  <w:style w:type="character" w:styleId="TextonotaalfinalCar" w:customStyle="1">
    <w:name w:val="Texto nota al final Car"/>
    <w:link w:val="Textonotaalfinal"/>
    <w:uiPriority w:val="99"/>
    <w:semiHidden/>
    <w:rsid w:val="3728B6D2"/>
    <w:rPr>
      <w:noProof w:val="0"/>
      <w:sz w:val="20"/>
      <w:szCs w:val="20"/>
      <w:lang w:val="es-ES"/>
    </w:rPr>
  </w:style>
  <w:style w:type="character" w:styleId="Mencinsinresolver">
    <w:name w:val="Unresolved Mention"/>
    <w:uiPriority w:val="99"/>
    <w:semiHidden/>
    <w:unhideWhenUsed/>
    <w:rsid w:val="00BF0E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164827815">
      <w:bodyDiv w:val="1"/>
      <w:marLeft w:val="0"/>
      <w:marRight w:val="0"/>
      <w:marTop w:val="0"/>
      <w:marBottom w:val="0"/>
      <w:divBdr>
        <w:top w:val="none" w:sz="0" w:space="0" w:color="auto"/>
        <w:left w:val="none" w:sz="0" w:space="0" w:color="auto"/>
        <w:bottom w:val="none" w:sz="0" w:space="0" w:color="auto"/>
        <w:right w:val="none" w:sz="0" w:space="0" w:color="auto"/>
      </w:divBdr>
      <w:divsChild>
        <w:div w:id="1125932355">
          <w:marLeft w:val="0"/>
          <w:marRight w:val="0"/>
          <w:marTop w:val="0"/>
          <w:marBottom w:val="0"/>
          <w:divBdr>
            <w:top w:val="none" w:sz="0" w:space="0" w:color="auto"/>
            <w:left w:val="none" w:sz="0" w:space="0" w:color="auto"/>
            <w:bottom w:val="none" w:sz="0" w:space="0" w:color="auto"/>
            <w:right w:val="none" w:sz="0" w:space="0" w:color="auto"/>
          </w:divBdr>
          <w:divsChild>
            <w:div w:id="1186678357">
              <w:marLeft w:val="0"/>
              <w:marRight w:val="0"/>
              <w:marTop w:val="0"/>
              <w:marBottom w:val="0"/>
              <w:divBdr>
                <w:top w:val="none" w:sz="0" w:space="0" w:color="auto"/>
                <w:left w:val="none" w:sz="0" w:space="0" w:color="auto"/>
                <w:bottom w:val="none" w:sz="0" w:space="0" w:color="auto"/>
                <w:right w:val="none" w:sz="0" w:space="0" w:color="auto"/>
              </w:divBdr>
              <w:divsChild>
                <w:div w:id="81534246">
                  <w:marLeft w:val="0"/>
                  <w:marRight w:val="0"/>
                  <w:marTop w:val="0"/>
                  <w:marBottom w:val="0"/>
                  <w:divBdr>
                    <w:top w:val="none" w:sz="0" w:space="0" w:color="auto"/>
                    <w:left w:val="none" w:sz="0" w:space="0" w:color="auto"/>
                    <w:bottom w:val="none" w:sz="0" w:space="0" w:color="auto"/>
                    <w:right w:val="none" w:sz="0" w:space="0" w:color="auto"/>
                  </w:divBdr>
                  <w:divsChild>
                    <w:div w:id="13580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342173203">
      <w:bodyDiv w:val="1"/>
      <w:marLeft w:val="0"/>
      <w:marRight w:val="0"/>
      <w:marTop w:val="0"/>
      <w:marBottom w:val="0"/>
      <w:divBdr>
        <w:top w:val="none" w:sz="0" w:space="0" w:color="auto"/>
        <w:left w:val="none" w:sz="0" w:space="0" w:color="auto"/>
        <w:bottom w:val="none" w:sz="0" w:space="0" w:color="auto"/>
        <w:right w:val="none" w:sz="0" w:space="0" w:color="auto"/>
      </w:divBdr>
      <w:divsChild>
        <w:div w:id="871647358">
          <w:marLeft w:val="0"/>
          <w:marRight w:val="0"/>
          <w:marTop w:val="0"/>
          <w:marBottom w:val="0"/>
          <w:divBdr>
            <w:top w:val="none" w:sz="0" w:space="0" w:color="auto"/>
            <w:left w:val="none" w:sz="0" w:space="0" w:color="auto"/>
            <w:bottom w:val="none" w:sz="0" w:space="0" w:color="auto"/>
            <w:right w:val="none" w:sz="0" w:space="0" w:color="auto"/>
          </w:divBdr>
          <w:divsChild>
            <w:div w:id="803811723">
              <w:marLeft w:val="0"/>
              <w:marRight w:val="0"/>
              <w:marTop w:val="0"/>
              <w:marBottom w:val="0"/>
              <w:divBdr>
                <w:top w:val="none" w:sz="0" w:space="0" w:color="auto"/>
                <w:left w:val="none" w:sz="0" w:space="0" w:color="auto"/>
                <w:bottom w:val="none" w:sz="0" w:space="0" w:color="auto"/>
                <w:right w:val="none" w:sz="0" w:space="0" w:color="auto"/>
              </w:divBdr>
              <w:divsChild>
                <w:div w:id="870649278">
                  <w:marLeft w:val="0"/>
                  <w:marRight w:val="0"/>
                  <w:marTop w:val="0"/>
                  <w:marBottom w:val="0"/>
                  <w:divBdr>
                    <w:top w:val="none" w:sz="0" w:space="0" w:color="auto"/>
                    <w:left w:val="none" w:sz="0" w:space="0" w:color="auto"/>
                    <w:bottom w:val="none" w:sz="0" w:space="0" w:color="auto"/>
                    <w:right w:val="none" w:sz="0" w:space="0" w:color="auto"/>
                  </w:divBdr>
                  <w:divsChild>
                    <w:div w:id="12681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32236544">
      <w:bodyDiv w:val="1"/>
      <w:marLeft w:val="0"/>
      <w:marRight w:val="0"/>
      <w:marTop w:val="0"/>
      <w:marBottom w:val="0"/>
      <w:divBdr>
        <w:top w:val="none" w:sz="0" w:space="0" w:color="auto"/>
        <w:left w:val="none" w:sz="0" w:space="0" w:color="auto"/>
        <w:bottom w:val="none" w:sz="0" w:space="0" w:color="auto"/>
        <w:right w:val="none" w:sz="0" w:space="0" w:color="auto"/>
      </w:divBdr>
      <w:divsChild>
        <w:div w:id="181172398">
          <w:marLeft w:val="0"/>
          <w:marRight w:val="0"/>
          <w:marTop w:val="0"/>
          <w:marBottom w:val="0"/>
          <w:divBdr>
            <w:top w:val="none" w:sz="0" w:space="0" w:color="auto"/>
            <w:left w:val="none" w:sz="0" w:space="0" w:color="auto"/>
            <w:bottom w:val="none" w:sz="0" w:space="0" w:color="auto"/>
            <w:right w:val="none" w:sz="0" w:space="0" w:color="auto"/>
          </w:divBdr>
          <w:divsChild>
            <w:div w:id="602570574">
              <w:marLeft w:val="0"/>
              <w:marRight w:val="0"/>
              <w:marTop w:val="0"/>
              <w:marBottom w:val="0"/>
              <w:divBdr>
                <w:top w:val="none" w:sz="0" w:space="0" w:color="auto"/>
                <w:left w:val="none" w:sz="0" w:space="0" w:color="auto"/>
                <w:bottom w:val="none" w:sz="0" w:space="0" w:color="auto"/>
                <w:right w:val="none" w:sz="0" w:space="0" w:color="auto"/>
              </w:divBdr>
              <w:divsChild>
                <w:div w:id="826867866">
                  <w:marLeft w:val="0"/>
                  <w:marRight w:val="0"/>
                  <w:marTop w:val="0"/>
                  <w:marBottom w:val="0"/>
                  <w:divBdr>
                    <w:top w:val="none" w:sz="0" w:space="0" w:color="auto"/>
                    <w:left w:val="none" w:sz="0" w:space="0" w:color="auto"/>
                    <w:bottom w:val="none" w:sz="0" w:space="0" w:color="auto"/>
                    <w:right w:val="none" w:sz="0" w:space="0" w:color="auto"/>
                  </w:divBdr>
                  <w:divsChild>
                    <w:div w:id="21265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497573336">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1944871752">
      <w:bodyDiv w:val="1"/>
      <w:marLeft w:val="0"/>
      <w:marRight w:val="0"/>
      <w:marTop w:val="0"/>
      <w:marBottom w:val="0"/>
      <w:divBdr>
        <w:top w:val="none" w:sz="0" w:space="0" w:color="auto"/>
        <w:left w:val="none" w:sz="0" w:space="0" w:color="auto"/>
        <w:bottom w:val="none" w:sz="0" w:space="0" w:color="auto"/>
        <w:right w:val="none" w:sz="0" w:space="0" w:color="auto"/>
      </w:divBdr>
      <w:divsChild>
        <w:div w:id="2130120658">
          <w:marLeft w:val="0"/>
          <w:marRight w:val="0"/>
          <w:marTop w:val="0"/>
          <w:marBottom w:val="0"/>
          <w:divBdr>
            <w:top w:val="none" w:sz="0" w:space="0" w:color="auto"/>
            <w:left w:val="none" w:sz="0" w:space="0" w:color="auto"/>
            <w:bottom w:val="none" w:sz="0" w:space="0" w:color="auto"/>
            <w:right w:val="none" w:sz="0" w:space="0" w:color="auto"/>
          </w:divBdr>
          <w:divsChild>
            <w:div w:id="1237323273">
              <w:marLeft w:val="0"/>
              <w:marRight w:val="0"/>
              <w:marTop w:val="0"/>
              <w:marBottom w:val="0"/>
              <w:divBdr>
                <w:top w:val="none" w:sz="0" w:space="0" w:color="auto"/>
                <w:left w:val="none" w:sz="0" w:space="0" w:color="auto"/>
                <w:bottom w:val="none" w:sz="0" w:space="0" w:color="auto"/>
                <w:right w:val="none" w:sz="0" w:space="0" w:color="auto"/>
              </w:divBdr>
              <w:divsChild>
                <w:div w:id="152650131">
                  <w:marLeft w:val="0"/>
                  <w:marRight w:val="0"/>
                  <w:marTop w:val="0"/>
                  <w:marBottom w:val="0"/>
                  <w:divBdr>
                    <w:top w:val="none" w:sz="0" w:space="0" w:color="auto"/>
                    <w:left w:val="none" w:sz="0" w:space="0" w:color="auto"/>
                    <w:bottom w:val="none" w:sz="0" w:space="0" w:color="auto"/>
                    <w:right w:val="none" w:sz="0" w:space="0" w:color="auto"/>
                  </w:divBdr>
                  <w:divsChild>
                    <w:div w:id="10986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image" Target="media/image2.png" Id="rId18" /><Relationship Type="http://schemas.openxmlformats.org/officeDocument/2006/relationships/fontTable" Target="fontTable.xml" Id="rId26" /><Relationship Type="http://schemas.openxmlformats.org/officeDocument/2006/relationships/styles" Target="styles.xml" Id="rId3" /><Relationship Type="http://schemas.openxmlformats.org/officeDocument/2006/relationships/image" Target="media/image5.png" Id="rId21"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image" Target="media/image1.png" Id="rId17" /><Relationship Type="http://schemas.openxmlformats.org/officeDocument/2006/relationships/header" Target="header6.xml" Id="rId25" /><Relationship Type="http://schemas.openxmlformats.org/officeDocument/2006/relationships/numbering" Target="numbering.xml" Id="rId2" /><Relationship Type="http://schemas.openxmlformats.org/officeDocument/2006/relationships/header" Target="header5.xml" Id="rId16" /><Relationship Type="http://schemas.openxmlformats.org/officeDocument/2006/relationships/image" Target="media/image4.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footer" Target="footer5.xml" Id="rId24" /><Relationship Type="http://schemas.openxmlformats.org/officeDocument/2006/relationships/webSettings" Target="webSettings.xml" Id="rId5" /><Relationship Type="http://schemas.openxmlformats.org/officeDocument/2006/relationships/footer" Target="footer4.xml" Id="rId15" /><Relationship Type="http://schemas.openxmlformats.org/officeDocument/2006/relationships/image" Target="media/image7.png" Id="rId23" /><Relationship Type="http://schemas.openxmlformats.org/officeDocument/2006/relationships/footer" Target="footer1.xml" Id="rId10" /><Relationship Type="http://schemas.openxmlformats.org/officeDocument/2006/relationships/image" Target="media/image3.png" Id="rId19"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header" Target="header4.xml" Id="rId14" /><Relationship Type="http://schemas.openxmlformats.org/officeDocument/2006/relationships/image" Target="media/image6.png" Id="rId22" /><Relationship Type="http://schemas.openxmlformats.org/officeDocument/2006/relationships/theme" Target="theme/theme1.xml" Id="rId27" /><Relationship Type="http://schemas.openxmlformats.org/officeDocument/2006/relationships/hyperlink" Target="https://www.conventionalcommits.org/en/v1.0.0" TargetMode="External" Id="R9e4ef1af766640d7" /></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PV_PLT_09_014_07_PLANTILLA DE ACTA DE REUNION.dot</ap:Template>
  <ap:Application>Microsoft Word for the web</ap:Application>
  <ap:DocSecurity>0</ap:DocSecurity>
  <ap:ScaleCrop>false</ap:ScaleCrop>
  <ap:Company>Dark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NOMBRE</dc:title>
  <dc:subject/>
  <dc:creator>jmdorado</dc:creator>
  <keywords/>
  <lastModifiedBy>lojo abal jorge</lastModifiedBy>
  <revision>6</revision>
  <lastPrinted>2010-11-26T12:59:00.0000000Z</lastPrinted>
  <dcterms:created xsi:type="dcterms:W3CDTF">2024-02-29T21:36:00.0000000Z</dcterms:created>
  <dcterms:modified xsi:type="dcterms:W3CDTF">2024-02-29T22:39:01.5481652Z</dcterms:modified>
</coreProperties>
</file>